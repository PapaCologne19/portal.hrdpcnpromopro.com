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2020-B</w:t>
      </w:r>
      <w:r w:rsidR="0031110A">
        <w:rPr>
          <w:rFonts w:cs="Arial"/>
          <w:b/>
          <w:bCs/>
          <w:i/>
          <w:iCs/>
          <w:szCs w:val="20"/>
        </w:rPr>
        <w:t>D</w:t>
      </w:r>
      <w:r w:rsidR="003F4DC2">
        <w:rPr>
          <w:rFonts w:cs="Arial"/>
          <w:b/>
          <w:bCs/>
          <w:i/>
          <w:iCs/>
          <w:szCs w:val="20"/>
        </w:rPr>
        <w:t>2</w:t>
      </w:r>
      <w:r w:rsidRPr="00320D95">
        <w:rPr>
          <w:rFonts w:cs="Arial"/>
          <w:b/>
          <w:bCs/>
          <w:i/>
          <w:iCs/>
          <w:szCs w:val="20"/>
        </w:rPr>
        <w:t>-R165-head</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165, B DE GUZMAN</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634E2A" w14:textId="036683EA" w:rsidR="006238A7" w:rsidRPr="006C4220" w:rsidRDefault="009B1AD0" w:rsidP="006238A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238A7" w:rsidRPr="000B60D8">
        <w:rPr>
          <w:rFonts w:eastAsia="MS Mincho" w:cs="Arial"/>
          <w:spacing w:val="-3"/>
          <w:sz w:val="22"/>
          <w:szCs w:val="22"/>
          <w:lang w:val="en-US"/>
        </w:rPr>
        <w:t>Employee will commence to perform the services of</w:t>
      </w:r>
      <w:r w:rsidR="006238A7">
        <w:rPr>
          <w:rFonts w:eastAsia="MS Mincho" w:cs="Arial"/>
          <w:spacing w:val="-3"/>
          <w:sz w:val="22"/>
          <w:szCs w:val="22"/>
          <w:lang w:val="en-US"/>
        </w:rPr>
        <w:t xml:space="preserve"> a </w:t>
      </w:r>
      <w:r w:rsidR="006238A7" w:rsidRPr="000B60D8">
        <w:rPr>
          <w:rFonts w:eastAsia="MS Mincho" w:cs="Arial"/>
          <w:spacing w:val="-3"/>
          <w:sz w:val="22"/>
          <w:szCs w:val="22"/>
          <w:lang w:val="en-US"/>
        </w:rPr>
        <w:t xml:space="preserve"> </w:t>
      </w:r>
    </w:p>
    <w:p w14:paraId="4383AFE6" w14:textId="5347C53C" w:rsidR="009B1AD0" w:rsidRPr="006238A7" w:rsidRDefault="006238A7" w:rsidP="006238A7">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F675AF">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b/>
          <w:spacing w:val="-3"/>
          <w:sz w:val="22"/>
          <w:szCs w:val="22"/>
          <w:lang w:val="en-US"/>
        </w:rPr>
        <w:t xml:space="preserve"> </w:t>
      </w:r>
      <w:r w:rsidRPr="004D0B87">
        <w:rPr>
          <w:rFonts w:eastAsia="MS Mincho" w:cs="Arial"/>
          <w:spacing w:val="-3"/>
          <w:sz w:val="22"/>
          <w:szCs w:val="22"/>
          <w:lang w:val="en-US"/>
        </w:rPr>
        <w:t>effective</w:t>
      </w:r>
      <w:r>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D99D719" w14:textId="77777777" w:rsidR="001505EE" w:rsidRDefault="001505EE" w:rsidP="001505E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basic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4B251969" w:rsidR="000B60D8" w:rsidRDefault="003F4DC2"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basic</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2CAFCA9A"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 desi</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proj sup</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desi</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pro sup desi</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B021BCA"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FC45DE">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dead desi</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165, B DE GUZMAN</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September 11, 2020</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phealth</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09478093814</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head</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43621184" w:rsidR="003F4DC2" w:rsidRPr="00ED4C45" w:rsidRDefault="003F4DC2" w:rsidP="003F4DC2">
      <w:pPr>
        <w:pStyle w:val="NoSpacing"/>
        <w:jc w:val="center"/>
        <w:rPr>
          <w:rFonts w:ascii="Arial" w:hAnsi="Arial" w:cs="Arial"/>
          <w:b/>
        </w:rPr>
      </w:pPr>
      <w:r w:rsidRPr="00ED4C45">
        <w:rPr>
          <w:rFonts w:ascii="Arial" w:hAnsi="Arial" w:cs="Arial"/>
          <w:b/>
        </w:rPr>
        <w:t>MERCHANDISER’S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9666" w14:textId="77777777" w:rsidR="00075072" w:rsidRDefault="00075072">
      <w:r>
        <w:separator/>
      </w:r>
    </w:p>
  </w:endnote>
  <w:endnote w:type="continuationSeparator" w:id="0">
    <w:p w14:paraId="4CAEA7A2" w14:textId="77777777" w:rsidR="00075072" w:rsidRDefault="00075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E0859" w14:textId="77777777" w:rsidR="00075072" w:rsidRDefault="00075072">
      <w:r>
        <w:separator/>
      </w:r>
    </w:p>
  </w:footnote>
  <w:footnote w:type="continuationSeparator" w:id="0">
    <w:p w14:paraId="1A4CFA6B" w14:textId="77777777" w:rsidR="00075072" w:rsidRDefault="00075072">
      <w:r>
        <w:separator/>
      </w:r>
    </w:p>
    <w:p w14:paraId="162FA20E" w14:textId="77777777" w:rsidR="00075072" w:rsidRDefault="00075072"/>
  </w:footnote>
  <w:footnote w:type="continuationNotice" w:id="1">
    <w:p w14:paraId="1900CF00" w14:textId="77777777" w:rsidR="00075072" w:rsidRDefault="0007507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75072"/>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3EC9"/>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45DE"/>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0888D21-4194-4EC1-843B-AA8DF23A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2019-08-04T13:42:00Z</dcterms:created>
  <dcterms:modified xsi:type="dcterms:W3CDTF">2019-08-05T02:50:00Z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