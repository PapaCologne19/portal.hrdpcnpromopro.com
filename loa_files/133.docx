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1AFEFF4"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00171B5F">
        <w:rPr>
          <w:rFonts w:ascii="Arial" w:hAnsi="Arial" w:cs="Arial"/>
          <w:b/>
          <w:bCs/>
          <w:sz w:val="22"/>
          <w:szCs w:val="22"/>
        </w:rPr>
        <w:t>Employee Address</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5DAB0F3F"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171B5F">
        <w:rPr>
          <w:rFonts w:cs="Arial"/>
          <w:b/>
          <w:bCs/>
          <w:sz w:val="22"/>
          <w:szCs w:val="22"/>
        </w:rPr>
        <w:t>Project Title</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6E1AFA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171B5F">
        <w:rPr>
          <w:rFonts w:cs="Arial"/>
          <w:b/>
          <w:bCs/>
          <w:sz w:val="22"/>
          <w:szCs w:val="22"/>
        </w:rPr>
        <w:t>Project Title</w:t>
      </w:r>
      <w:r>
        <w:rPr>
          <w:rFonts w:eastAsia="MS Mincho" w:cs="Arial"/>
          <w:spacing w:val="-3"/>
          <w:sz w:val="22"/>
          <w:szCs w:val="22"/>
          <w:lang w:val="en-US"/>
        </w:rPr>
        <w:t xml:space="preserve">, with office at </w:t>
      </w:r>
      <w:r w:rsidR="00171B5F">
        <w:rPr>
          <w:rFonts w:cs="Arial"/>
          <w:b/>
          <w:bCs/>
          <w:sz w:val="22"/>
          <w:szCs w:val="22"/>
        </w:rPr>
        <w:t>Client Address.</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5105B3B"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171B5F">
        <w:rPr>
          <w:rFonts w:cs="Arial"/>
          <w:b/>
          <w:bCs/>
          <w:sz w:val="22"/>
          <w:szCs w:val="22"/>
        </w:rPr>
        <w:t>Job Position</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6639D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Supervises assigned area and monitors and coaches Beauty advisors based on agreed standards. </w:t>
      </w:r>
    </w:p>
    <w:p w14:paraId="76C57DA9"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Prepares and submits permanent journey plan on a monthly basis, does plotted route and reports real time to immediate superior any deviation from the PJP.</w:t>
      </w:r>
    </w:p>
    <w:p w14:paraId="1172C212"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and reports OOS, competitive activities, concerns in stores and with BA.</w:t>
      </w:r>
    </w:p>
    <w:p w14:paraId="7A8BE1C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Does demo back to their BA’s every route.</w:t>
      </w:r>
    </w:p>
    <w:p w14:paraId="6362C80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Responsible for achieving 95% target deployment.</w:t>
      </w:r>
    </w:p>
    <w:p w14:paraId="5FA0518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Evaluates BA performance in store and develops/recommends areas for improvement.</w:t>
      </w:r>
    </w:p>
    <w:p w14:paraId="246500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quality BA are deployed in store. </w:t>
      </w:r>
    </w:p>
    <w:p w14:paraId="51C8D29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lastRenderedPageBreak/>
        <w:t>Drives achievement of area sales target.</w:t>
      </w:r>
    </w:p>
    <w:p w14:paraId="20442ED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Handles operations at store level that involves the BA (ex. Intro, ID, etc).</w:t>
      </w:r>
    </w:p>
    <w:p w14:paraId="72C6DB14"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the Agency and Store policies as well as Clients instructions are being observed by their BAs.</w:t>
      </w:r>
    </w:p>
    <w:p w14:paraId="51CF85B3"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Develops and implements corrective measures for all in-store issues</w:t>
      </w:r>
    </w:p>
    <w:p w14:paraId="2149128C"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attendance and calls the attention of BAs who are always absent or tardy.</w:t>
      </w:r>
    </w:p>
    <w:p w14:paraId="0B595BA1"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Reports and resolves store issues on violations of BA Code of Conduct</w:t>
      </w:r>
    </w:p>
    <w:p w14:paraId="7E1CF000"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the 60 days vacancy period</w:t>
      </w:r>
    </w:p>
    <w:p w14:paraId="373018E7"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Build good rapport/relationship with BA, clients and store representatives.</w:t>
      </w:r>
    </w:p>
    <w:p w14:paraId="4B3814C8"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 Flags potential resignations. </w:t>
      </w:r>
    </w:p>
    <w:p w14:paraId="418225B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Helps resolves issues concerning vacancies.</w:t>
      </w:r>
    </w:p>
    <w:p w14:paraId="38ED5D8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Audits BAs using PPLUS at least once a week (4x a month). </w:t>
      </w:r>
    </w:p>
    <w:p w14:paraId="052AF16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execution of brand activations and gives relevant and productive feedback. </w:t>
      </w:r>
    </w:p>
    <w:p w14:paraId="5B7B7D3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planogram implementation. </w:t>
      </w:r>
    </w:p>
    <w:p w14:paraId="2B808D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on shelf are not near ex</w:t>
      </w:r>
    </w:p>
    <w:p w14:paraId="7DB91A9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and testers are clean</w:t>
      </w:r>
    </w:p>
    <w:p w14:paraId="1CAD1B23" w14:textId="77777777" w:rsid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that all gadgets/merchandising materials provided/entrusted by the Agency to her and the BAs are properly handled and kept safely. </w:t>
      </w:r>
    </w:p>
    <w:p w14:paraId="42FCDE1B" w14:textId="0392C4B3" w:rsidR="00E72A0F" w:rsidRDefault="00690087" w:rsidP="00690087">
      <w:pPr>
        <w:pStyle w:val="ListParagraph"/>
        <w:numPr>
          <w:ilvl w:val="0"/>
          <w:numId w:val="27"/>
        </w:numPr>
        <w:spacing w:after="200"/>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41344" behindDoc="0" locked="0" layoutInCell="1" allowOverlap="1" wp14:anchorId="04863486" wp14:editId="37A80EFD">
            <wp:simplePos x="0" y="0"/>
            <wp:positionH relativeFrom="column">
              <wp:posOffset>-317500</wp:posOffset>
            </wp:positionH>
            <wp:positionV relativeFrom="paragraph">
              <wp:posOffset>94615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690087">
        <w:rPr>
          <w:rFonts w:asciiTheme="majorHAnsi" w:hAnsiTheme="majorHAnsi" w:cstheme="majorHAnsi"/>
          <w:sz w:val="22"/>
          <w:szCs w:val="22"/>
        </w:rPr>
        <w:t>Coaches BAs to achieving their sales target and helps address non-perfect scores in audit.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43A0303D" w:rsidR="009B1AD0" w:rsidRDefault="00171B5F"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cs="Arial"/>
          <w:b/>
          <w:bCs/>
          <w:sz w:val="22"/>
          <w:szCs w:val="22"/>
        </w:rPr>
        <w:t>Employement Status</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7A769EA4"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D497B" w:rsidRPr="005D497B">
        <w:rPr>
          <w:rFonts w:asciiTheme="majorHAnsi" w:eastAsia="MS Mincho" w:hAnsiTheme="majorHAnsi" w:cstheme="majorHAnsi"/>
          <w:spacing w:val="-3"/>
          <w:sz w:val="22"/>
          <w:szCs w:val="22"/>
          <w:lang w:val="en-US"/>
        </w:rPr>
        <w:t xml:space="preserve">Employee will commence to perform the services of a </w:t>
      </w:r>
      <w:r w:rsidR="005D497B" w:rsidRPr="005D497B">
        <w:rPr>
          <w:rFonts w:asciiTheme="majorHAnsi" w:hAnsiTheme="majorHAnsi" w:cstheme="majorHAnsi"/>
          <w:b/>
          <w:bCs/>
          <w:sz w:val="22"/>
          <w:szCs w:val="22"/>
        </w:rPr>
        <w:t>Job Position</w:t>
      </w:r>
      <w:r w:rsidR="005D497B" w:rsidRPr="005D497B">
        <w:rPr>
          <w:rFonts w:asciiTheme="majorHAnsi" w:eastAsia="MS Mincho" w:hAnsiTheme="majorHAnsi" w:cstheme="majorHAnsi"/>
          <w:spacing w:val="-3"/>
          <w:sz w:val="22"/>
          <w:szCs w:val="22"/>
          <w:lang w:val="en-US"/>
        </w:rPr>
        <w:t xml:space="preserve"> effective </w:t>
      </w:r>
      <w:r w:rsidR="005D497B" w:rsidRPr="005D497B">
        <w:rPr>
          <w:rFonts w:asciiTheme="majorHAnsi" w:hAnsiTheme="majorHAnsi" w:cstheme="majorHAnsi"/>
          <w:b/>
          <w:bCs/>
          <w:sz w:val="22"/>
          <w:szCs w:val="22"/>
        </w:rPr>
        <w:t>Date From</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45B2554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171B5F">
        <w:rPr>
          <w:rFonts w:cs="Arial"/>
          <w:b/>
          <w:bCs/>
          <w:sz w:val="22"/>
          <w:szCs w:val="22"/>
        </w:rPr>
        <w:t>rate_day</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5D497B">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5D497B">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5D818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p>
    <w:p w14:paraId="7536912E" w14:textId="3703365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503D24">
        <w:rPr>
          <w:rFonts w:cs="Arial"/>
          <w:bCs/>
          <w:sz w:val="22"/>
          <w:szCs w:val="22"/>
        </w:rPr>
        <w:t>ecola</w:t>
      </w:r>
    </w:p>
    <w:p w14:paraId="496C8686" w14:textId="4D0A6042"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CA7E87">
        <w:rPr>
          <w:rFonts w:cs="Arial"/>
          <w:bCs/>
          <w:sz w:val="22"/>
          <w:szCs w:val="22"/>
        </w:rPr>
        <w:t>comm Allowance</w:t>
      </w:r>
    </w:p>
    <w:p w14:paraId="6371A369" w14:textId="13EF49AA"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503D24">
        <w:rPr>
          <w:rFonts w:cs="Arial"/>
          <w:bCs/>
          <w:sz w:val="22"/>
          <w:szCs w:val="22"/>
        </w:rPr>
        <w:t>transpo</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5D34F3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all perform the services at</w:t>
      </w:r>
      <w:r w:rsidR="00503D24">
        <w:rPr>
          <w:rFonts w:eastAsia="MS Mincho" w:cs="Arial"/>
          <w:spacing w:val="-3"/>
          <w:sz w:val="22"/>
          <w:szCs w:val="22"/>
          <w:lang w:val="en-US"/>
        </w:rPr>
        <w:t xml:space="preserve"> </w:t>
      </w:r>
      <w:r w:rsidR="00503D24">
        <w:rPr>
          <w:rFonts w:cs="Arial"/>
          <w:b/>
          <w:bCs/>
          <w:sz w:val="22"/>
          <w:szCs w:val="22"/>
        </w:rPr>
        <w:t>Outlet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2B8F84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503D24">
        <w:rPr>
          <w:rFonts w:eastAsia="MS Mincho" w:cs="Arial"/>
          <w:spacing w:val="-3"/>
          <w:sz w:val="22"/>
          <w:szCs w:val="22"/>
          <w:lang w:val="en-US"/>
        </w:rPr>
        <w:t xml:space="preserve"> </w:t>
      </w:r>
      <w:r w:rsidR="00503D24" w:rsidRPr="00503D24">
        <w:rPr>
          <w:rFonts w:eastAsia="MS Mincho" w:cs="Arial"/>
          <w:b/>
          <w:bCs/>
          <w:spacing w:val="-3"/>
          <w:sz w:val="22"/>
          <w:szCs w:val="22"/>
          <w:lang w:val="en-US"/>
        </w:rPr>
        <w:t>no of days</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C3DBD8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1379F8">
        <w:rPr>
          <w:rFonts w:cs="Arial"/>
          <w:b/>
          <w:bCs/>
          <w:sz w:val="22"/>
          <w:szCs w:val="22"/>
        </w:rPr>
        <w:t>Project Title</w:t>
      </w:r>
      <w:r>
        <w:rPr>
          <w:rFonts w:eastAsia="MS Mincho" w:cs="Arial"/>
          <w:spacing w:val="-3"/>
          <w:sz w:val="22"/>
          <w:szCs w:val="22"/>
          <w:lang w:val="en-US"/>
        </w:rPr>
        <w:t xml:space="preserve"> in the event of violation of any provision of the Labor Code including the failure to pay wages.</w:t>
      </w:r>
    </w:p>
    <w:p w14:paraId="559C0CB9" w14:textId="37A51CBD" w:rsidR="00AF4E0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F508574" w:rsidR="00690087"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A893A0" w14:textId="3B34031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6687E1" w14:textId="5977ACD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4D1474" w14:textId="761667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86DC67" w14:textId="54C241FE"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6AA0AA" w14:textId="04A2691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A7185C" w14:textId="565E5C4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082933" w14:textId="3D2175F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B6BED2" w14:textId="48C36C6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23B89E" w14:textId="516E342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D3A333" w14:textId="512885A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9B9B34" w14:textId="5E9DDD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0A546" w14:textId="70114C6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AC69A0" w14:textId="0B5CFC1D"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40A7F9" w14:textId="1078C1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938F2" w14:textId="282A46D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CCFBD" w14:textId="2FEA8ED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773183" w14:textId="7BB35324"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898324" w14:textId="1B78C7A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1429E" w14:textId="76B56A2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B67AAB" w14:textId="7B8CA89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E2CAB14" w14:textId="72AC12C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594771" w14:textId="52168A4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E33143" w14:textId="7777777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Project Supervisor</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Month Day, Year</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238393" w14:textId="277B499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C1E4C5" w14:textId="0C7220AD"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5C4ECA" w14:textId="1D4748DE"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A895AC" w14:textId="0F82E6CA"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DC9E2A" w14:textId="49AC6F6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397F9A" w14:textId="73E12CF4"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869024" w14:textId="65548686"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B9AD86" w14:textId="4C42EEA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C9878E" w14:textId="546230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690087" w:rsidRDefault="00690087" w:rsidP="00690087">
      <w:pPr>
        <w:ind w:left="2880" w:firstLine="720"/>
        <w:rPr>
          <w:rFonts w:asciiTheme="majorHAnsi" w:hAnsiTheme="majorHAnsi" w:cstheme="majorHAnsi"/>
          <w:b/>
          <w:sz w:val="24"/>
          <w:u w:val="single"/>
        </w:rPr>
      </w:pPr>
    </w:p>
    <w:p w14:paraId="4F8AD033" w14:textId="77777777" w:rsidR="00690087" w:rsidRPr="00690087" w:rsidRDefault="00690087" w:rsidP="00690087">
      <w:pPr>
        <w:ind w:left="2880" w:firstLine="720"/>
        <w:rPr>
          <w:rFonts w:asciiTheme="majorHAnsi" w:hAnsiTheme="majorHAnsi" w:cstheme="majorHAnsi"/>
          <w:szCs w:val="20"/>
        </w:rPr>
      </w:pPr>
      <w:r w:rsidRPr="00690087">
        <w:rPr>
          <w:rFonts w:asciiTheme="majorHAnsi" w:hAnsiTheme="majorHAnsi" w:cstheme="majorHAnsi"/>
          <w:b/>
          <w:sz w:val="24"/>
          <w:u w:val="single"/>
        </w:rPr>
        <w:t>BEHAVIORAL CLAUSE</w:t>
      </w:r>
    </w:p>
    <w:p w14:paraId="1B62205A" w14:textId="77777777" w:rsidR="00690087" w:rsidRPr="00690087" w:rsidRDefault="00690087" w:rsidP="00690087">
      <w:pPr>
        <w:jc w:val="center"/>
        <w:rPr>
          <w:rFonts w:asciiTheme="majorHAnsi" w:hAnsiTheme="majorHAnsi" w:cstheme="majorHAnsi"/>
          <w:b/>
          <w:sz w:val="24"/>
          <w:u w:val="single"/>
        </w:rPr>
      </w:pPr>
    </w:p>
    <w:p w14:paraId="1E7FDEC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and obey all legitimate instructions and directions of his his/her immediate superior</w:t>
      </w:r>
    </w:p>
    <w:p w14:paraId="2A928070"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accomplish and submit all mandatory reports/documents on agreed schedule and time (e.g. daily text attendance, sales report, competitive reports, timesheets/DTRs, etc.)</w:t>
      </w:r>
    </w:p>
    <w:p w14:paraId="5156241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treat all BAs, staff, clients, partners/dealers/stores with respect all the time</w:t>
      </w:r>
    </w:p>
    <w:p w14:paraId="70B3C3FF"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all rules and policies partners/dealer/stores</w:t>
      </w:r>
    </w:p>
    <w:p w14:paraId="3B730393"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attend all mandatory meetings dictated by Agency</w:t>
      </w:r>
    </w:p>
    <w:p w14:paraId="465CF4A5"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always be on time for work, meetings and Business Review.</w:t>
      </w:r>
    </w:p>
    <w:p w14:paraId="77223A66"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 xml:space="preserve">To liquidate expenses on time </w:t>
      </w:r>
    </w:p>
    <w:p w14:paraId="772760CC"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wear appropriate and decent clothes, with ID, during fieldwork and office meetings.</w:t>
      </w:r>
    </w:p>
    <w:p w14:paraId="3CB97B27"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No posting of any photographs in any social media account that are confidential and/or will jeopardize the integrity of the Brand, Client and/or the Agency.</w:t>
      </w:r>
    </w:p>
    <w:p w14:paraId="32B6698D" w14:textId="77777777" w:rsidR="00690087" w:rsidRPr="00690087" w:rsidRDefault="00690087" w:rsidP="00690087">
      <w:pPr>
        <w:pStyle w:val="ColorfulList-Accent11"/>
        <w:jc w:val="both"/>
        <w:rPr>
          <w:rFonts w:asciiTheme="majorHAnsi" w:hAnsiTheme="majorHAnsi" w:cstheme="majorHAnsi"/>
        </w:rPr>
      </w:pPr>
    </w:p>
    <w:p w14:paraId="1AFC0CA8" w14:textId="77777777" w:rsidR="00690087" w:rsidRPr="00690087" w:rsidRDefault="00690087" w:rsidP="00690087">
      <w:pPr>
        <w:pStyle w:val="ColorfulList-Accent11"/>
        <w:jc w:val="both"/>
        <w:rPr>
          <w:rFonts w:asciiTheme="majorHAnsi" w:hAnsiTheme="majorHAnsi" w:cstheme="majorHAnsi"/>
        </w:rPr>
      </w:pPr>
    </w:p>
    <w:p w14:paraId="527E58FB" w14:textId="68F38351" w:rsidR="00690087" w:rsidRPr="00690087" w:rsidRDefault="00690087" w:rsidP="00690087">
      <w:pPr>
        <w:pStyle w:val="ColorfulList-Accent11"/>
        <w:ind w:left="2880"/>
        <w:jc w:val="both"/>
        <w:rPr>
          <w:rFonts w:asciiTheme="majorHAnsi" w:hAnsiTheme="majorHAnsi" w:cstheme="majorHAnsi"/>
          <w:b/>
          <w:sz w:val="24"/>
          <w:szCs w:val="24"/>
          <w:u w:val="single"/>
        </w:rPr>
      </w:pPr>
      <w:r w:rsidRPr="00690087">
        <w:rPr>
          <w:rFonts w:asciiTheme="majorHAnsi" w:hAnsiTheme="majorHAnsi" w:cstheme="majorHAnsi"/>
          <w:b/>
          <w:sz w:val="24"/>
          <w:szCs w:val="24"/>
          <w:u w:val="single"/>
        </w:rPr>
        <w:t>BEAUTY ADVISOR SUPERVISOR KPI</w:t>
      </w:r>
    </w:p>
    <w:p w14:paraId="542867C1" w14:textId="3FA8F939" w:rsidR="00690087" w:rsidRPr="00690087" w:rsidRDefault="00690087" w:rsidP="00690087">
      <w:pPr>
        <w:pStyle w:val="ColorfulList-Accent11"/>
        <w:ind w:left="4320"/>
        <w:jc w:val="both"/>
        <w:rPr>
          <w:rFonts w:asciiTheme="majorHAnsi" w:hAnsiTheme="majorHAnsi" w:cstheme="majorHAnsi"/>
        </w:rPr>
      </w:pPr>
    </w:p>
    <w:p w14:paraId="2D213766" w14:textId="03A4CABB" w:rsidR="00690087" w:rsidRPr="00690087" w:rsidRDefault="00690087" w:rsidP="00690087">
      <w:pPr>
        <w:pStyle w:val="ColorfulList-Accent11"/>
        <w:ind w:left="4320"/>
        <w:jc w:val="both"/>
        <w:rPr>
          <w:rFonts w:asciiTheme="majorHAnsi" w:hAnsiTheme="majorHAnsi" w:cstheme="majorHAnsi"/>
        </w:rPr>
      </w:pPr>
      <w:r w:rsidRPr="00690087">
        <w:rPr>
          <w:rFonts w:asciiTheme="majorHAnsi" w:hAnsiTheme="majorHAnsi" w:cstheme="majorHAnsi"/>
          <w:b/>
          <w:noProof/>
          <w:sz w:val="24"/>
          <w:szCs w:val="24"/>
          <w:u w:val="single"/>
        </w:rPr>
        <w:drawing>
          <wp:anchor distT="0" distB="0" distL="114300" distR="114300" simplePos="0" relativeHeight="251660800"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690087" w:rsidRDefault="00690087" w:rsidP="00690087">
      <w:pPr>
        <w:jc w:val="center"/>
        <w:rPr>
          <w:rFonts w:asciiTheme="majorHAnsi" w:hAnsiTheme="majorHAnsi" w:cstheme="majorHAnsi"/>
          <w:b/>
          <w:sz w:val="24"/>
          <w:u w:val="single"/>
        </w:rPr>
      </w:pPr>
      <w:r w:rsidRPr="00690087">
        <w:rPr>
          <w:rFonts w:asciiTheme="majorHAnsi" w:hAnsiTheme="majorHAnsi" w:cstheme="majorHAnsi"/>
          <w:b/>
          <w:sz w:val="24"/>
          <w:u w:val="single"/>
        </w:rPr>
        <w:t>Sales Achievement and Productivity and Quality of Work (80%)</w:t>
      </w:r>
    </w:p>
    <w:p w14:paraId="1BBBB30D" w14:textId="28EEBA0A" w:rsidR="00690087" w:rsidRPr="00690087" w:rsidRDefault="00690087" w:rsidP="00690087">
      <w:pPr>
        <w:jc w:val="center"/>
        <w:rPr>
          <w:rFonts w:asciiTheme="majorHAnsi" w:hAnsiTheme="majorHAnsi" w:cstheme="majorHAnsi"/>
          <w:b/>
          <w:sz w:val="24"/>
          <w:u w:val="single"/>
        </w:rPr>
      </w:pPr>
    </w:p>
    <w:p w14:paraId="0AD0C1E2" w14:textId="77777777" w:rsidR="00690087" w:rsidRPr="00690087" w:rsidRDefault="00690087" w:rsidP="00690087">
      <w:pPr>
        <w:jc w:val="center"/>
        <w:rPr>
          <w:rFonts w:asciiTheme="majorHAnsi" w:hAnsiTheme="majorHAnsi" w:cstheme="majorHAnsi"/>
          <w:b/>
          <w:sz w:val="24"/>
          <w:u w:val="single"/>
        </w:rPr>
      </w:pPr>
    </w:p>
    <w:p w14:paraId="05AAAB82" w14:textId="77777777" w:rsidR="00690087" w:rsidRPr="00690087" w:rsidRDefault="00690087" w:rsidP="00690087">
      <w:pPr>
        <w:spacing w:after="160" w:line="259" w:lineRule="auto"/>
        <w:rPr>
          <w:rFonts w:asciiTheme="majorHAnsi" w:hAnsiTheme="majorHAnsi" w:cstheme="majorHAnsi"/>
          <w:szCs w:val="20"/>
        </w:rPr>
      </w:pPr>
      <w:r w:rsidRPr="00690087">
        <w:rPr>
          <w:rFonts w:asciiTheme="majorHAnsi" w:hAnsiTheme="majorHAnsi" w:cstheme="majorHAnsi"/>
          <w:b/>
          <w:iCs/>
          <w:szCs w:val="20"/>
        </w:rPr>
        <w:t xml:space="preserve">Sales Achievement </w:t>
      </w:r>
      <w:r w:rsidRPr="00690087">
        <w:rPr>
          <w:rFonts w:asciiTheme="majorHAnsi" w:hAnsiTheme="majorHAnsi" w:cstheme="majorHAnsi"/>
          <w:iCs/>
          <w:szCs w:val="20"/>
        </w:rPr>
        <w:t>(40%)</w:t>
      </w:r>
    </w:p>
    <w:p w14:paraId="7F825ABC" w14:textId="77777777" w:rsidR="00690087" w:rsidRPr="00690087" w:rsidRDefault="00690087" w:rsidP="00690087">
      <w:pPr>
        <w:pStyle w:val="NoSpacing"/>
        <w:numPr>
          <w:ilvl w:val="0"/>
          <w:numId w:val="35"/>
        </w:numPr>
        <w:rPr>
          <w:rFonts w:asciiTheme="majorHAnsi" w:hAnsiTheme="majorHAnsi" w:cstheme="majorHAnsi"/>
          <w:sz w:val="20"/>
          <w:szCs w:val="20"/>
        </w:rPr>
      </w:pPr>
      <w:r w:rsidRPr="00690087">
        <w:rPr>
          <w:rFonts w:asciiTheme="majorHAnsi" w:hAnsiTheme="majorHAnsi" w:cstheme="majorHAnsi"/>
          <w:sz w:val="20"/>
          <w:szCs w:val="20"/>
        </w:rPr>
        <w:t>Must meet target sales in assigned store</w:t>
      </w:r>
    </w:p>
    <w:p w14:paraId="46DFED8F" w14:textId="77777777" w:rsidR="00690087" w:rsidRPr="00690087" w:rsidRDefault="00690087" w:rsidP="00690087">
      <w:pPr>
        <w:pStyle w:val="NoSpacing"/>
        <w:ind w:left="720"/>
        <w:rPr>
          <w:rFonts w:asciiTheme="majorHAnsi" w:hAnsiTheme="majorHAnsi" w:cstheme="majorHAnsi"/>
          <w:sz w:val="20"/>
          <w:szCs w:val="20"/>
        </w:rPr>
      </w:pPr>
    </w:p>
    <w:p w14:paraId="17A96C2E"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Store Audit</w:t>
      </w:r>
      <w:r w:rsidRPr="00690087">
        <w:rPr>
          <w:rFonts w:asciiTheme="majorHAnsi" w:hAnsiTheme="majorHAnsi" w:cstheme="majorHAnsi"/>
          <w:iCs/>
          <w:szCs w:val="20"/>
        </w:rPr>
        <w:t xml:space="preserve"> (20%)</w:t>
      </w:r>
    </w:p>
    <w:p w14:paraId="59A7E365" w14:textId="77777777" w:rsidR="00690087" w:rsidRPr="00690087" w:rsidRDefault="00690087" w:rsidP="00690087">
      <w:pPr>
        <w:pStyle w:val="ListParagraph"/>
        <w:numPr>
          <w:ilvl w:val="0"/>
          <w:numId w:val="36"/>
        </w:numPr>
        <w:spacing w:after="160" w:line="259" w:lineRule="auto"/>
        <w:rPr>
          <w:rFonts w:asciiTheme="majorHAnsi" w:hAnsiTheme="majorHAnsi" w:cstheme="majorHAnsi"/>
          <w:szCs w:val="20"/>
        </w:rPr>
      </w:pPr>
      <w:r w:rsidRPr="00690087">
        <w:rPr>
          <w:rFonts w:asciiTheme="majorHAnsi" w:hAnsiTheme="majorHAnsi" w:cstheme="majorHAnsi"/>
          <w:szCs w:val="20"/>
        </w:rPr>
        <w:t>Must comply and pass the Perfect Store Audit/ Internal Audit of PCN</w:t>
      </w:r>
    </w:p>
    <w:p w14:paraId="18CB8CDC"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Submission of Required Reports</w:t>
      </w:r>
      <w:r w:rsidRPr="00690087">
        <w:rPr>
          <w:rFonts w:asciiTheme="majorHAnsi" w:hAnsiTheme="majorHAnsi" w:cstheme="majorHAnsi"/>
          <w:iCs/>
          <w:szCs w:val="20"/>
        </w:rPr>
        <w:t xml:space="preserve"> </w:t>
      </w:r>
    </w:p>
    <w:p w14:paraId="53E78E5D"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On Time submission of reports (20%)</w:t>
      </w:r>
    </w:p>
    <w:p w14:paraId="754D79B2"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Quality and Accuracy (20%)</w:t>
      </w:r>
    </w:p>
    <w:p w14:paraId="3842A1CB" w14:textId="77777777" w:rsidR="00690087" w:rsidRPr="00690087" w:rsidRDefault="00690087" w:rsidP="00690087">
      <w:pPr>
        <w:rPr>
          <w:rFonts w:asciiTheme="majorHAnsi" w:hAnsiTheme="majorHAnsi" w:cstheme="majorHAnsi"/>
          <w:b/>
          <w:szCs w:val="20"/>
        </w:rPr>
      </w:pPr>
    </w:p>
    <w:p w14:paraId="6F45B399" w14:textId="77777777" w:rsidR="00690087" w:rsidRPr="00690087" w:rsidRDefault="00690087" w:rsidP="00690087">
      <w:pPr>
        <w:pStyle w:val="ListParagraph"/>
        <w:ind w:left="3600"/>
        <w:rPr>
          <w:rFonts w:asciiTheme="majorHAnsi" w:hAnsiTheme="majorHAnsi" w:cstheme="majorHAnsi"/>
          <w:b/>
          <w:sz w:val="24"/>
          <w:u w:val="single"/>
        </w:rPr>
      </w:pPr>
    </w:p>
    <w:p w14:paraId="6007E007" w14:textId="77777777" w:rsidR="00690087" w:rsidRPr="00690087" w:rsidRDefault="00690087" w:rsidP="00690087">
      <w:pPr>
        <w:pStyle w:val="ListParagraph"/>
        <w:ind w:left="3600"/>
        <w:rPr>
          <w:rFonts w:asciiTheme="majorHAnsi" w:hAnsiTheme="majorHAnsi" w:cstheme="majorHAnsi"/>
          <w:b/>
          <w:sz w:val="24"/>
          <w:u w:val="single"/>
        </w:rPr>
      </w:pPr>
      <w:r w:rsidRPr="00690087">
        <w:rPr>
          <w:rFonts w:asciiTheme="majorHAnsi" w:hAnsiTheme="majorHAnsi" w:cstheme="majorHAnsi"/>
          <w:b/>
          <w:sz w:val="24"/>
          <w:u w:val="single"/>
        </w:rPr>
        <w:t>Work Ethics 10%</w:t>
      </w:r>
    </w:p>
    <w:p w14:paraId="292A58AB" w14:textId="77777777" w:rsidR="00690087" w:rsidRPr="00690087" w:rsidRDefault="00690087" w:rsidP="00690087">
      <w:pPr>
        <w:rPr>
          <w:rFonts w:asciiTheme="majorHAnsi" w:hAnsiTheme="majorHAnsi" w:cstheme="majorHAnsi"/>
          <w:b/>
          <w:szCs w:val="20"/>
        </w:rPr>
      </w:pPr>
    </w:p>
    <w:p w14:paraId="58984FB7" w14:textId="77777777" w:rsidR="00690087" w:rsidRPr="00690087" w:rsidRDefault="00690087" w:rsidP="00690087">
      <w:pPr>
        <w:rPr>
          <w:rFonts w:asciiTheme="majorHAnsi" w:hAnsiTheme="majorHAnsi" w:cstheme="majorHAnsi"/>
          <w:szCs w:val="20"/>
        </w:rPr>
      </w:pPr>
      <w:r w:rsidRPr="00690087">
        <w:rPr>
          <w:rFonts w:asciiTheme="majorHAnsi" w:hAnsiTheme="majorHAnsi" w:cstheme="majorHAnsi"/>
          <w:b/>
          <w:szCs w:val="20"/>
        </w:rPr>
        <w:t>Compliance to Policies and Procedures</w:t>
      </w:r>
      <w:r w:rsidRPr="00690087">
        <w:rPr>
          <w:rFonts w:asciiTheme="majorHAnsi" w:hAnsiTheme="majorHAnsi" w:cstheme="majorHAnsi"/>
          <w:szCs w:val="20"/>
        </w:rPr>
        <w:t xml:space="preserve"> (30%)</w:t>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p>
    <w:p w14:paraId="66371724" w14:textId="77777777" w:rsidR="00690087" w:rsidRPr="00690087" w:rsidRDefault="00690087" w:rsidP="00690087">
      <w:pPr>
        <w:pStyle w:val="ListParagraph"/>
        <w:numPr>
          <w:ilvl w:val="0"/>
          <w:numId w:val="39"/>
        </w:numPr>
        <w:spacing w:after="200"/>
        <w:rPr>
          <w:rFonts w:asciiTheme="majorHAnsi" w:hAnsiTheme="majorHAnsi" w:cstheme="majorHAnsi"/>
          <w:szCs w:val="20"/>
        </w:rPr>
      </w:pPr>
      <w:r w:rsidRPr="00690087">
        <w:rPr>
          <w:rFonts w:asciiTheme="majorHAnsi" w:hAnsiTheme="majorHAnsi" w:cstheme="majorHAnsi"/>
          <w:szCs w:val="20"/>
        </w:rPr>
        <w:t xml:space="preserve">Complied with all policies and procedures </w:t>
      </w:r>
    </w:p>
    <w:p w14:paraId="6A7F9CFD"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Punctuality and Attendance (20%)</w:t>
      </w:r>
    </w:p>
    <w:p w14:paraId="3CB678BE"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Attended work, meeting or events regularly (on time and without absence)</w:t>
      </w:r>
    </w:p>
    <w:p w14:paraId="3F42DAE7"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Interpersonal Relations (20%)</w:t>
      </w:r>
    </w:p>
    <w:p w14:paraId="02D4AD82"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good and professional working relations with anybody </w:t>
      </w:r>
    </w:p>
    <w:p w14:paraId="341102A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Cooperation (10%) </w:t>
      </w:r>
    </w:p>
    <w:p w14:paraId="0BA0BEBC"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Contributed to the achievement of company objectives and goals or participated in company activities and programs</w:t>
      </w:r>
      <w:r w:rsidRPr="00690087">
        <w:rPr>
          <w:rFonts w:asciiTheme="majorHAnsi" w:hAnsiTheme="majorHAnsi" w:cstheme="majorHAnsi"/>
          <w:b/>
          <w:szCs w:val="20"/>
        </w:rPr>
        <w:tab/>
      </w:r>
    </w:p>
    <w:p w14:paraId="30C1DD8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Confidentiality (20%)</w:t>
      </w:r>
    </w:p>
    <w:p w14:paraId="185C7CD5"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Communicated information on a need-to- know basis </w:t>
      </w:r>
    </w:p>
    <w:p w14:paraId="2F2DA35D"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04E0F22B"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44B704C2"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C3E559A"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E66C797"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1D203C34" w14:textId="77777777" w:rsidR="00690087" w:rsidRDefault="00690087" w:rsidP="00690087">
      <w:pPr>
        <w:spacing w:after="160" w:line="259" w:lineRule="auto"/>
        <w:ind w:left="2160" w:firstLine="720"/>
        <w:rPr>
          <w:rFonts w:asciiTheme="majorHAnsi" w:hAnsiTheme="majorHAnsi" w:cstheme="majorHAnsi"/>
          <w:b/>
          <w:sz w:val="24"/>
          <w:u w:val="single"/>
        </w:rPr>
      </w:pPr>
    </w:p>
    <w:p w14:paraId="0803D31C" w14:textId="1CB31458" w:rsidR="00690087" w:rsidRPr="00690087" w:rsidRDefault="00690087" w:rsidP="00690087">
      <w:pPr>
        <w:spacing w:after="160" w:line="259" w:lineRule="auto"/>
        <w:ind w:left="2160" w:firstLine="720"/>
        <w:rPr>
          <w:rFonts w:asciiTheme="majorHAnsi" w:hAnsiTheme="majorHAnsi" w:cstheme="majorHAnsi"/>
          <w:b/>
          <w:sz w:val="24"/>
          <w:u w:val="single"/>
        </w:rPr>
      </w:pPr>
      <w:r w:rsidRPr="00690087">
        <w:rPr>
          <w:rFonts w:asciiTheme="majorHAnsi" w:hAnsiTheme="majorHAnsi" w:cstheme="majorHAnsi"/>
          <w:b/>
          <w:sz w:val="24"/>
          <w:u w:val="single"/>
        </w:rPr>
        <w:t>Personal Attributes (10%)</w:t>
      </w:r>
    </w:p>
    <w:p w14:paraId="15C69831" w14:textId="77777777" w:rsidR="00690087" w:rsidRPr="00690087" w:rsidRDefault="00690087" w:rsidP="00690087">
      <w:pPr>
        <w:rPr>
          <w:rFonts w:asciiTheme="majorHAnsi" w:hAnsiTheme="majorHAnsi" w:cstheme="majorHAnsi"/>
          <w:b/>
          <w:szCs w:val="20"/>
        </w:rPr>
      </w:pPr>
    </w:p>
    <w:p w14:paraId="7EC93A0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Initiative and Resourcefulness (5%)</w:t>
      </w:r>
    </w:p>
    <w:p w14:paraId="08C53C60"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ability to come up with doable ideas and solutions on his own </w:t>
      </w:r>
      <w:r w:rsidRPr="00690087">
        <w:rPr>
          <w:rFonts w:asciiTheme="majorHAnsi" w:hAnsiTheme="majorHAnsi" w:cstheme="majorHAnsi"/>
          <w:szCs w:val="20"/>
        </w:rPr>
        <w:tab/>
      </w:r>
    </w:p>
    <w:p w14:paraId="11A9EA25" w14:textId="77777777" w:rsidR="00690087" w:rsidRPr="00690087" w:rsidRDefault="00690087" w:rsidP="00690087">
      <w:pPr>
        <w:rPr>
          <w:rFonts w:asciiTheme="majorHAnsi" w:hAnsiTheme="majorHAnsi" w:cstheme="majorHAnsi"/>
          <w:b/>
          <w:szCs w:val="20"/>
        </w:rPr>
      </w:pPr>
    </w:p>
    <w:p w14:paraId="3E885AEB" w14:textId="77777777" w:rsidR="00690087" w:rsidRPr="00690087" w:rsidRDefault="00690087" w:rsidP="00690087">
      <w:pPr>
        <w:rPr>
          <w:rFonts w:asciiTheme="majorHAnsi" w:hAnsiTheme="majorHAnsi" w:cstheme="majorHAnsi"/>
          <w:b/>
          <w:szCs w:val="20"/>
        </w:rPr>
      </w:pPr>
    </w:p>
    <w:p w14:paraId="1014BC2C"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Independence (5%)</w:t>
      </w:r>
    </w:p>
    <w:p w14:paraId="06838C73" w14:textId="7EF6A475" w:rsidR="00690087" w:rsidRPr="00690087" w:rsidRDefault="00690087" w:rsidP="00690087">
      <w:pPr>
        <w:pStyle w:val="ListParagraph"/>
        <w:numPr>
          <w:ilvl w:val="0"/>
          <w:numId w:val="38"/>
        </w:numPr>
        <w:spacing w:after="200"/>
        <w:rPr>
          <w:rFonts w:asciiTheme="majorHAnsi" w:hAnsiTheme="majorHAnsi" w:cstheme="majorHAnsi"/>
          <w:szCs w:val="20"/>
        </w:rPr>
      </w:pPr>
      <w:r w:rsidRPr="00690087">
        <w:rPr>
          <w:rFonts w:asciiTheme="majorHAnsi" w:hAnsiTheme="majorHAnsi" w:cstheme="majorHAnsi"/>
          <w:szCs w:val="20"/>
        </w:rPr>
        <w:t>Worked alone and free from anybody’s influence</w:t>
      </w:r>
    </w:p>
    <w:p w14:paraId="7FAFCE8C" w14:textId="1D5885AB"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Reliability and Dependability (5%)</w:t>
      </w:r>
    </w:p>
    <w:p w14:paraId="1693C899"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Worked with minimum or no supervision and free or almost free from mistakes </w:t>
      </w:r>
    </w:p>
    <w:p w14:paraId="3E835340" w14:textId="3B8688E9"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Adaptability (5%)</w:t>
      </w:r>
    </w:p>
    <w:p w14:paraId="4F1D8488" w14:textId="47565136" w:rsidR="00690087" w:rsidRPr="00690087" w:rsidRDefault="00690087" w:rsidP="00690087">
      <w:pPr>
        <w:pStyle w:val="ListParagraph"/>
        <w:numPr>
          <w:ilvl w:val="0"/>
          <w:numId w:val="38"/>
        </w:numPr>
        <w:rPr>
          <w:rFonts w:asciiTheme="majorHAnsi" w:hAnsiTheme="majorHAnsi" w:cstheme="majorHAnsi"/>
          <w:b/>
          <w:szCs w:val="20"/>
          <w:u w:val="single"/>
        </w:rPr>
      </w:pPr>
      <w:r w:rsidRPr="00690087">
        <w:rPr>
          <w:rFonts w:asciiTheme="majorHAnsi" w:hAnsiTheme="majorHAnsi" w:cstheme="majorHAnsi"/>
          <w:szCs w:val="20"/>
        </w:rPr>
        <w:t>Exhibited ability to work in any environment, circumstance or pressure</w:t>
      </w:r>
    </w:p>
    <w:p w14:paraId="3A723DC8" w14:textId="64022AD8" w:rsidR="00690087" w:rsidRPr="00690087" w:rsidRDefault="00AD4A8A" w:rsidP="00690087">
      <w:pPr>
        <w:rPr>
          <w:rFonts w:asciiTheme="majorHAnsi" w:hAnsiTheme="majorHAnsi" w:cstheme="majorHAnsi"/>
          <w:b/>
          <w:szCs w:val="20"/>
          <w:u w:val="single"/>
        </w:rPr>
      </w:pPr>
      <w:r w:rsidRPr="00690087">
        <w:rPr>
          <w:rFonts w:asciiTheme="majorHAnsi" w:hAnsiTheme="majorHAnsi" w:cstheme="majorHAnsi"/>
          <w:b/>
          <w:noProof/>
          <w:sz w:val="24"/>
          <w:u w:val="single"/>
          <w:lang w:val="en-US"/>
        </w:rPr>
        <w:drawing>
          <wp:anchor distT="0" distB="0" distL="114300" distR="114300" simplePos="0" relativeHeight="251687424" behindDoc="0" locked="0" layoutInCell="1" allowOverlap="1" wp14:anchorId="2ED0DB97" wp14:editId="092A8EA3">
            <wp:simplePos x="0" y="0"/>
            <wp:positionH relativeFrom="column">
              <wp:posOffset>-390525</wp:posOffset>
            </wp:positionH>
            <wp:positionV relativeFrom="paragraph">
              <wp:posOffset>217170</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BB8FC78" w14:textId="5B4D933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Communication Skills (35%)</w:t>
      </w:r>
    </w:p>
    <w:p w14:paraId="12BA6721" w14:textId="021E5A35"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ability to impart or exchange information clearly with confidence and correct and complete information</w:t>
      </w:r>
    </w:p>
    <w:p w14:paraId="1413272C" w14:textId="77777777" w:rsidR="00690087" w:rsidRPr="00690087" w:rsidRDefault="00690087" w:rsidP="00690087">
      <w:pPr>
        <w:rPr>
          <w:rFonts w:asciiTheme="majorHAnsi" w:hAnsiTheme="majorHAnsi" w:cstheme="majorHAnsi"/>
          <w:szCs w:val="20"/>
        </w:rPr>
      </w:pPr>
    </w:p>
    <w:p w14:paraId="3DD26FB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Leadership Skills (35%)</w:t>
      </w:r>
    </w:p>
    <w:p w14:paraId="4D14AA2E" w14:textId="77777777" w:rsidR="00690087" w:rsidRPr="00690087" w:rsidRDefault="00690087" w:rsidP="00690087">
      <w:pPr>
        <w:rPr>
          <w:rFonts w:asciiTheme="majorHAnsi" w:hAnsiTheme="majorHAnsi" w:cstheme="majorHAnsi"/>
          <w:b/>
          <w:szCs w:val="20"/>
        </w:rPr>
      </w:pPr>
    </w:p>
    <w:p w14:paraId="2CD1735D"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good management and supervisory skills and ability to get things done</w:t>
      </w:r>
    </w:p>
    <w:p w14:paraId="7A4389A7" w14:textId="77777777" w:rsidR="00690087" w:rsidRPr="00690087" w:rsidRDefault="00690087" w:rsidP="00690087">
      <w:pPr>
        <w:rPr>
          <w:rFonts w:asciiTheme="majorHAnsi" w:hAnsiTheme="majorHAnsi" w:cstheme="majorHAnsi"/>
          <w:szCs w:val="20"/>
        </w:rPr>
      </w:pPr>
    </w:p>
    <w:p w14:paraId="0C04C7D4"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Decision Making and </w:t>
      </w:r>
      <w:proofErr w:type="gramStart"/>
      <w:r w:rsidRPr="00690087">
        <w:rPr>
          <w:rFonts w:asciiTheme="majorHAnsi" w:hAnsiTheme="majorHAnsi" w:cstheme="majorHAnsi"/>
          <w:b/>
          <w:szCs w:val="20"/>
        </w:rPr>
        <w:t>Problem Solving</w:t>
      </w:r>
      <w:proofErr w:type="gramEnd"/>
      <w:r w:rsidRPr="00690087">
        <w:rPr>
          <w:rFonts w:asciiTheme="majorHAnsi" w:hAnsiTheme="majorHAnsi" w:cstheme="majorHAnsi"/>
          <w:b/>
          <w:szCs w:val="20"/>
        </w:rPr>
        <w:t xml:space="preserve"> Skills (10%)</w:t>
      </w:r>
    </w:p>
    <w:p w14:paraId="2E72C2BE" w14:textId="77777777" w:rsidR="00690087" w:rsidRPr="00690087" w:rsidRDefault="00690087" w:rsidP="00690087">
      <w:pPr>
        <w:rPr>
          <w:rFonts w:asciiTheme="majorHAnsi" w:hAnsiTheme="majorHAnsi" w:cstheme="majorHAnsi"/>
          <w:b/>
          <w:szCs w:val="20"/>
        </w:rPr>
      </w:pPr>
    </w:p>
    <w:p w14:paraId="03A5CBBE"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 xml:space="preserve">Exhibited sound </w:t>
      </w:r>
      <w:proofErr w:type="gramStart"/>
      <w:r w:rsidRPr="00690087">
        <w:rPr>
          <w:rFonts w:asciiTheme="majorHAnsi" w:hAnsiTheme="majorHAnsi" w:cstheme="majorHAnsi"/>
          <w:szCs w:val="20"/>
        </w:rPr>
        <w:t>decision making</w:t>
      </w:r>
      <w:proofErr w:type="gramEnd"/>
      <w:r w:rsidRPr="00690087">
        <w:rPr>
          <w:rFonts w:asciiTheme="majorHAnsi" w:hAnsiTheme="majorHAnsi" w:cstheme="majorHAnsi"/>
          <w:szCs w:val="20"/>
        </w:rPr>
        <w:t xml:space="preserve"> skills and ability to come up with solutions to problems</w:t>
      </w:r>
    </w:p>
    <w:p w14:paraId="0A85EDE7" w14:textId="77777777" w:rsidR="00690087" w:rsidRPr="00E45867"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0A3F9BAB" w14:textId="77777777" w:rsidR="00690087" w:rsidRPr="00C6038E"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59572" w14:textId="77777777" w:rsidR="00DC106D" w:rsidRDefault="00DC106D">
      <w:r>
        <w:separator/>
      </w:r>
    </w:p>
  </w:endnote>
  <w:endnote w:type="continuationSeparator" w:id="0">
    <w:p w14:paraId="02F8F9AC" w14:textId="77777777" w:rsidR="00DC106D" w:rsidRDefault="00DC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E60F5" w14:textId="77777777" w:rsidR="00DC106D" w:rsidRDefault="00DC106D">
      <w:r>
        <w:separator/>
      </w:r>
    </w:p>
  </w:footnote>
  <w:footnote w:type="continuationSeparator" w:id="0">
    <w:p w14:paraId="32233E84" w14:textId="77777777" w:rsidR="00DC106D" w:rsidRDefault="00DC106D">
      <w:r>
        <w:separator/>
      </w:r>
    </w:p>
    <w:p w14:paraId="0D222A0B" w14:textId="77777777" w:rsidR="00DC106D" w:rsidRDefault="00DC106D"/>
  </w:footnote>
  <w:footnote w:type="continuationNotice" w:id="1">
    <w:p w14:paraId="70BC12FA" w14:textId="77777777" w:rsidR="00DC106D" w:rsidRDefault="00DC106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379F8"/>
    <w:rsid w:val="00171B5F"/>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66EB9"/>
    <w:rsid w:val="00497C04"/>
    <w:rsid w:val="004A0464"/>
    <w:rsid w:val="004A3718"/>
    <w:rsid w:val="004C14BC"/>
    <w:rsid w:val="004C4515"/>
    <w:rsid w:val="004D62C6"/>
    <w:rsid w:val="004E0E19"/>
    <w:rsid w:val="004E45E6"/>
    <w:rsid w:val="004E7880"/>
    <w:rsid w:val="004E7D5C"/>
    <w:rsid w:val="00503D24"/>
    <w:rsid w:val="00510E2D"/>
    <w:rsid w:val="00532C8F"/>
    <w:rsid w:val="00540F92"/>
    <w:rsid w:val="00543B47"/>
    <w:rsid w:val="00547E28"/>
    <w:rsid w:val="00570AF7"/>
    <w:rsid w:val="00580519"/>
    <w:rsid w:val="00582A1B"/>
    <w:rsid w:val="00584F5D"/>
    <w:rsid w:val="00597D55"/>
    <w:rsid w:val="005A79AD"/>
    <w:rsid w:val="005B121A"/>
    <w:rsid w:val="005B5B3D"/>
    <w:rsid w:val="005D497B"/>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C5DE8"/>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3787B"/>
    <w:rsid w:val="00A55A40"/>
    <w:rsid w:val="00A56819"/>
    <w:rsid w:val="00A72E0E"/>
    <w:rsid w:val="00A846B3"/>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7E87"/>
    <w:rsid w:val="00CD76CC"/>
    <w:rsid w:val="00D217C5"/>
    <w:rsid w:val="00D54533"/>
    <w:rsid w:val="00D573DF"/>
    <w:rsid w:val="00D9178C"/>
    <w:rsid w:val="00DA105C"/>
    <w:rsid w:val="00DB191D"/>
    <w:rsid w:val="00DC106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40A31"/>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D80B5-944D-453D-88BF-B5B28FDBC7AC}">
  <ds:schemaRefs>
    <ds:schemaRef ds:uri="http://schemas.openxmlformats.org/officeDocument/2006/bibliography"/>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Plain.dotx</Template>
  <TotalTime>5</TotalTime>
  <Pages>6</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8</cp:revision>
  <cp:lastPrinted>2018-05-17T03:45:00Z</cp:lastPrinted>
  <dcterms:created xsi:type="dcterms:W3CDTF">2019-08-01T11:12:00Z</dcterms:created>
  <dcterms:modified xsi:type="dcterms:W3CDTF">2020-09-08T02:40:00Z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