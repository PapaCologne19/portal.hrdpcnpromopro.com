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-2023_BD1_13-1232313123</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MAX MATAPANG NANGANGAGAT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30,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October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22000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22000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Philippine Arena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MAX MATAPANG NANGANGAGAT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24,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2121212112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1232313123</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