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-2023_BD1_13-1232313123</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MAX MATAPANG NANGANGAGAT</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BANSALANGIN ST. PAYATAS B</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MANGGAHAN LIGHT INDUSTRIAL PARK, PASIG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BUSS. MANAGER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UNILEVER RFM SELECTA ICE CREAM INC.</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November 30,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October 31,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22000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22000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Philippine Arena</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UNILEVER RFM SELECTA ICE CREAM INC.</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Ms. Secret Agent</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MIS Supervisor</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MAX MATAPANG NANGANGAGAT</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25,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2121212112</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2147483647</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1232313123</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