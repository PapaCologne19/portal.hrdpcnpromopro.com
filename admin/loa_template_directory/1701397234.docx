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-2023_BD1_13-2147483647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TOM AND JERRY </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#27 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MANGGAHAN LIGHT INDUSTRIAL PARK, PASIG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BUSS. MANAGER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RFM SELECTA ICE CREAM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November 25,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September 26,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22000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22000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Philippine Arena, Arena Philippine</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qweqweqw</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eqeqwe</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qweqweqw</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qweqweqw</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eqweqwe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eqweqw</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eqweqwe</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qweqweqwe</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TOM AND JERRY </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23,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1231231312</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