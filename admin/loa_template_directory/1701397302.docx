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-2023_BD1_12-2147483647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HEHE HEHE HEHE ghjgh</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#27 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7TH FLOOR BONIFACIO STOPOVER CORPORATE CENTER 31ST STREET CORNER 2ND AVENUE, BONIFACIO GLOBAL CITY FORT BONIFACIO, TAGUIG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ACCOUNT EXECUTIVE</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PHILIPPINES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November 22,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November 22, 2023</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25000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25000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Cubao Kamuning</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fsdfsdfsd</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12312</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3123123</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123123123</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12312321</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12312312</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31231231</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23123123</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HEHE HEHE HEHE ghjgh</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21,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1231231312</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