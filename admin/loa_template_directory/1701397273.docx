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-2023_BD1_13-2147483647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LUNA MALATEK TABACHINGCHING </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MANGGAHAN LIGHT INDUSTRIAL PARK, PASIG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BUSS. MANAGER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RFM SELECTA ICE CREAM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November 22,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August 31,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50000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50000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Cubao, Kamuning, Arayat</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Secret Agent</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LUNA MALATEK TABACHINGCHING </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21,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1231231312</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