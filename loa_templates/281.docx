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69436D">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69436D">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69436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272E3C1"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 xml:space="preserve">Collates and encodes all reports; </w:t>
      </w:r>
    </w:p>
    <w:p w14:paraId="4C98305D"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Coordinates with the Supervisor</w:t>
      </w:r>
    </w:p>
    <w:p w14:paraId="0584440B"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Produces accurate reports;</w:t>
      </w:r>
    </w:p>
    <w:p w14:paraId="3E330ED2"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Meets the given deadline at all times;</w:t>
      </w:r>
    </w:p>
    <w:p w14:paraId="47CC6A4D" w14:textId="77777777" w:rsidR="0025329F" w:rsidRDefault="0025329F" w:rsidP="0069436D">
      <w:pPr>
        <w:numPr>
          <w:ilvl w:val="0"/>
          <w:numId w:val="14"/>
        </w:numPr>
        <w:spacing w:line="240" w:lineRule="auto"/>
        <w:jc w:val="both"/>
        <w:rPr>
          <w:rFonts w:cs="Arial"/>
          <w:sz w:val="22"/>
          <w:szCs w:val="22"/>
        </w:rPr>
      </w:pPr>
      <w:proofErr w:type="spellStart"/>
      <w:r w:rsidRPr="00D441E1">
        <w:rPr>
          <w:rFonts w:cs="Arial"/>
          <w:sz w:val="22"/>
          <w:szCs w:val="22"/>
        </w:rPr>
        <w:t>Analyze</w:t>
      </w:r>
      <w:proofErr w:type="spellEnd"/>
      <w:r w:rsidRPr="00D441E1">
        <w:rPr>
          <w:rFonts w:cs="Arial"/>
          <w:sz w:val="22"/>
          <w:szCs w:val="22"/>
        </w:rPr>
        <w:t xml:space="preserve"> the details </w:t>
      </w:r>
      <w:proofErr w:type="gramStart"/>
      <w:r w:rsidRPr="00D441E1">
        <w:rPr>
          <w:rFonts w:cs="Arial"/>
          <w:sz w:val="22"/>
          <w:szCs w:val="22"/>
        </w:rPr>
        <w:t>of  the</w:t>
      </w:r>
      <w:proofErr w:type="gramEnd"/>
      <w:r w:rsidRPr="00D441E1">
        <w:rPr>
          <w:rFonts w:cs="Arial"/>
          <w:sz w:val="22"/>
          <w:szCs w:val="22"/>
        </w:rPr>
        <w:t xml:space="preserve"> reports; </w:t>
      </w:r>
    </w:p>
    <w:p w14:paraId="0816E7EA"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File and secure all reports given to you;</w:t>
      </w:r>
    </w:p>
    <w:p w14:paraId="71CBAA9C"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Reports to work on time;</w:t>
      </w:r>
    </w:p>
    <w:p w14:paraId="2D5D2220"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Maintains confidentiality at all times;</w:t>
      </w:r>
    </w:p>
    <w:p w14:paraId="68F2FE6A" w14:textId="77777777" w:rsidR="0025329F" w:rsidRDefault="0025329F" w:rsidP="0069436D">
      <w:pPr>
        <w:numPr>
          <w:ilvl w:val="0"/>
          <w:numId w:val="14"/>
        </w:numPr>
        <w:spacing w:line="240" w:lineRule="auto"/>
        <w:jc w:val="both"/>
        <w:rPr>
          <w:rFonts w:cs="Arial"/>
          <w:sz w:val="22"/>
          <w:szCs w:val="22"/>
        </w:rPr>
      </w:pPr>
      <w:r w:rsidRPr="00D441E1">
        <w:rPr>
          <w:rFonts w:cs="Arial"/>
          <w:sz w:val="22"/>
          <w:szCs w:val="22"/>
        </w:rPr>
        <w:t>Reports to your immediate superior at all times.</w:t>
      </w:r>
    </w:p>
    <w:p w14:paraId="4D170BB6" w14:textId="77777777" w:rsidR="0025329F" w:rsidRPr="00D441E1" w:rsidRDefault="0025329F" w:rsidP="0069436D">
      <w:pPr>
        <w:numPr>
          <w:ilvl w:val="0"/>
          <w:numId w:val="14"/>
        </w:numPr>
        <w:spacing w:line="240" w:lineRule="auto"/>
        <w:jc w:val="both"/>
        <w:rPr>
          <w:rFonts w:cs="Arial"/>
          <w:sz w:val="22"/>
          <w:szCs w:val="22"/>
        </w:rPr>
      </w:pPr>
      <w:r w:rsidRPr="00D441E1">
        <w:rPr>
          <w:rFonts w:cs="Arial"/>
          <w:sz w:val="22"/>
          <w:szCs w:val="22"/>
        </w:rPr>
        <w:t>Wears appropriate clothes and company ID while inside the office premises</w:t>
      </w:r>
    </w:p>
    <w:p w14:paraId="490EE699" w14:textId="2BA52990" w:rsidR="007B50AE" w:rsidRDefault="007B50AE" w:rsidP="002C036E">
      <w:pPr>
        <w:spacing w:line="240" w:lineRule="auto"/>
        <w:jc w:val="both"/>
        <w:rPr>
          <w:rFonts w:cs="Arial"/>
          <w:sz w:val="22"/>
          <w:szCs w:val="22"/>
        </w:rPr>
      </w:pPr>
    </w:p>
    <w:p w14:paraId="7A38321B" w14:textId="58E729DF" w:rsidR="0025329F" w:rsidRDefault="0025329F" w:rsidP="002C036E">
      <w:pPr>
        <w:spacing w:line="240" w:lineRule="auto"/>
        <w:jc w:val="both"/>
        <w:rPr>
          <w:rFonts w:cs="Arial"/>
          <w:sz w:val="22"/>
          <w:szCs w:val="22"/>
        </w:rPr>
      </w:pPr>
    </w:p>
    <w:p w14:paraId="373E37CA" w14:textId="68EF09CF" w:rsidR="0025329F" w:rsidRDefault="0025329F" w:rsidP="002C036E">
      <w:pPr>
        <w:spacing w:line="240" w:lineRule="auto"/>
        <w:jc w:val="both"/>
        <w:rPr>
          <w:rFonts w:cs="Arial"/>
          <w:sz w:val="22"/>
          <w:szCs w:val="22"/>
        </w:rPr>
      </w:pPr>
    </w:p>
    <w:p w14:paraId="35584AB4" w14:textId="77777777" w:rsidR="0025329F" w:rsidRPr="002C036E" w:rsidRDefault="0025329F" w:rsidP="002C036E">
      <w:pPr>
        <w:spacing w:line="240" w:lineRule="auto"/>
        <w:jc w:val="both"/>
        <w:rPr>
          <w:rFonts w:cs="Arial"/>
          <w:sz w:val="22"/>
          <w:szCs w:val="22"/>
        </w:rPr>
      </w:pPr>
    </w:p>
    <w:p w14:paraId="79E19B74" w14:textId="28D702DA" w:rsidR="00E72A0F" w:rsidRPr="000B60D8" w:rsidRDefault="009B1AD0"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69436D">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4DC68C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8CDE1A" w14:textId="77777777"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AF3261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48F5F2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4A32C10"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56B0C5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08DE53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B427CA4" w:rsidR="00A72E0E" w:rsidRDefault="0025329F"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2F013442" wp14:editId="63DF73F3">
            <wp:simplePos x="0" y="0"/>
            <wp:positionH relativeFrom="column">
              <wp:posOffset>-457200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69436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69436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69436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6943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70ED176" w14:textId="30B463C4"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6414EC" w14:textId="0183567D"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99A818" w14:textId="6FD25A6A"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E3749A" w14:textId="77777777"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D235" w14:textId="77777777" w:rsidR="0069436D" w:rsidRDefault="0069436D">
      <w:r>
        <w:separator/>
      </w:r>
    </w:p>
  </w:endnote>
  <w:endnote w:type="continuationSeparator" w:id="0">
    <w:p w14:paraId="39DDD04E" w14:textId="77777777" w:rsidR="0069436D" w:rsidRDefault="0069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A1C4" w14:textId="77777777" w:rsidR="0069436D" w:rsidRDefault="0069436D">
      <w:r>
        <w:separator/>
      </w:r>
    </w:p>
  </w:footnote>
  <w:footnote w:type="continuationSeparator" w:id="0">
    <w:p w14:paraId="34EBF549" w14:textId="77777777" w:rsidR="0069436D" w:rsidRDefault="0069436D">
      <w:r>
        <w:separator/>
      </w:r>
    </w:p>
    <w:p w14:paraId="5B2DC1B1" w14:textId="77777777" w:rsidR="0069436D" w:rsidRDefault="0069436D"/>
  </w:footnote>
  <w:footnote w:type="continuationNotice" w:id="1">
    <w:p w14:paraId="3014C837" w14:textId="77777777" w:rsidR="0069436D" w:rsidRDefault="0069436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9436D"/>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901D612-192F-461E-8917-F6C363A9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2019-08-06T07:09:00Z</dcterms:created>
  <dcterms:modified xsi:type="dcterms:W3CDTF">2019-08-06T07:09:00Z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