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A0079BD"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Prepares product __________ and set-up __________________ materials.</w:t>
      </w:r>
    </w:p>
    <w:p w14:paraId="2F4B373B" w14:textId="77777777" w:rsidR="00DA5351" w:rsidRPr="00DA5351" w:rsidRDefault="00DA5351" w:rsidP="00DA5351">
      <w:pPr>
        <w:numPr>
          <w:ilvl w:val="0"/>
          <w:numId w:val="14"/>
        </w:numPr>
        <w:spacing w:line="240" w:lineRule="auto"/>
        <w:rPr>
          <w:rFonts w:cs="Arial"/>
          <w:sz w:val="22"/>
          <w:szCs w:val="22"/>
        </w:rPr>
      </w:pPr>
      <w:r w:rsidRPr="00DA5351">
        <w:rPr>
          <w:rFonts w:cs="Arial"/>
          <w:sz w:val="22"/>
          <w:szCs w:val="22"/>
        </w:rPr>
        <w:t>To ensure that all materials are well kept and counted as per instruction from your immediate supervisor.</w:t>
      </w:r>
    </w:p>
    <w:p w14:paraId="739297AA"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Coordinates with the Area Coordinator</w:t>
      </w:r>
    </w:p>
    <w:p w14:paraId="59D14EAA"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Get comments, feedback from consumers and competitive activities;</w:t>
      </w:r>
    </w:p>
    <w:p w14:paraId="4DC3BDFA"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Must assist and do the necessary legwork</w:t>
      </w:r>
    </w:p>
    <w:p w14:paraId="695C0113"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Must be aware of the exact location of the stocks inside the venue (malls or school/buildings.)</w:t>
      </w:r>
    </w:p>
    <w:p w14:paraId="09A22D44"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Monitors the stock’s movement to ensure that there are available stocks of _______________product samples inside the sampling area.</w:t>
      </w:r>
    </w:p>
    <w:p w14:paraId="2DAF4ABE"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Must fill up the report forms accordingly. Count the amount of cash at the beginning and end of duty after all points of sales is processed.</w:t>
      </w:r>
    </w:p>
    <w:p w14:paraId="38D327FA"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lastRenderedPageBreak/>
        <w:t>Enter purchases into cash register to calculate total purchase price then apply respective discounts.</w:t>
      </w:r>
    </w:p>
    <w:p w14:paraId="17B16A34"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Accept Cash Payment, count money, give changed and issue receipt</w:t>
      </w:r>
    </w:p>
    <w:p w14:paraId="0C441234"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Remit sales for the time agreed at the Coop office.</w:t>
      </w:r>
    </w:p>
    <w:p w14:paraId="2A7B090B" w14:textId="77777777" w:rsidR="00DA5351" w:rsidRPr="00DA5351" w:rsidRDefault="00DA5351" w:rsidP="00DA5351">
      <w:pPr>
        <w:numPr>
          <w:ilvl w:val="0"/>
          <w:numId w:val="14"/>
        </w:numPr>
        <w:spacing w:line="240" w:lineRule="auto"/>
        <w:jc w:val="both"/>
        <w:rPr>
          <w:rFonts w:cs="Arial"/>
          <w:sz w:val="22"/>
          <w:szCs w:val="22"/>
        </w:rPr>
      </w:pPr>
      <w:r w:rsidRPr="00DA5351">
        <w:rPr>
          <w:rFonts w:cs="Arial"/>
          <w:noProof/>
          <w:sz w:val="22"/>
          <w:szCs w:val="22"/>
        </w:rPr>
        <w:t>At the end of the shift, enter cash drawer denomination and print sales receipt</w:t>
      </w:r>
    </w:p>
    <w:p w14:paraId="4D16AEA8" w14:textId="77777777" w:rsidR="00DA5351" w:rsidRPr="00DA5351" w:rsidRDefault="00DA5351" w:rsidP="00DA5351">
      <w:pPr>
        <w:numPr>
          <w:ilvl w:val="0"/>
          <w:numId w:val="14"/>
        </w:numPr>
        <w:spacing w:line="240" w:lineRule="auto"/>
        <w:jc w:val="both"/>
        <w:rPr>
          <w:rFonts w:cs="Arial"/>
          <w:sz w:val="22"/>
          <w:szCs w:val="22"/>
        </w:rPr>
      </w:pPr>
      <w:r w:rsidRPr="00DA5351">
        <w:rPr>
          <w:rFonts w:cs="Arial"/>
          <w:noProof/>
          <w:sz w:val="22"/>
          <w:szCs w:val="22"/>
        </w:rPr>
        <w:t>Submit Daily Report to Financial Controller.</w:t>
      </w:r>
    </w:p>
    <w:p w14:paraId="7A373DB1" w14:textId="77777777" w:rsidR="00DA5351" w:rsidRPr="00DA5351" w:rsidRDefault="00DA5351" w:rsidP="00DA5351">
      <w:pPr>
        <w:numPr>
          <w:ilvl w:val="0"/>
          <w:numId w:val="14"/>
        </w:numPr>
        <w:spacing w:line="240" w:lineRule="auto"/>
        <w:jc w:val="both"/>
        <w:rPr>
          <w:rFonts w:cs="Arial"/>
          <w:sz w:val="22"/>
          <w:szCs w:val="22"/>
        </w:rPr>
      </w:pPr>
      <w:r w:rsidRPr="00DA5351">
        <w:rPr>
          <w:rFonts w:cs="Arial"/>
          <w:sz w:val="22"/>
          <w:szCs w:val="22"/>
        </w:rPr>
        <w:t>Must wear the prescribed uniform neatly and PCN ID during the eight (8) hours work.</w:t>
      </w:r>
    </w:p>
    <w:p w14:paraId="085EE98D" w14:textId="77777777" w:rsidR="00095B32" w:rsidRPr="00A6078B" w:rsidRDefault="00095B32" w:rsidP="00095B3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E411DA6" w14:textId="07C80951"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77777777"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2BB0CF98"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DB9A7CD"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7E3B3666"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40A2DD84" w:rsidR="0064592B" w:rsidRPr="00324303" w:rsidRDefault="00565143"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Pr>
          <w:rFonts w:ascii="Arial Narrow" w:hAnsi="Arial Narrow"/>
          <w:b/>
          <w:noProof/>
          <w:u w:val="single"/>
          <w:lang w:val="en-US"/>
        </w:rPr>
        <w:drawing>
          <wp:anchor distT="0" distB="0" distL="114300" distR="114300" simplePos="0" relativeHeight="251662336" behindDoc="0" locked="0" layoutInCell="1" allowOverlap="1" wp14:anchorId="2F013442" wp14:editId="2EF6F3C8">
            <wp:simplePos x="0" y="0"/>
            <wp:positionH relativeFrom="column">
              <wp:posOffset>-377825</wp:posOffset>
            </wp:positionH>
            <wp:positionV relativeFrom="paragraph">
              <wp:posOffset>172085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324303">
        <w:rPr>
          <w:rFonts w:eastAsia="MS Mincho" w:cs="Arial"/>
          <w:spacing w:val="-3"/>
          <w:sz w:val="22"/>
          <w:szCs w:val="22"/>
        </w:rPr>
        <w:tab/>
      </w:r>
      <w:r w:rsidR="0064592B" w:rsidRPr="00324303">
        <w:rPr>
          <w:rFonts w:eastAsia="MS Mincho" w:cs="Arial"/>
          <w:color w:val="000000" w:themeColor="text1"/>
          <w:spacing w:val="-3"/>
          <w:sz w:val="22"/>
          <w:szCs w:val="22"/>
        </w:rPr>
        <w:t>(based on RWB, incl. of E-</w:t>
      </w:r>
      <w:proofErr w:type="gramStart"/>
      <w:r w:rsidR="0064592B" w:rsidRPr="00324303">
        <w:rPr>
          <w:rFonts w:eastAsia="MS Mincho" w:cs="Arial"/>
          <w:color w:val="000000" w:themeColor="text1"/>
          <w:spacing w:val="-3"/>
          <w:sz w:val="22"/>
          <w:szCs w:val="22"/>
        </w:rPr>
        <w:t>COLA  if</w:t>
      </w:r>
      <w:proofErr w:type="gramEnd"/>
      <w:r w:rsidR="0064592B" w:rsidRPr="00324303">
        <w:rPr>
          <w:rFonts w:eastAsia="MS Mincho" w:cs="Arial"/>
          <w:color w:val="000000" w:themeColor="text1"/>
          <w:spacing w:val="-3"/>
          <w:sz w:val="22"/>
          <w:szCs w:val="22"/>
        </w:rPr>
        <w:t xml:space="preserve"> applicable ) </w:t>
      </w:r>
      <w:r w:rsidR="0064592B" w:rsidRPr="00324303">
        <w:rPr>
          <w:rFonts w:eastAsia="MS Mincho" w:cs="Arial"/>
          <w:color w:val="000000" w:themeColor="text1"/>
          <w:spacing w:val="-3"/>
          <w:sz w:val="22"/>
          <w:szCs w:val="22"/>
        </w:rPr>
        <w:tab/>
      </w:r>
      <w:r w:rsidR="0064592B" w:rsidRPr="00324303">
        <w:rPr>
          <w:rFonts w:eastAsia="MS Mincho" w:cs="Arial"/>
          <w:spacing w:val="-3"/>
          <w:sz w:val="22"/>
          <w:szCs w:val="22"/>
        </w:rPr>
        <w:t xml:space="preserve">    ----    P </w:t>
      </w:r>
      <w:r w:rsidR="0064592B"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01FD25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C7966C5"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30D5B8F9"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D3E71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849DE0B"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2E3A5E" w14:textId="33911F8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73EE09" w14:textId="377FC79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95435" w14:textId="32C0595C"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30EBAD" w14:textId="27CE09BD"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5872DA" w14:textId="2A3ACAD8"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C849C68" w14:textId="767116BF"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829CD6" w14:textId="77777777" w:rsidR="00DA0FA2" w:rsidRP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bookmarkStart w:id="3" w:name="_GoBack"/>
      <w:bookmarkEnd w:id="3"/>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A93484D" w:rsidR="00DA0FA2" w:rsidRDefault="00DA0FA2" w:rsidP="00BE200B">
      <w:pPr>
        <w:rPr>
          <w:rFonts w:eastAsia="MS Mincho" w:cs="Arial"/>
          <w:spacing w:val="-3"/>
          <w:sz w:val="22"/>
          <w:szCs w:val="22"/>
          <w:lang w:val="en-US"/>
        </w:rPr>
      </w:pPr>
    </w:p>
    <w:p w14:paraId="7F49B4B8" w14:textId="49A6F5B2" w:rsidR="00DA0FA2" w:rsidRDefault="00DA0FA2" w:rsidP="00BE200B">
      <w:pPr>
        <w:rPr>
          <w:rFonts w:eastAsia="MS Mincho" w:cs="Arial"/>
          <w:spacing w:val="-3"/>
          <w:sz w:val="22"/>
          <w:szCs w:val="22"/>
          <w:lang w:val="en-US"/>
        </w:rPr>
      </w:pPr>
    </w:p>
    <w:p w14:paraId="252C9B70" w14:textId="3B53CF23" w:rsidR="00DA0FA2" w:rsidRDefault="00DA0FA2" w:rsidP="00BE200B">
      <w:pPr>
        <w:rPr>
          <w:rFonts w:eastAsia="MS Mincho" w:cs="Arial"/>
          <w:spacing w:val="-3"/>
          <w:sz w:val="22"/>
          <w:szCs w:val="22"/>
          <w:lang w:val="en-US"/>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87CFC" w14:textId="77777777" w:rsidR="005651BF" w:rsidRDefault="005651BF">
      <w:r>
        <w:separator/>
      </w:r>
    </w:p>
  </w:endnote>
  <w:endnote w:type="continuationSeparator" w:id="0">
    <w:p w14:paraId="357BA0C2" w14:textId="77777777" w:rsidR="005651BF" w:rsidRDefault="0056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BFEEE" w14:textId="77777777" w:rsidR="005651BF" w:rsidRDefault="005651BF">
      <w:r>
        <w:separator/>
      </w:r>
    </w:p>
  </w:footnote>
  <w:footnote w:type="continuationSeparator" w:id="0">
    <w:p w14:paraId="5E702028" w14:textId="77777777" w:rsidR="005651BF" w:rsidRDefault="005651BF">
      <w:r>
        <w:separator/>
      </w:r>
    </w:p>
    <w:p w14:paraId="0E8E8B68" w14:textId="77777777" w:rsidR="005651BF" w:rsidRDefault="005651BF"/>
  </w:footnote>
  <w:footnote w:type="continuationNotice" w:id="1">
    <w:p w14:paraId="064D42B2" w14:textId="77777777" w:rsidR="005651BF" w:rsidRDefault="005651B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651BF"/>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6466690-AFD3-4CB6-B2FE-7E28C314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2019-08-04T15:08:00Z</dcterms:created>
  <dcterms:modified xsi:type="dcterms:W3CDTF">2019-08-04T15:08:00Z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