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2FF6863A" w14:textId="63462FDA" w:rsidR="003F4DC2" w:rsidRPr="00F433F5" w:rsidRDefault="003F4DC2" w:rsidP="003F4DC2">
      <w:pPr>
        <w:tabs>
          <w:tab w:val="left" w:pos="720"/>
          <w:tab w:val="left" w:pos="1080"/>
          <w:tab w:val="left" w:pos="1440"/>
          <w:tab w:val="left" w:pos="2880"/>
        </w:tabs>
        <w:ind w:right="-180"/>
        <w:jc w:val="both"/>
        <w:rPr>
          <w:rFonts w:cs="Arial"/>
          <w:b/>
          <w:sz w:val="22"/>
          <w:szCs w:val="22"/>
          <w:u w:val="single"/>
        </w:rPr>
      </w:pPr>
      <w:r w:rsidRPr="003F4DC2">
        <w:rPr>
          <w:rFonts w:cs="Arial"/>
          <w:b/>
          <w:sz w:val="22"/>
          <w:szCs w:val="22"/>
        </w:rPr>
        <w:tab/>
      </w:r>
      <w:r w:rsidR="002761D7">
        <w:rPr>
          <w:rFonts w:cs="Arial"/>
          <w:b/>
          <w:sz w:val="22"/>
          <w:szCs w:val="22"/>
        </w:rPr>
        <w:tab/>
      </w:r>
      <w:r w:rsidRPr="00F433F5">
        <w:rPr>
          <w:rFonts w:cs="Arial"/>
          <w:b/>
          <w:sz w:val="22"/>
          <w:szCs w:val="22"/>
          <w:u w:val="single"/>
        </w:rPr>
        <w:t xml:space="preserve">Implementation of Merchandising Standards </w:t>
      </w:r>
    </w:p>
    <w:p w14:paraId="1F88192E" w14:textId="77777777" w:rsidR="003F4DC2" w:rsidRPr="00AA70DC" w:rsidRDefault="003F4DC2" w:rsidP="002761D7">
      <w:pPr>
        <w:pStyle w:val="ListParagraph"/>
        <w:numPr>
          <w:ilvl w:val="0"/>
          <w:numId w:val="27"/>
        </w:numPr>
        <w:tabs>
          <w:tab w:val="left" w:pos="2880"/>
        </w:tabs>
        <w:spacing w:line="240" w:lineRule="auto"/>
        <w:ind w:right="-180"/>
        <w:jc w:val="both"/>
        <w:rPr>
          <w:rFonts w:cs="Arial"/>
          <w:sz w:val="22"/>
          <w:szCs w:val="22"/>
        </w:rPr>
      </w:pPr>
      <w:r w:rsidRPr="00AA70DC">
        <w:rPr>
          <w:rFonts w:cs="Arial"/>
          <w:sz w:val="22"/>
          <w:szCs w:val="22"/>
        </w:rPr>
        <w:t>Ensures placement and visible presence of the products in the supermarkets.</w:t>
      </w:r>
    </w:p>
    <w:p w14:paraId="433ABB16"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Ensures maintenance and improvement of facings of the products as displayed in the supermarkets and self-service drugstores</w:t>
      </w:r>
    </w:p>
    <w:p w14:paraId="3F28141F"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Secures and assists in the display of products in the rented mass displays.</w:t>
      </w:r>
    </w:p>
    <w:p w14:paraId="7F98B23D"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Provides delivery, inventory, off-take, price, competitive and other reports related to operations.</w:t>
      </w:r>
    </w:p>
    <w:p w14:paraId="1FFACB38"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Ensures products are displayed according to Principal’s merchandising guidelines:</w:t>
      </w:r>
    </w:p>
    <w:p w14:paraId="7352DCF6" w14:textId="77777777" w:rsidR="003F4DC2" w:rsidRPr="00F433F5"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t>Implem</w:t>
      </w:r>
      <w:r>
        <w:rPr>
          <w:rFonts w:cs="Arial"/>
          <w:sz w:val="22"/>
          <w:szCs w:val="22"/>
        </w:rPr>
        <w:t>ents First Expiry, First Out (FE</w:t>
      </w:r>
      <w:r w:rsidRPr="00F433F5">
        <w:rPr>
          <w:rFonts w:cs="Arial"/>
          <w:sz w:val="22"/>
          <w:szCs w:val="22"/>
        </w:rPr>
        <w:t>FO)</w:t>
      </w:r>
    </w:p>
    <w:p w14:paraId="4CF3BD5B" w14:textId="77777777" w:rsidR="003F4DC2" w:rsidRPr="00F433F5"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t>Products are clean and always fresh</w:t>
      </w:r>
    </w:p>
    <w:p w14:paraId="3DB42CCB" w14:textId="77777777" w:rsidR="003F4DC2" w:rsidRPr="00F433F5"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t>Products are properly priced</w:t>
      </w:r>
    </w:p>
    <w:p w14:paraId="44272E54" w14:textId="77777777" w:rsidR="003F4DC2" w:rsidRPr="00F433F5"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t>Products are well-displayed with labels visible to the consumers</w:t>
      </w:r>
    </w:p>
    <w:p w14:paraId="452B89CA" w14:textId="71E3C00B" w:rsidR="003F4DC2" w:rsidRPr="003F4DC2"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lastRenderedPageBreak/>
        <w:t>Where possible, point-of-purchase materials are installed to highlight the products</w:t>
      </w:r>
    </w:p>
    <w:p w14:paraId="3251D23D" w14:textId="77777777" w:rsidR="003F4DC2" w:rsidRPr="004D0B87" w:rsidRDefault="003F4DC2" w:rsidP="003F4DC2">
      <w:pPr>
        <w:tabs>
          <w:tab w:val="left" w:pos="720"/>
          <w:tab w:val="left" w:pos="1440"/>
          <w:tab w:val="left" w:pos="2880"/>
        </w:tabs>
        <w:ind w:right="-180"/>
        <w:jc w:val="both"/>
        <w:rPr>
          <w:rFonts w:cs="Arial"/>
          <w:b/>
          <w:sz w:val="22"/>
          <w:szCs w:val="22"/>
          <w:u w:val="single"/>
        </w:rPr>
      </w:pPr>
      <w:r>
        <w:rPr>
          <w:rFonts w:cs="Arial"/>
          <w:b/>
          <w:color w:val="FFFFFF" w:themeColor="background1"/>
          <w:sz w:val="22"/>
          <w:szCs w:val="22"/>
          <w:u w:val="single"/>
        </w:rPr>
        <w:tab/>
      </w:r>
      <w:r w:rsidRPr="004D0B87">
        <w:rPr>
          <w:rFonts w:cs="Arial"/>
          <w:b/>
          <w:color w:val="FFFFFF" w:themeColor="background1"/>
          <w:sz w:val="22"/>
          <w:szCs w:val="22"/>
          <w:u w:val="single"/>
        </w:rPr>
        <w:t xml:space="preserve">   </w:t>
      </w:r>
      <w:r w:rsidRPr="004D0B87">
        <w:rPr>
          <w:rFonts w:cs="Arial"/>
          <w:b/>
          <w:sz w:val="22"/>
          <w:szCs w:val="22"/>
          <w:u w:val="single"/>
        </w:rPr>
        <w:t>Implementation of Promotions Standards</w:t>
      </w:r>
    </w:p>
    <w:p w14:paraId="07FB4F6C" w14:textId="77777777" w:rsidR="003F4DC2" w:rsidRPr="00AA70DC" w:rsidRDefault="003F4DC2" w:rsidP="002761D7">
      <w:pPr>
        <w:pStyle w:val="ListParagraph"/>
        <w:numPr>
          <w:ilvl w:val="0"/>
          <w:numId w:val="27"/>
        </w:numPr>
        <w:tabs>
          <w:tab w:val="left" w:pos="2880"/>
        </w:tabs>
        <w:spacing w:line="240" w:lineRule="auto"/>
        <w:ind w:right="-180"/>
        <w:jc w:val="both"/>
        <w:rPr>
          <w:rFonts w:cs="Arial"/>
          <w:sz w:val="22"/>
          <w:szCs w:val="22"/>
        </w:rPr>
      </w:pPr>
      <w:r w:rsidRPr="00AA70DC">
        <w:rPr>
          <w:rFonts w:cs="Arial"/>
          <w:sz w:val="22"/>
          <w:szCs w:val="22"/>
        </w:rPr>
        <w:t>Efficient and smooth implementation of promotional activities as cascaded by the Trade Marketing and Sales Teams</w:t>
      </w:r>
    </w:p>
    <w:p w14:paraId="4F228CDE"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Provides feedback, evaluation and status report on the activities being implemented through Reports as needed.</w:t>
      </w:r>
    </w:p>
    <w:p w14:paraId="7B83080C" w14:textId="77777777" w:rsidR="003F4DC2" w:rsidRPr="00AA70DC"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Assists and coordinates with the Key Accounts Team and Trade Marketing Team in the proper implementation of the programs at the supermarket and drugstore levels.</w:t>
      </w:r>
    </w:p>
    <w:p w14:paraId="6E9876A2" w14:textId="77777777" w:rsidR="006E5442" w:rsidRPr="00690087" w:rsidRDefault="006E5442" w:rsidP="00690087">
      <w:pPr>
        <w:pStyle w:val="ListParagraph"/>
        <w:spacing w:after="200"/>
        <w:ind w:left="1080"/>
        <w:rPr>
          <w:rFonts w:asciiTheme="majorHAnsi" w:hAnsiTheme="majorHAnsi" w:cstheme="majorHAnsi"/>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853E3E3" w14:textId="1ED0007F" w:rsidR="00574AE2" w:rsidRPr="006C4220" w:rsidRDefault="009B1AD0" w:rsidP="00574AE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574AE2" w:rsidRPr="000B60D8">
        <w:rPr>
          <w:rFonts w:eastAsia="MS Mincho" w:cs="Arial"/>
          <w:spacing w:val="-3"/>
          <w:sz w:val="22"/>
          <w:szCs w:val="22"/>
          <w:lang w:val="en-US"/>
        </w:rPr>
        <w:t>Employee will commence to perform the services of</w:t>
      </w:r>
      <w:r w:rsidR="00574AE2">
        <w:rPr>
          <w:rFonts w:eastAsia="MS Mincho" w:cs="Arial"/>
          <w:spacing w:val="-3"/>
          <w:sz w:val="22"/>
          <w:szCs w:val="22"/>
          <w:lang w:val="en-US"/>
        </w:rPr>
        <w:t xml:space="preserve"> a </w:t>
      </w:r>
      <w:r w:rsidR="00574AE2" w:rsidRPr="000B60D8">
        <w:rPr>
          <w:rFonts w:eastAsia="MS Mincho" w:cs="Arial"/>
          <w:spacing w:val="-3"/>
          <w:sz w:val="22"/>
          <w:szCs w:val="22"/>
          <w:lang w:val="en-US"/>
        </w:rPr>
        <w:t xml:space="preserve"> </w:t>
      </w:r>
    </w:p>
    <w:p w14:paraId="02DAA5B5" w14:textId="2188F948" w:rsidR="000B60D8" w:rsidRPr="00574AE2" w:rsidRDefault="00574AE2" w:rsidP="00574AE2">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F675AF">
        <w:rPr>
          <w:rFonts w:eastAsia="MS Mincho" w:cs="Arial"/>
          <w:b/>
          <w:spacing w:val="-3"/>
          <w:sz w:val="22"/>
          <w:szCs w:val="22"/>
          <w:lang w:val="en-US"/>
        </w:rPr>
        <w:t xml:space="preserve"> </w:t>
      </w:r>
      <w:r w:rsidRPr="000646CD">
        <w:rPr>
          <w:rFonts w:cs="Arial"/>
          <w:b/>
          <w:bCs/>
          <w:sz w:val="22"/>
          <w:szCs w:val="22"/>
        </w:rPr>
        <w:t>${Value</w:t>
      </w:r>
      <w:r>
        <w:rPr>
          <w:rFonts w:cs="Arial"/>
          <w:b/>
          <w:bCs/>
          <w:sz w:val="22"/>
          <w:szCs w:val="22"/>
        </w:rPr>
        <w:t>6</w:t>
      </w:r>
      <w:r w:rsidRPr="000646CD">
        <w:rPr>
          <w:rFonts w:cs="Arial"/>
          <w:b/>
          <w:bCs/>
          <w:sz w:val="22"/>
          <w:szCs w:val="22"/>
        </w:rPr>
        <w:t>}</w:t>
      </w:r>
      <w:r>
        <w:rPr>
          <w:rFonts w:eastAsia="MS Mincho" w:cs="Arial"/>
          <w:b/>
          <w:spacing w:val="-3"/>
          <w:sz w:val="22"/>
          <w:szCs w:val="22"/>
          <w:lang w:val="en-US"/>
        </w:rPr>
        <w:t xml:space="preserve"> </w:t>
      </w:r>
      <w:r w:rsidRPr="004D0B87">
        <w:rPr>
          <w:rFonts w:eastAsia="MS Mincho" w:cs="Arial"/>
          <w:spacing w:val="-3"/>
          <w:sz w:val="22"/>
          <w:szCs w:val="22"/>
          <w:lang w:val="en-US"/>
        </w:rPr>
        <w:t>effective</w:t>
      </w:r>
      <w:r>
        <w:rPr>
          <w:rFonts w:eastAsia="MS Mincho" w:cs="Arial"/>
          <w:b/>
          <w:spacing w:val="-3"/>
          <w:sz w:val="22"/>
          <w:szCs w:val="22"/>
          <w:lang w:val="en-US"/>
        </w:rPr>
        <w:t xml:space="preserve"> </w:t>
      </w:r>
      <w:r w:rsidRPr="000646CD">
        <w:rPr>
          <w:rFonts w:cs="Arial"/>
          <w:b/>
          <w:bCs/>
          <w:sz w:val="22"/>
          <w:szCs w:val="22"/>
        </w:rPr>
        <w:t>${Value</w:t>
      </w:r>
      <w:r>
        <w:rPr>
          <w:rFonts w:cs="Arial"/>
          <w:b/>
          <w:bCs/>
          <w:sz w:val="22"/>
          <w:szCs w:val="22"/>
        </w:rPr>
        <w:t>8</w:t>
      </w:r>
      <w:r w:rsidRPr="000646CD">
        <w:rPr>
          <w:rFonts w:cs="Arial"/>
          <w:b/>
          <w:bCs/>
          <w:sz w:val="22"/>
          <w:szCs w:val="22"/>
        </w:rPr>
        <w:t>}</w:t>
      </w:r>
      <w:r>
        <w:rPr>
          <w:rFonts w:eastAsia="MS Mincho" w:cs="Arial"/>
          <w:b/>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01A65755" w:rsidR="00DD1A57" w:rsidRPr="00DD1A57" w:rsidRDefault="00DD1A57"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D1A57">
        <w:rPr>
          <w:rFonts w:eastAsia="MS Mincho" w:cs="Arial"/>
          <w:color w:val="000000" w:themeColor="text1"/>
          <w:spacing w:val="-3"/>
          <w:sz w:val="22"/>
          <w:szCs w:val="22"/>
          <w:lang w:val="en-US"/>
        </w:rPr>
        <w:t xml:space="preserve">Employee shall receive </w:t>
      </w:r>
      <w:r w:rsidRPr="00DD1A57">
        <w:rPr>
          <w:rFonts w:eastAsia="MS Mincho" w:cs="Arial"/>
          <w:b/>
          <w:color w:val="000000" w:themeColor="text1"/>
          <w:spacing w:val="-3"/>
          <w:sz w:val="22"/>
          <w:szCs w:val="22"/>
          <w:lang w:val="en-US"/>
        </w:rPr>
        <w:t xml:space="preserve">Php </w:t>
      </w:r>
      <w:r w:rsidRPr="00DD1A57">
        <w:rPr>
          <w:rFonts w:cs="Arial"/>
          <w:b/>
          <w:bCs/>
          <w:sz w:val="22"/>
        </w:rPr>
        <w:t xml:space="preserve">${Value10} </w:t>
      </w:r>
      <w:r w:rsidRPr="00DD1A57">
        <w:rPr>
          <w:rFonts w:eastAsia="MS Mincho" w:cs="Arial"/>
          <w:color w:val="000000" w:themeColor="text1"/>
          <w:spacing w:val="-3"/>
          <w:sz w:val="22"/>
          <w:szCs w:val="22"/>
          <w:lang w:val="en-US"/>
        </w:rPr>
        <w:t xml:space="preserve">per day, payable every </w:t>
      </w:r>
      <w:r w:rsidRPr="00DD1A57">
        <w:rPr>
          <w:rFonts w:eastAsia="MS Mincho" w:cs="Arial"/>
          <w:b/>
          <w:color w:val="000000" w:themeColor="text1"/>
          <w:spacing w:val="-3"/>
          <w:sz w:val="22"/>
          <w:szCs w:val="22"/>
          <w:lang w:val="en-US"/>
        </w:rPr>
        <w:t>10</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and </w:t>
      </w:r>
      <w:r w:rsidRPr="00DD1A57">
        <w:rPr>
          <w:rFonts w:eastAsia="MS Mincho" w:cs="Arial"/>
          <w:b/>
          <w:color w:val="000000" w:themeColor="text1"/>
          <w:spacing w:val="-3"/>
          <w:sz w:val="22"/>
          <w:szCs w:val="22"/>
          <w:lang w:val="en-US"/>
        </w:rPr>
        <w:t>25</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3E27A00D"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4B251969" w:rsidR="000B60D8" w:rsidRDefault="003F4DC2"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3632" behindDoc="0" locked="0" layoutInCell="1" allowOverlap="1" wp14:anchorId="2F013442" wp14:editId="15DE386C">
            <wp:simplePos x="0" y="0"/>
            <wp:positionH relativeFrom="column">
              <wp:posOffset>-333375</wp:posOffset>
            </wp:positionH>
            <wp:positionV relativeFrom="paragraph">
              <wp:posOffset>228600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8E8916E"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11BBD0C"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6AACF61"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7492C9AA"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3180CC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01FC4992"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1AE98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3F6EC54"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2D535E0" w14:textId="5540A0BF"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63AF1B" w14:textId="2E32B25E"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BE757D" w14:textId="2CAFCA9A"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30064CB" w14:textId="77777777" w:rsidR="003F4DC2" w:rsidRP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2127B862"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BD94C04" w14:textId="1DBFB01C"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7777777" w:rsidR="003F4DC2" w:rsidRP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33100E86"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894848">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bookmarkStart w:id="3" w:name="_GoBack"/>
      <w:bookmarkEnd w:id="3"/>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C112CED" w14:textId="79F55EE1"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545D553" w14:textId="7315A718"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0B82AAC" w14:textId="5449D22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8F52681" w14:textId="17BE1F1D"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11A9EAE" w14:textId="5814327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10D6386" w14:textId="19AFE21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B80B6F1" w14:textId="4E4BDF8B"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C26FC0" w14:textId="43621184" w:rsidR="003F4DC2" w:rsidRPr="00ED4C45" w:rsidRDefault="003F4DC2" w:rsidP="003F4DC2">
      <w:pPr>
        <w:pStyle w:val="NoSpacing"/>
        <w:jc w:val="center"/>
        <w:rPr>
          <w:rFonts w:ascii="Arial" w:hAnsi="Arial" w:cs="Arial"/>
          <w:b/>
        </w:rPr>
      </w:pPr>
      <w:r w:rsidRPr="00ED4C45">
        <w:rPr>
          <w:rFonts w:ascii="Arial" w:hAnsi="Arial" w:cs="Arial"/>
          <w:b/>
        </w:rPr>
        <w:t>MERCHANDISER’S KPI</w:t>
      </w:r>
    </w:p>
    <w:p w14:paraId="5D45D657" w14:textId="6E40659D" w:rsidR="003F4DC2" w:rsidRDefault="003F4DC2" w:rsidP="003F4DC2">
      <w:pPr>
        <w:pStyle w:val="NoSpacing"/>
        <w:jc w:val="center"/>
        <w:rPr>
          <w:rFonts w:ascii="Arial" w:hAnsi="Arial" w:cs="Arial"/>
          <w:b/>
        </w:rPr>
      </w:pPr>
    </w:p>
    <w:p w14:paraId="5B3CAD48" w14:textId="19E04B88" w:rsidR="003F4DC2" w:rsidRPr="00ED4C45" w:rsidRDefault="003F4DC2" w:rsidP="003F4DC2">
      <w:pPr>
        <w:pStyle w:val="NoSpacing"/>
        <w:jc w:val="center"/>
        <w:rPr>
          <w:rFonts w:ascii="Arial" w:hAnsi="Arial" w:cs="Arial"/>
          <w:b/>
        </w:rPr>
      </w:pPr>
      <w:r>
        <w:rPr>
          <w:rFonts w:ascii="Arial Narrow" w:hAnsi="Arial Narrow"/>
          <w:b/>
          <w:noProof/>
          <w:u w:val="single"/>
        </w:rPr>
        <w:drawing>
          <wp:anchor distT="0" distB="0" distL="114300" distR="114300" simplePos="0" relativeHeight="251659776" behindDoc="0" locked="0" layoutInCell="1" allowOverlap="1" wp14:anchorId="47D5B557" wp14:editId="573C1571">
            <wp:simplePos x="0" y="0"/>
            <wp:positionH relativeFrom="column">
              <wp:posOffset>-333375</wp:posOffset>
            </wp:positionH>
            <wp:positionV relativeFrom="paragraph">
              <wp:posOffset>191135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41D08FA7" w14:textId="77777777" w:rsidR="003F4DC2" w:rsidRPr="00ED4C45" w:rsidRDefault="003F4DC2" w:rsidP="003F4DC2">
      <w:pPr>
        <w:pStyle w:val="NoSpacing"/>
        <w:numPr>
          <w:ilvl w:val="0"/>
          <w:numId w:val="48"/>
        </w:numPr>
        <w:rPr>
          <w:rFonts w:ascii="Arial" w:hAnsi="Arial" w:cs="Arial"/>
        </w:rPr>
      </w:pPr>
      <w:r w:rsidRPr="00ED4C45">
        <w:rPr>
          <w:rFonts w:ascii="Arial" w:hAnsi="Arial" w:cs="Arial"/>
        </w:rPr>
        <w:t>Merchandising Execution</w:t>
      </w:r>
    </w:p>
    <w:p w14:paraId="7923D41A" w14:textId="77777777" w:rsidR="003F4DC2" w:rsidRPr="00ED4C45" w:rsidRDefault="003F4DC2" w:rsidP="003F4DC2">
      <w:pPr>
        <w:pStyle w:val="NoSpacing"/>
        <w:ind w:left="720"/>
        <w:rPr>
          <w:rFonts w:ascii="Arial" w:hAnsi="Arial" w:cs="Arial"/>
        </w:rPr>
      </w:pPr>
      <w:r w:rsidRPr="00ED4C45">
        <w:rPr>
          <w:rFonts w:ascii="Arial" w:hAnsi="Arial" w:cs="Arial"/>
        </w:rPr>
        <w:t>●</w:t>
      </w:r>
      <w:r w:rsidRPr="00ED4C45">
        <w:rPr>
          <w:rFonts w:ascii="Arial" w:hAnsi="Arial" w:cs="Arial"/>
        </w:rPr>
        <w:tab/>
        <w:t>Ensures Fullness of product display based on the given Plan-o-gram of principals.</w:t>
      </w:r>
    </w:p>
    <w:p w14:paraId="6E8CF2DC" w14:textId="77777777" w:rsidR="003F4DC2" w:rsidRPr="00ED4C45" w:rsidRDefault="003F4DC2" w:rsidP="003F4DC2">
      <w:pPr>
        <w:pStyle w:val="NoSpacing"/>
        <w:ind w:left="720"/>
        <w:rPr>
          <w:rFonts w:ascii="Arial" w:hAnsi="Arial" w:cs="Arial"/>
        </w:rPr>
      </w:pPr>
      <w:r w:rsidRPr="00ED4C45">
        <w:rPr>
          <w:rFonts w:ascii="Arial" w:hAnsi="Arial" w:cs="Arial"/>
        </w:rPr>
        <w:t>●</w:t>
      </w:r>
      <w:r w:rsidRPr="00ED4C45">
        <w:rPr>
          <w:rFonts w:ascii="Arial" w:hAnsi="Arial" w:cs="Arial"/>
        </w:rPr>
        <w:tab/>
        <w:t>Ensures 100% on-shelf availability based on principals must stock list.</w:t>
      </w:r>
    </w:p>
    <w:p w14:paraId="304DE738" w14:textId="77777777" w:rsidR="003F4DC2" w:rsidRPr="00ED4C45" w:rsidRDefault="003F4DC2" w:rsidP="003F4DC2">
      <w:pPr>
        <w:pStyle w:val="NoSpacing"/>
        <w:ind w:left="720"/>
        <w:rPr>
          <w:rFonts w:ascii="Arial" w:hAnsi="Arial" w:cs="Arial"/>
        </w:rPr>
      </w:pPr>
      <w:r w:rsidRPr="00ED4C45">
        <w:rPr>
          <w:rFonts w:ascii="Arial" w:hAnsi="Arial" w:cs="Arial"/>
        </w:rPr>
        <w:t>●</w:t>
      </w:r>
      <w:r w:rsidRPr="00ED4C45">
        <w:rPr>
          <w:rFonts w:ascii="Arial" w:hAnsi="Arial" w:cs="Arial"/>
        </w:rPr>
        <w:tab/>
        <w:t>Install and update “Point of Sales Materials” in proper location.</w:t>
      </w:r>
    </w:p>
    <w:p w14:paraId="37AC2E94" w14:textId="77777777" w:rsidR="003F4DC2" w:rsidRPr="00ED4C45" w:rsidRDefault="003F4DC2" w:rsidP="003F4DC2">
      <w:pPr>
        <w:pStyle w:val="NoSpacing"/>
        <w:rPr>
          <w:rFonts w:ascii="Arial" w:hAnsi="Arial" w:cs="Arial"/>
        </w:rPr>
      </w:pPr>
    </w:p>
    <w:p w14:paraId="6383B86F" w14:textId="77777777" w:rsidR="003F4DC2" w:rsidRPr="00ED4C45" w:rsidRDefault="003F4DC2" w:rsidP="003F4DC2">
      <w:pPr>
        <w:pStyle w:val="NoSpacing"/>
        <w:rPr>
          <w:rFonts w:ascii="Arial" w:hAnsi="Arial" w:cs="Arial"/>
        </w:rPr>
      </w:pPr>
      <w:r w:rsidRPr="00ED4C45">
        <w:rPr>
          <w:rFonts w:ascii="Arial" w:hAnsi="Arial" w:cs="Arial"/>
        </w:rPr>
        <w:t xml:space="preserve">        B.</w:t>
      </w:r>
      <w:r w:rsidRPr="00ED4C45">
        <w:rPr>
          <w:rFonts w:ascii="Arial" w:hAnsi="Arial" w:cs="Arial"/>
        </w:rPr>
        <w:tab/>
        <w:t>Report Generation</w:t>
      </w:r>
    </w:p>
    <w:p w14:paraId="4F475DE7" w14:textId="77777777" w:rsidR="003F4DC2" w:rsidRPr="00ED4C45" w:rsidRDefault="003F4DC2" w:rsidP="003F4DC2">
      <w:pPr>
        <w:pStyle w:val="NoSpacing"/>
        <w:rPr>
          <w:rFonts w:ascii="Arial" w:hAnsi="Arial" w:cs="Arial"/>
        </w:rPr>
      </w:pPr>
      <w:r w:rsidRPr="00ED4C45">
        <w:rPr>
          <w:rFonts w:ascii="Arial" w:hAnsi="Arial" w:cs="Arial"/>
        </w:rPr>
        <w:tab/>
        <w:t>●</w:t>
      </w:r>
      <w:r w:rsidRPr="00ED4C45">
        <w:rPr>
          <w:rFonts w:ascii="Arial" w:hAnsi="Arial" w:cs="Arial"/>
        </w:rPr>
        <w:tab/>
        <w:t>On Time and accurate submission of the following reports;</w:t>
      </w:r>
    </w:p>
    <w:p w14:paraId="7FEA501D"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r>
      <w:proofErr w:type="spellStart"/>
      <w:r w:rsidRPr="00ED4C45">
        <w:rPr>
          <w:rFonts w:ascii="Arial" w:hAnsi="Arial" w:cs="Arial"/>
        </w:rPr>
        <w:t>i</w:t>
      </w:r>
      <w:proofErr w:type="spellEnd"/>
      <w:r w:rsidRPr="00ED4C45">
        <w:rPr>
          <w:rFonts w:ascii="Arial" w:hAnsi="Arial" w:cs="Arial"/>
        </w:rPr>
        <w:t>.</w:t>
      </w:r>
      <w:r w:rsidRPr="00ED4C45">
        <w:rPr>
          <w:rFonts w:ascii="Arial" w:hAnsi="Arial" w:cs="Arial"/>
        </w:rPr>
        <w:tab/>
        <w:t>Trade Inventory / Off take Report – Weekly</w:t>
      </w:r>
    </w:p>
    <w:p w14:paraId="5B1069A3"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ii.</w:t>
      </w:r>
      <w:r w:rsidRPr="00ED4C45">
        <w:rPr>
          <w:rFonts w:ascii="Arial" w:hAnsi="Arial" w:cs="Arial"/>
        </w:rPr>
        <w:tab/>
        <w:t>On-Shelf- Availability – Daily</w:t>
      </w:r>
    </w:p>
    <w:p w14:paraId="1FB16ADB"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iii.</w:t>
      </w:r>
      <w:r w:rsidRPr="00ED4C45">
        <w:rPr>
          <w:rFonts w:ascii="Arial" w:hAnsi="Arial" w:cs="Arial"/>
        </w:rPr>
        <w:tab/>
        <w:t>Price Survey – Monthly</w:t>
      </w:r>
    </w:p>
    <w:p w14:paraId="745D28D3"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iv.</w:t>
      </w:r>
      <w:r w:rsidRPr="00ED4C45">
        <w:rPr>
          <w:rFonts w:ascii="Arial" w:hAnsi="Arial" w:cs="Arial"/>
        </w:rPr>
        <w:tab/>
        <w:t>Competitive report – As needed</w:t>
      </w:r>
    </w:p>
    <w:p w14:paraId="34F41B9E"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v.</w:t>
      </w:r>
      <w:r w:rsidRPr="00ED4C45">
        <w:rPr>
          <w:rFonts w:ascii="Arial" w:hAnsi="Arial" w:cs="Arial"/>
        </w:rPr>
        <w:tab/>
        <w:t>Share of Shelves (SOS) – Quarterly</w:t>
      </w:r>
    </w:p>
    <w:p w14:paraId="13D444B5"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vi.</w:t>
      </w:r>
      <w:r w:rsidRPr="00ED4C45">
        <w:rPr>
          <w:rFonts w:ascii="Arial" w:hAnsi="Arial" w:cs="Arial"/>
        </w:rPr>
        <w:tab/>
        <w:t>Freshness Report – Monthly</w:t>
      </w:r>
    </w:p>
    <w:p w14:paraId="515C9218" w14:textId="77777777" w:rsidR="003F4DC2" w:rsidRPr="00ED4C45" w:rsidRDefault="003F4DC2" w:rsidP="003F4DC2">
      <w:pPr>
        <w:pStyle w:val="NoSpacing"/>
        <w:rPr>
          <w:rFonts w:ascii="Arial" w:hAnsi="Arial" w:cs="Arial"/>
        </w:rPr>
      </w:pPr>
    </w:p>
    <w:p w14:paraId="675D815A" w14:textId="77777777" w:rsidR="003F4DC2" w:rsidRPr="00ED4C45" w:rsidRDefault="003F4DC2" w:rsidP="003F4DC2">
      <w:pPr>
        <w:rPr>
          <w:rFonts w:cs="Arial"/>
          <w:sz w:val="22"/>
          <w:szCs w:val="22"/>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E07C1" w14:textId="77777777" w:rsidR="00616A90" w:rsidRDefault="00616A90">
      <w:r>
        <w:separator/>
      </w:r>
    </w:p>
  </w:endnote>
  <w:endnote w:type="continuationSeparator" w:id="0">
    <w:p w14:paraId="2FB6B4A4" w14:textId="77777777" w:rsidR="00616A90" w:rsidRDefault="00616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2EBC7" w14:textId="77777777" w:rsidR="00616A90" w:rsidRDefault="00616A90">
      <w:r>
        <w:separator/>
      </w:r>
    </w:p>
  </w:footnote>
  <w:footnote w:type="continuationSeparator" w:id="0">
    <w:p w14:paraId="5D2D8164" w14:textId="77777777" w:rsidR="00616A90" w:rsidRDefault="00616A90">
      <w:r>
        <w:separator/>
      </w:r>
    </w:p>
    <w:p w14:paraId="35C9CC1F" w14:textId="77777777" w:rsidR="00616A90" w:rsidRDefault="00616A90"/>
  </w:footnote>
  <w:footnote w:type="continuationNotice" w:id="1">
    <w:p w14:paraId="7025B639" w14:textId="77777777" w:rsidR="00616A90" w:rsidRDefault="00616A90">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66E95"/>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C17F8"/>
    <w:rsid w:val="001E3694"/>
    <w:rsid w:val="001F3175"/>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74AE2"/>
    <w:rsid w:val="00580519"/>
    <w:rsid w:val="00582A1B"/>
    <w:rsid w:val="00584F5D"/>
    <w:rsid w:val="00597D55"/>
    <w:rsid w:val="005A79AD"/>
    <w:rsid w:val="005B121A"/>
    <w:rsid w:val="005B5B3D"/>
    <w:rsid w:val="005D6016"/>
    <w:rsid w:val="005D64A0"/>
    <w:rsid w:val="005E3D52"/>
    <w:rsid w:val="005F0E3A"/>
    <w:rsid w:val="00603280"/>
    <w:rsid w:val="006101C7"/>
    <w:rsid w:val="00611FF7"/>
    <w:rsid w:val="00616A90"/>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66093"/>
    <w:rsid w:val="00894848"/>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24AB0"/>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DE7D90B-6684-49F4-AC83-8E88C90CF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2019-08-04T13:36:00Z</dcterms:created>
  <dcterms:modified xsi:type="dcterms:W3CDTF">2019-08-05T02:50:00Z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