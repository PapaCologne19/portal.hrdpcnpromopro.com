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2705E50" w14:textId="5D828F78" w:rsidR="003E0466" w:rsidRDefault="008D797C"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Strict adherence to the established daily routines and journey plan to ensure the productive coverage of the area.</w:t>
      </w:r>
    </w:p>
    <w:p w14:paraId="74C6D624" w14:textId="0B8A62DD" w:rsidR="008D797C" w:rsidRDefault="008D797C"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Efficiently cover all the assigned areas to make sure that all the stores were visited and surveyed.</w:t>
      </w:r>
    </w:p>
    <w:p w14:paraId="56FF5DC0" w14:textId="1E564811" w:rsidR="008D797C" w:rsidRDefault="008D797C"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Fill up the Survey Form with the complete and accurate details. At the back of each form, Surveyor to layout street and landmarks for easily identifying of the Store’s location.</w:t>
      </w:r>
    </w:p>
    <w:p w14:paraId="6F176481" w14:textId="46F84F98" w:rsidR="008D797C" w:rsidRDefault="008D797C" w:rsidP="00E14B5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Take pictures to support the data.</w:t>
      </w:r>
    </w:p>
    <w:p w14:paraId="2EE93603" w14:textId="7F9DDC2A" w:rsidR="008D797C" w:rsidRDefault="008D797C" w:rsidP="008D797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Collect </w:t>
      </w:r>
      <w:proofErr w:type="spellStart"/>
      <w:r>
        <w:rPr>
          <w:rFonts w:eastAsia="MS Mincho" w:cs="Arial"/>
          <w:spacing w:val="-3"/>
          <w:sz w:val="22"/>
          <w:szCs w:val="22"/>
          <w:lang w:val="en-US"/>
        </w:rPr>
        <w:t>retai</w:t>
      </w:r>
      <w:proofErr w:type="spellEnd"/>
      <w:r>
        <w:rPr>
          <w:rFonts w:eastAsia="MS Mincho" w:cs="Arial"/>
          <w:spacing w:val="-3"/>
          <w:sz w:val="22"/>
          <w:szCs w:val="22"/>
          <w:lang w:val="en-US"/>
        </w:rPr>
        <w:t xml:space="preserve"> intelligence that will include </w:t>
      </w:r>
      <w:proofErr w:type="spellStart"/>
      <w:r>
        <w:rPr>
          <w:rFonts w:eastAsia="MS Mincho" w:cs="Arial"/>
          <w:spacing w:val="-3"/>
          <w:sz w:val="22"/>
          <w:szCs w:val="22"/>
          <w:lang w:val="en-US"/>
        </w:rPr>
        <w:t>on going</w:t>
      </w:r>
      <w:proofErr w:type="spellEnd"/>
      <w:r>
        <w:rPr>
          <w:rFonts w:eastAsia="MS Mincho" w:cs="Arial"/>
          <w:spacing w:val="-3"/>
          <w:sz w:val="22"/>
          <w:szCs w:val="22"/>
          <w:lang w:val="en-US"/>
        </w:rPr>
        <w:t xml:space="preserve"> competitive brands’ promotional or merchandising activities in the stores, consumer feedback and customer concerns and LGUs ordinance </w:t>
      </w:r>
      <w:proofErr w:type="gramStart"/>
      <w:r>
        <w:rPr>
          <w:rFonts w:eastAsia="MS Mincho" w:cs="Arial"/>
          <w:spacing w:val="-3"/>
          <w:sz w:val="22"/>
          <w:szCs w:val="22"/>
          <w:lang w:val="en-US"/>
        </w:rPr>
        <w:t>concerning  Store</w:t>
      </w:r>
      <w:proofErr w:type="gramEnd"/>
      <w:r>
        <w:rPr>
          <w:rFonts w:eastAsia="MS Mincho" w:cs="Arial"/>
          <w:spacing w:val="-3"/>
          <w:sz w:val="22"/>
          <w:szCs w:val="22"/>
          <w:lang w:val="en-US"/>
        </w:rPr>
        <w:t xml:space="preserve"> Merchandising and Activities.</w:t>
      </w:r>
    </w:p>
    <w:p w14:paraId="6614470B" w14:textId="326CB5CE" w:rsid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F876440" w14:textId="581D9881" w:rsid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7081FB" w14:textId="77777777" w:rsidR="008D797C" w:rsidRP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52D809" w14:textId="313729FD" w:rsidR="008D797C" w:rsidRDefault="008D797C" w:rsidP="008D797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Closely coordinate with team leads or immediate supervisors for any concerns during actual coverage</w:t>
      </w:r>
    </w:p>
    <w:p w14:paraId="2C52A468" w14:textId="5AA15314" w:rsidR="008D797C" w:rsidRDefault="008D797C" w:rsidP="008D797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Submit complete, valid and accurate reports based on the agreed timelines and parameters.</w:t>
      </w:r>
    </w:p>
    <w:p w14:paraId="79FD02B9" w14:textId="05C45220" w:rsidR="008D797C" w:rsidRDefault="008D797C" w:rsidP="008D797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ENSURE THE ON TIME SUBMISSION OF COMPLETE, VALID AND ACCURATE REPORT SUCH AS DAILY ACTIVITY REPORT, DAILY INVENTORY AND OTHER NECESSARY REPORTS.</w:t>
      </w:r>
    </w:p>
    <w:p w14:paraId="578F4222" w14:textId="254635F7" w:rsidR="008D797C" w:rsidRPr="008D797C" w:rsidRDefault="008D797C" w:rsidP="008D797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PERFORM OTHER TASKS RELATED TO THE PROJECT THAT MAY BE REQUIRED.</w:t>
      </w:r>
    </w:p>
    <w:p w14:paraId="14BC736D" w14:textId="1CA4D0C0" w:rsidR="00E14B54" w:rsidRDefault="00E14B54" w:rsidP="003E0466">
      <w:pPr>
        <w:spacing w:line="240" w:lineRule="auto"/>
        <w:rPr>
          <w:rFonts w:cs="Arial"/>
          <w:sz w:val="22"/>
          <w:szCs w:val="22"/>
        </w:rPr>
      </w:pPr>
    </w:p>
    <w:p w14:paraId="79E91968" w14:textId="77777777" w:rsidR="00E14B54" w:rsidRPr="003E0466" w:rsidRDefault="00E14B54"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B355FE" w14:textId="77777777" w:rsidR="003E0466" w:rsidRPr="001C42D0" w:rsidRDefault="003E0466" w:rsidP="003E046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467F71">
        <w:rPr>
          <w:rFonts w:eastAsia="MS Mincho" w:cs="Arial"/>
          <w:b/>
          <w:spacing w:val="-3"/>
          <w:sz w:val="22"/>
          <w:szCs w:val="22"/>
          <w:lang w:val="en-US"/>
        </w:rPr>
        <w:t>Php</w:t>
      </w:r>
      <w:r>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65334E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120367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70E946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1A5B14" w:rsidR="00A72E0E" w:rsidRDefault="00E14B54"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226A1405">
            <wp:simplePos x="0" y="0"/>
            <wp:positionH relativeFrom="column">
              <wp:posOffset>-295275</wp:posOffset>
            </wp:positionH>
            <wp:positionV relativeFrom="paragraph">
              <wp:posOffset>97790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19111C3"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5630ED4" w14:textId="1ACE3B89" w:rsid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4CEAED0" w14:textId="38155CAC" w:rsid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90F6BF" w14:textId="2256C312" w:rsid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866087" w14:textId="77777777" w:rsidR="008D797C" w:rsidRPr="008D797C" w:rsidRDefault="008D797C"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7D95753" w14:textId="77777777" w:rsidR="00D85D6B" w:rsidRPr="008D797C" w:rsidRDefault="00D85D6B" w:rsidP="008D79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E396AD9" w:rsidR="00A03B16" w:rsidRPr="00014FD0" w:rsidRDefault="008D797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027527D" w:rsidR="00A03B16" w:rsidRPr="00014FD0" w:rsidRDefault="008D797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C6D0B" w14:textId="77777777" w:rsidR="001A05E6" w:rsidRDefault="001A05E6">
      <w:r>
        <w:separator/>
      </w:r>
    </w:p>
  </w:endnote>
  <w:endnote w:type="continuationSeparator" w:id="0">
    <w:p w14:paraId="3FE518E2" w14:textId="77777777" w:rsidR="001A05E6" w:rsidRDefault="001A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BC831" w14:textId="77777777" w:rsidR="001A05E6" w:rsidRDefault="001A05E6">
      <w:r>
        <w:separator/>
      </w:r>
    </w:p>
  </w:footnote>
  <w:footnote w:type="continuationSeparator" w:id="0">
    <w:p w14:paraId="28088C49" w14:textId="77777777" w:rsidR="001A05E6" w:rsidRDefault="001A05E6">
      <w:r>
        <w:separator/>
      </w:r>
    </w:p>
    <w:p w14:paraId="6AFAA395" w14:textId="77777777" w:rsidR="001A05E6" w:rsidRDefault="001A05E6"/>
  </w:footnote>
  <w:footnote w:type="continuationNotice" w:id="1">
    <w:p w14:paraId="5BE9C93A" w14:textId="77777777" w:rsidR="001A05E6" w:rsidRDefault="001A05E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A05E6"/>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2F7B16"/>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D797C"/>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85D6B"/>
    <w:rsid w:val="00D9178C"/>
    <w:rsid w:val="00DA105C"/>
    <w:rsid w:val="00DB191D"/>
    <w:rsid w:val="00DD1A57"/>
    <w:rsid w:val="00DD46FF"/>
    <w:rsid w:val="00DE0409"/>
    <w:rsid w:val="00E02F05"/>
    <w:rsid w:val="00E14B54"/>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5D14FF-342D-4ECB-96D4-DC67C642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8</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2</cp:revision>
  <cp:lastPrinted>2018-05-17T03:45:00Z</cp:lastPrinted>
  <dcterms:created xsi:type="dcterms:W3CDTF">2020-08-13T05:57:00Z</dcterms:created>
  <dcterms:modified xsi:type="dcterms:W3CDTF">2020-08-13T05:57:00Z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