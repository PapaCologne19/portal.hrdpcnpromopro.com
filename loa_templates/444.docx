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3C8398" w14:textId="7E5EF453" w:rsidR="00615B68" w:rsidRPr="006B715B" w:rsidRDefault="00F94627"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5AD7B8B" w14:textId="26D020C3" w:rsidR="00A3056C" w:rsidRPr="0020480A" w:rsidRDefault="0020480A" w:rsidP="00BD1D9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Ensures effective communication to the team for the smooth run of the activity.</w:t>
      </w:r>
    </w:p>
    <w:p w14:paraId="1985A9FD" w14:textId="6500C879" w:rsidR="0020480A" w:rsidRPr="0020480A" w:rsidRDefault="0020480A" w:rsidP="00BD1D9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Takes the lead in ensuring the parking space at the assigned venues and safekeeping of the materials and uniforms during the activity.</w:t>
      </w:r>
    </w:p>
    <w:p w14:paraId="5C48E430" w14:textId="31413C78" w:rsidR="00A3056C" w:rsidRPr="0020480A" w:rsidRDefault="0020480A"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Perform other tasks related to the project that may be required.</w:t>
      </w:r>
    </w:p>
    <w:p w14:paraId="16B1F6CD" w14:textId="2EB9899B" w:rsidR="0031666B" w:rsidRPr="0020480A" w:rsidRDefault="006B715B" w:rsidP="0020480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B715B">
        <w:rPr>
          <w:rFonts w:eastAsia="MS Mincho" w:cs="Arial"/>
          <w:color w:val="000000" w:themeColor="text1"/>
          <w:spacing w:val="-3"/>
          <w:sz w:val="22"/>
          <w:szCs w:val="22"/>
          <w:lang w:val="en-US"/>
        </w:rPr>
        <w:t xml:space="preserve"> </w:t>
      </w: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1EE0DA20"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31CB6CC" w14:textId="6F9D7A49" w:rsidR="0020480A" w:rsidRDefault="0020480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7693BFB" w14:textId="6B2ED097" w:rsidR="0020480A" w:rsidRDefault="0020480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E052AD6" w14:textId="274948DB" w:rsidR="0020480A" w:rsidRDefault="0020480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17CCFCD" w14:textId="77777777" w:rsidR="0020480A" w:rsidRDefault="0020480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6EE9BBB" w14:textId="77777777" w:rsidR="006B715B" w:rsidRPr="00F35FA0" w:rsidRDefault="00886A03" w:rsidP="006B715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B715B">
        <w:rPr>
          <w:rFonts w:eastAsia="MS Mincho" w:cs="Arial"/>
          <w:b/>
          <w:spacing w:val="-3"/>
          <w:sz w:val="22"/>
          <w:szCs w:val="22"/>
          <w:lang w:val="en-US"/>
        </w:rPr>
        <w:t>DURATION OF EMPLOYMENT</w:t>
      </w:r>
      <w:r w:rsidRPr="006B715B">
        <w:rPr>
          <w:rFonts w:eastAsia="MS Mincho" w:cs="Arial"/>
          <w:spacing w:val="-3"/>
          <w:sz w:val="22"/>
          <w:szCs w:val="22"/>
          <w:lang w:val="en-US"/>
        </w:rPr>
        <w:t xml:space="preserve">. </w:t>
      </w:r>
      <w:r w:rsidR="006B715B" w:rsidRPr="00F702A2">
        <w:rPr>
          <w:rFonts w:eastAsia="MS Mincho" w:cs="Arial"/>
          <w:spacing w:val="-3"/>
          <w:sz w:val="22"/>
          <w:szCs w:val="22"/>
          <w:lang w:val="en-US"/>
        </w:rPr>
        <w:t xml:space="preserve">Employee will commence to perform the services in favor of </w:t>
      </w:r>
      <w:r w:rsidR="006B715B" w:rsidRPr="000646CD">
        <w:rPr>
          <w:rFonts w:cs="Arial"/>
          <w:b/>
          <w:bCs/>
          <w:sz w:val="22"/>
          <w:szCs w:val="22"/>
        </w:rPr>
        <w:t>${Value</w:t>
      </w:r>
      <w:r w:rsidR="006B715B">
        <w:rPr>
          <w:rFonts w:cs="Arial"/>
          <w:b/>
          <w:bCs/>
          <w:sz w:val="22"/>
          <w:szCs w:val="22"/>
        </w:rPr>
        <w:t>3</w:t>
      </w:r>
      <w:r w:rsidR="006B715B" w:rsidRPr="000646CD">
        <w:rPr>
          <w:rFonts w:cs="Arial"/>
          <w:b/>
          <w:bCs/>
          <w:sz w:val="22"/>
          <w:szCs w:val="22"/>
        </w:rPr>
        <w:t>}</w:t>
      </w:r>
      <w:r w:rsidR="006B715B">
        <w:rPr>
          <w:rFonts w:cs="Arial"/>
          <w:b/>
          <w:bCs/>
          <w:sz w:val="22"/>
          <w:szCs w:val="22"/>
        </w:rPr>
        <w:t xml:space="preserve"> </w:t>
      </w:r>
      <w:r w:rsidR="006B715B">
        <w:rPr>
          <w:rFonts w:eastAsia="MS Mincho" w:cs="Arial"/>
          <w:spacing w:val="-3"/>
          <w:sz w:val="22"/>
          <w:szCs w:val="22"/>
          <w:lang w:val="en-US"/>
        </w:rPr>
        <w:t xml:space="preserve">for </w:t>
      </w:r>
      <w:r w:rsidR="006B715B" w:rsidRPr="000646CD">
        <w:rPr>
          <w:rFonts w:cs="Arial"/>
          <w:b/>
          <w:bCs/>
          <w:sz w:val="22"/>
          <w:szCs w:val="22"/>
        </w:rPr>
        <w:t>${Value</w:t>
      </w:r>
      <w:r w:rsidR="006B715B">
        <w:rPr>
          <w:rFonts w:cs="Arial"/>
          <w:b/>
          <w:bCs/>
          <w:sz w:val="22"/>
          <w:szCs w:val="22"/>
        </w:rPr>
        <w:t>8</w:t>
      </w:r>
      <w:r w:rsidR="006B715B" w:rsidRPr="000646CD">
        <w:rPr>
          <w:rFonts w:cs="Arial"/>
          <w:b/>
          <w:bCs/>
          <w:sz w:val="22"/>
          <w:szCs w:val="22"/>
        </w:rPr>
        <w:t>}</w:t>
      </w:r>
      <w:r w:rsidR="006B715B">
        <w:rPr>
          <w:rFonts w:eastAsia="MS Mincho" w:cs="Arial"/>
          <w:b/>
          <w:spacing w:val="-3"/>
          <w:sz w:val="22"/>
          <w:szCs w:val="22"/>
          <w:lang w:val="en-US"/>
        </w:rPr>
        <w:t>.</w:t>
      </w:r>
    </w:p>
    <w:p w14:paraId="4383AFE6" w14:textId="54ACDEDD" w:rsidR="009B1AD0" w:rsidRPr="006B715B" w:rsidRDefault="009B1AD0" w:rsidP="006B715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265A390" w14:textId="77777777" w:rsidR="006B715B" w:rsidRPr="00F702A2" w:rsidRDefault="006B715B" w:rsidP="006B715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6F61F4">
        <w:rPr>
          <w:rFonts w:cs="Arial"/>
          <w:b/>
          <w:sz w:val="22"/>
          <w:szCs w:val="22"/>
        </w:rPr>
        <w:t>${Value8}</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563475E2" w14:textId="76DAC3AB"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064A03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D22215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3420BA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BB1C05C"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3EE99821"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F55205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82BF5B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413ADA1"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27DF944" w:rsidR="009B1AD0" w:rsidRDefault="0020480A"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288" behindDoc="0" locked="0" layoutInCell="1" allowOverlap="1" wp14:anchorId="2F013442" wp14:editId="7146038D">
            <wp:simplePos x="0" y="0"/>
            <wp:positionH relativeFrom="column">
              <wp:posOffset>-342900</wp:posOffset>
            </wp:positionH>
            <wp:positionV relativeFrom="paragraph">
              <wp:posOffset>321310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WORK HOURS</w:t>
      </w:r>
      <w:r w:rsidR="009B1AD0">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sidR="009B1AD0">
        <w:rPr>
          <w:rFonts w:eastAsia="MS Mincho" w:cs="Arial"/>
          <w:spacing w:val="-3"/>
          <w:sz w:val="22"/>
          <w:szCs w:val="22"/>
          <w:lang w:val="en-US"/>
        </w:rPr>
        <w:t>day</w:t>
      </w:r>
      <w:r w:rsidR="0057276F">
        <w:rPr>
          <w:rFonts w:eastAsia="MS Mincho" w:cs="Arial"/>
          <w:spacing w:val="-3"/>
          <w:sz w:val="22"/>
          <w:szCs w:val="22"/>
          <w:lang w:val="en-US"/>
        </w:rPr>
        <w:t>/</w:t>
      </w:r>
      <w:r w:rsidR="009B1AD0">
        <w:rPr>
          <w:rFonts w:eastAsia="MS Mincho" w:cs="Arial"/>
          <w:spacing w:val="-3"/>
          <w:sz w:val="22"/>
          <w:szCs w:val="22"/>
          <w:lang w:val="en-US"/>
        </w:rPr>
        <w:t>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55D05FEC"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FCBFBF" w14:textId="3C54C227"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A91BC0" w14:textId="080F7B43"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F87428" w14:textId="5384578D"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1FAEA4" w14:textId="1FFE6C6C"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E9232CA" w14:textId="42F1BB3D"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EA8E5F5" w14:textId="77777777"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65FC7" w14:textId="77777777" w:rsidR="002608BE" w:rsidRDefault="002608BE">
      <w:r>
        <w:separator/>
      </w:r>
    </w:p>
  </w:endnote>
  <w:endnote w:type="continuationSeparator" w:id="0">
    <w:p w14:paraId="0EB2F9EC" w14:textId="77777777" w:rsidR="002608BE" w:rsidRDefault="00260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CDDED" w14:textId="77777777" w:rsidR="002608BE" w:rsidRDefault="002608BE">
      <w:r>
        <w:separator/>
      </w:r>
    </w:p>
  </w:footnote>
  <w:footnote w:type="continuationSeparator" w:id="0">
    <w:p w14:paraId="14D7E3FF" w14:textId="77777777" w:rsidR="002608BE" w:rsidRDefault="002608BE">
      <w:r>
        <w:separator/>
      </w:r>
    </w:p>
    <w:p w14:paraId="39527378" w14:textId="77777777" w:rsidR="002608BE" w:rsidRDefault="002608BE"/>
  </w:footnote>
  <w:footnote w:type="continuationNotice" w:id="1">
    <w:p w14:paraId="383B8CDB" w14:textId="77777777" w:rsidR="002608BE" w:rsidRDefault="002608B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0"/>
  </w:num>
  <w:num w:numId="10">
    <w:abstractNumId w:val="1"/>
  </w:num>
  <w:num w:numId="11">
    <w:abstractNumId w:val="35"/>
  </w:num>
  <w:num w:numId="12">
    <w:abstractNumId w:val="35"/>
  </w:num>
  <w:num w:numId="13">
    <w:abstractNumId w:val="35"/>
  </w:num>
  <w:num w:numId="14">
    <w:abstractNumId w:val="28"/>
  </w:num>
  <w:num w:numId="15">
    <w:abstractNumId w:val="42"/>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D0BB3"/>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0480A"/>
    <w:rsid w:val="00221AAB"/>
    <w:rsid w:val="002314D8"/>
    <w:rsid w:val="00236AC7"/>
    <w:rsid w:val="002547FF"/>
    <w:rsid w:val="002608BE"/>
    <w:rsid w:val="002613FE"/>
    <w:rsid w:val="00263D60"/>
    <w:rsid w:val="0027213D"/>
    <w:rsid w:val="0027429C"/>
    <w:rsid w:val="002761D7"/>
    <w:rsid w:val="002A0C2E"/>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276F"/>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B715B"/>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3056C"/>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1D93"/>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FF96F7D-419D-4D3F-85F9-4DC0AB26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2019-10-08T07:00:00Z</dcterms:created>
  <dcterms:modified xsi:type="dcterms:W3CDTF">2019-10-08T07:00:00Z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