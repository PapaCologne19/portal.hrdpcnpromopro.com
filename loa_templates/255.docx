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525917E"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Stocks Administration;</w:t>
      </w:r>
    </w:p>
    <w:p w14:paraId="6D4B787F"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 xml:space="preserve"> Receives deliveries;</w:t>
      </w:r>
    </w:p>
    <w:p w14:paraId="035A854B"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 xml:space="preserve"> Transfers stocks from back-up to selling area, using First In – First Out (FIFO) procedure;</w:t>
      </w:r>
    </w:p>
    <w:p w14:paraId="42B84A1D"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 xml:space="preserve"> Arranges stocks according to planogram and SBM (Standard Booking Mix); Removes damage stocks from display area;</w:t>
      </w:r>
    </w:p>
    <w:p w14:paraId="33001965"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 xml:space="preserve"> Keeps inventory of stocks including back-up;</w:t>
      </w:r>
    </w:p>
    <w:p w14:paraId="25DB0FE2"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 xml:space="preserve"> Books orders following prescribed SBM for the account;</w:t>
      </w:r>
    </w:p>
    <w:p w14:paraId="5FFD22EC"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SBM dictates the right combination of all *Pernod Ricard products (i.e.) for a particular account;</w:t>
      </w:r>
    </w:p>
    <w:p w14:paraId="4455BB21" w14:textId="2C5E0EFF"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Remember to allocate MORE FACINGS to these products;</w:t>
      </w:r>
    </w:p>
    <w:p w14:paraId="27F8B941"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lastRenderedPageBreak/>
        <w:t>Builds and maintain trade &amp; consumer relationship;</w:t>
      </w:r>
    </w:p>
    <w:p w14:paraId="0BE7CB68"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Basic product knowledge to assist the customer in choosing the Pernod Ricard products;</w:t>
      </w:r>
    </w:p>
    <w:p w14:paraId="5673119F"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Constructive response to consumer inquiries;</w:t>
      </w:r>
    </w:p>
    <w:p w14:paraId="1777ED7C"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 xml:space="preserve">Healthy working relationship with the store owner/personnel Stands as “Ambassador of Goodwill” for </w:t>
      </w:r>
      <w:r w:rsidRPr="0052105C">
        <w:rPr>
          <w:rFonts w:cs="Arial"/>
          <w:b/>
          <w:sz w:val="22"/>
          <w:szCs w:val="22"/>
        </w:rPr>
        <w:t>PERNOD RICARD;</w:t>
      </w:r>
    </w:p>
    <w:p w14:paraId="6EDE7706"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Handles in-store merchandising;</w:t>
      </w:r>
    </w:p>
    <w:p w14:paraId="67891E3C"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Proper placement of updated merchandising materials;</w:t>
      </w:r>
    </w:p>
    <w:p w14:paraId="1259C3C8"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Correct pricing;</w:t>
      </w:r>
    </w:p>
    <w:p w14:paraId="18B89D49"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Maintains attractive and dominant merchandising;</w:t>
      </w:r>
    </w:p>
    <w:p w14:paraId="7D76B3E3"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Suggests creative ways to merchandise the store;</w:t>
      </w:r>
    </w:p>
    <w:p w14:paraId="4DDFF869"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POS or point of sale materials directs the customers to our Pernod Ricard area inside the store;</w:t>
      </w:r>
    </w:p>
    <w:p w14:paraId="2449B22E"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It helps announce new Pernod Ricard product innovations, which are already available in the market;</w:t>
      </w:r>
    </w:p>
    <w:p w14:paraId="3A4566FA"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Generation of Reports;</w:t>
      </w:r>
    </w:p>
    <w:p w14:paraId="138C5D9D"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Ensures accurate reporting of stocks inventory;</w:t>
      </w:r>
    </w:p>
    <w:p w14:paraId="0AF00CE1"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Accomplishes and submits reports on agreed deadlines;</w:t>
      </w:r>
    </w:p>
    <w:p w14:paraId="362ADA19" w14:textId="77777777" w:rsidR="0052105C" w:rsidRPr="0052105C" w:rsidRDefault="0052105C" w:rsidP="005210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Cs w:val="20"/>
          <w:lang w:val="en-US"/>
        </w:rPr>
      </w:pPr>
      <w:r w:rsidRPr="0052105C">
        <w:rPr>
          <w:rFonts w:cs="Arial"/>
          <w:sz w:val="22"/>
          <w:szCs w:val="22"/>
        </w:rPr>
        <w:t>Immediately reports competitive activities;</w:t>
      </w:r>
    </w:p>
    <w:p w14:paraId="4141A672" w14:textId="77777777" w:rsidR="00A6078B" w:rsidRPr="00A6078B" w:rsidRDefault="00A6078B" w:rsidP="00A6078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79E19B74" w14:textId="03548F17" w:rsidR="00E72A0F" w:rsidRPr="000B60D8" w:rsidRDefault="0052105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Pr>
          <w:rFonts w:ascii="Arial Narrow" w:hAnsi="Arial Narrow"/>
          <w:b/>
          <w:noProof/>
          <w:u w:val="single"/>
          <w:lang w:val="en-US"/>
        </w:rPr>
        <w:drawing>
          <wp:anchor distT="0" distB="0" distL="114300" distR="114300" simplePos="0" relativeHeight="251659776" behindDoc="0" locked="0" layoutInCell="1" allowOverlap="1" wp14:anchorId="2F013442" wp14:editId="5EC90B29">
            <wp:simplePos x="0" y="0"/>
            <wp:positionH relativeFrom="column">
              <wp:posOffset>-396875</wp:posOffset>
            </wp:positionH>
            <wp:positionV relativeFrom="paragraph">
              <wp:posOffset>179070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C617F11"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2D7E906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318C7BB"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4613869" w14:textId="208F60CC" w:rsidR="00F35FA0" w:rsidRDefault="009B1AD0" w:rsidP="00005C5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2105C" w:rsidRPr="00B60291">
        <w:rPr>
          <w:rFonts w:eastAsia="MS Mincho" w:cs="Arial"/>
          <w:spacing w:val="-3"/>
          <w:sz w:val="22"/>
          <w:szCs w:val="22"/>
          <w:lang w:val="en-US"/>
        </w:rPr>
        <w:t xml:space="preserve">Employee will commence to perform the services in favor of </w:t>
      </w:r>
      <w:r w:rsidR="0052105C" w:rsidRPr="00B60291">
        <w:rPr>
          <w:rFonts w:cs="Arial"/>
          <w:b/>
          <w:bCs/>
          <w:sz w:val="22"/>
          <w:szCs w:val="22"/>
        </w:rPr>
        <w:t>${Value3}</w:t>
      </w:r>
      <w:r w:rsidR="0052105C" w:rsidRPr="00B60291">
        <w:rPr>
          <w:rFonts w:eastAsia="MS Mincho" w:cs="Arial"/>
          <w:spacing w:val="-3"/>
          <w:sz w:val="22"/>
          <w:szCs w:val="22"/>
          <w:lang w:val="en-US"/>
        </w:rPr>
        <w:t xml:space="preserve"> from </w:t>
      </w:r>
      <w:r w:rsidR="0052105C" w:rsidRPr="00B60291">
        <w:rPr>
          <w:rFonts w:cs="Arial"/>
          <w:b/>
          <w:bCs/>
          <w:sz w:val="22"/>
          <w:szCs w:val="22"/>
        </w:rPr>
        <w:t>${Value8}</w:t>
      </w:r>
      <w:r w:rsidR="0052105C" w:rsidRPr="00B60291">
        <w:rPr>
          <w:rFonts w:eastAsia="MS Mincho" w:cs="Arial"/>
          <w:spacing w:val="-3"/>
          <w:sz w:val="22"/>
          <w:szCs w:val="22"/>
          <w:lang w:val="en-US"/>
        </w:rPr>
        <w:t xml:space="preserve"> to </w:t>
      </w:r>
      <w:r w:rsidR="0052105C" w:rsidRPr="00B60291">
        <w:rPr>
          <w:rFonts w:cs="Arial"/>
          <w:b/>
          <w:bCs/>
          <w:sz w:val="22"/>
          <w:szCs w:val="22"/>
        </w:rPr>
        <w:t>${Deo9}</w:t>
      </w:r>
      <w:r w:rsidR="0052105C" w:rsidRPr="00B60291">
        <w:rPr>
          <w:rFonts w:eastAsia="MS Mincho" w:cs="Arial"/>
          <w:spacing w:val="-3"/>
          <w:sz w:val="22"/>
          <w:szCs w:val="22"/>
          <w:lang w:val="en-US"/>
        </w:rPr>
        <w:t>.</w:t>
      </w:r>
    </w:p>
    <w:p w14:paraId="2E411DA6" w14:textId="6EAC88E2" w:rsidR="00005C53" w:rsidRDefault="00005C53" w:rsidP="00005C5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9C57C1" w14:textId="486EC4D8" w:rsidR="0052105C" w:rsidRPr="00B60291" w:rsidRDefault="0052105C" w:rsidP="005210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60291">
        <w:rPr>
          <w:rFonts w:eastAsia="MS Mincho" w:cs="Arial"/>
          <w:spacing w:val="-3"/>
          <w:sz w:val="22"/>
          <w:szCs w:val="22"/>
          <w:lang w:val="en-US"/>
        </w:rPr>
        <w:t xml:space="preserve">Employee shall receive Php </w:t>
      </w:r>
      <w:r w:rsidRPr="00B60291">
        <w:rPr>
          <w:rFonts w:cs="Arial"/>
          <w:b/>
          <w:bCs/>
          <w:sz w:val="22"/>
          <w:szCs w:val="22"/>
        </w:rPr>
        <w:t>${Value10}</w:t>
      </w:r>
      <w:r w:rsidRPr="00B60291">
        <w:rPr>
          <w:rFonts w:eastAsia="MS Mincho" w:cs="Arial"/>
          <w:spacing w:val="-3"/>
          <w:sz w:val="22"/>
          <w:szCs w:val="22"/>
          <w:lang w:val="en-US"/>
        </w:rPr>
        <w:t xml:space="preserve"> per day, payable </w:t>
      </w:r>
      <w:proofErr w:type="gramStart"/>
      <w:r w:rsidRPr="00B60291">
        <w:rPr>
          <w:rFonts w:eastAsia="MS Mincho" w:cs="Arial"/>
          <w:spacing w:val="-3"/>
          <w:sz w:val="22"/>
          <w:szCs w:val="22"/>
          <w:lang w:val="en-US"/>
        </w:rPr>
        <w:t xml:space="preserve">every  </w:t>
      </w:r>
      <w:r w:rsidRPr="0052105C">
        <w:rPr>
          <w:rFonts w:eastAsia="MS Mincho" w:cs="Arial"/>
          <w:b/>
          <w:bCs/>
          <w:spacing w:val="-3"/>
          <w:sz w:val="22"/>
          <w:szCs w:val="22"/>
          <w:lang w:val="en-US"/>
        </w:rPr>
        <w:t>10</w:t>
      </w:r>
      <w:proofErr w:type="gramEnd"/>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and  </w:t>
      </w:r>
      <w:r w:rsidRPr="0052105C">
        <w:rPr>
          <w:rFonts w:eastAsia="MS Mincho" w:cs="Arial"/>
          <w:b/>
          <w:bCs/>
          <w:spacing w:val="-3"/>
          <w:sz w:val="22"/>
          <w:szCs w:val="22"/>
          <w:lang w:val="en-US"/>
        </w:rPr>
        <w:t>25</w:t>
      </w:r>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1F9EDA79"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0327AD6E"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06F58C2F"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1A0D0603"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55855400"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171BAB3B"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30BB0A50"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47121BBB"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w:t>
      </w:r>
      <w:r w:rsidR="005B121A">
        <w:rPr>
          <w:rFonts w:eastAsia="MS Mincho" w:cs="Arial"/>
          <w:spacing w:val="-3"/>
          <w:sz w:val="22"/>
          <w:szCs w:val="22"/>
          <w:lang w:val="en-US"/>
        </w:rPr>
        <w:lastRenderedPageBreak/>
        <w:t xml:space="preserve">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59F77E7" w:rsidR="006037EB" w:rsidRPr="00005C53"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F41D7DD" w:rsidR="00A03B16" w:rsidRPr="00014FD0" w:rsidRDefault="0052105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BB60DC">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8ABC3EF" w:rsidR="00A03B16" w:rsidRPr="00014FD0" w:rsidRDefault="0052105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BB60DC">
        <w:rPr>
          <w:rFonts w:eastAsia="MS Mincho" w:cs="Arial"/>
          <w:color w:val="000000" w:themeColor="text1"/>
          <w:sz w:val="22"/>
          <w:szCs w:val="20"/>
          <w:lang w:val="en-PH"/>
        </w:rPr>
        <w:tab/>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0A955" w14:textId="77777777" w:rsidR="00474C1D" w:rsidRDefault="00474C1D">
      <w:r>
        <w:separator/>
      </w:r>
    </w:p>
  </w:endnote>
  <w:endnote w:type="continuationSeparator" w:id="0">
    <w:p w14:paraId="0857FF67" w14:textId="77777777" w:rsidR="00474C1D" w:rsidRDefault="00474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1E256" w14:textId="77777777" w:rsidR="00474C1D" w:rsidRDefault="00474C1D">
      <w:r>
        <w:separator/>
      </w:r>
    </w:p>
  </w:footnote>
  <w:footnote w:type="continuationSeparator" w:id="0">
    <w:p w14:paraId="040E1A86" w14:textId="77777777" w:rsidR="00474C1D" w:rsidRDefault="00474C1D">
      <w:r>
        <w:separator/>
      </w:r>
    </w:p>
    <w:p w14:paraId="2C1C495E" w14:textId="77777777" w:rsidR="00474C1D" w:rsidRDefault="00474C1D"/>
  </w:footnote>
  <w:footnote w:type="continuationNotice" w:id="1">
    <w:p w14:paraId="6C9BB615" w14:textId="77777777" w:rsidR="00474C1D" w:rsidRDefault="00474C1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74C1D"/>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4130"/>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EE0E971-5D96-4C73-AF51-14972FBC2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2019-08-04T14:55:00Z</dcterms:created>
  <dcterms:modified xsi:type="dcterms:W3CDTF">2019-08-04T14:55:00Z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