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94815">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94815">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59481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D5C54FD"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Business Development Executive shall be responsible in coordinating with sub-distributors with regards to the requirements of the accounts to ensure high service level, product placement and merchandising of the products of the Company. The specific duties and responsibilities of the BDE are as follows:</w:t>
      </w:r>
    </w:p>
    <w:p w14:paraId="3A355FBA"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Daily trade visit to on and off premise accounts or clients of the Company.</w:t>
      </w:r>
    </w:p>
    <w:p w14:paraId="2CA6390A"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Check the brand inventory, product and merchandising materials placement in the accounts.</w:t>
      </w:r>
    </w:p>
    <w:p w14:paraId="7FE6FFA2"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Monitor the inventory level of sub-distributors and recommend orders to ensure availability and avoid out of stock situation.</w:t>
      </w:r>
    </w:p>
    <w:p w14:paraId="5BE9E33C"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Build strong business relationship with owners of accounts and source potential partners.</w:t>
      </w:r>
    </w:p>
    <w:p w14:paraId="36BF5887"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 xml:space="preserve">Collect, </w:t>
      </w:r>
      <w:proofErr w:type="spellStart"/>
      <w:r w:rsidRPr="00BA66C2">
        <w:rPr>
          <w:rFonts w:cs="Arial"/>
          <w:sz w:val="22"/>
          <w:szCs w:val="22"/>
        </w:rPr>
        <w:t>analyze</w:t>
      </w:r>
      <w:proofErr w:type="spellEnd"/>
      <w:r w:rsidRPr="00BA66C2">
        <w:rPr>
          <w:rFonts w:cs="Arial"/>
          <w:sz w:val="22"/>
          <w:szCs w:val="22"/>
        </w:rPr>
        <w:t>, evaluate and report competitors pricing and promotional activities.</w:t>
      </w:r>
    </w:p>
    <w:p w14:paraId="65B403D0"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Submit weekly sales and placement report based on the trade visit.</w:t>
      </w:r>
    </w:p>
    <w:p w14:paraId="46033B6C" w14:textId="77777777" w:rsidR="0097357D" w:rsidRPr="00BA66C2" w:rsidRDefault="0097357D" w:rsidP="00594815">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lastRenderedPageBreak/>
        <w:t>Implement marketing-initiated events of the Company in covered on-premise accounts.</w:t>
      </w:r>
    </w:p>
    <w:p w14:paraId="5210714E" w14:textId="2A59D401" w:rsidR="004A7BA2" w:rsidRDefault="004A7BA2" w:rsidP="0097357D">
      <w:pPr>
        <w:pStyle w:val="NoSpacing"/>
        <w:rPr>
          <w:rFonts w:ascii="Arial" w:hAnsi="Arial" w:cs="Arial"/>
        </w:rPr>
      </w:pPr>
    </w:p>
    <w:p w14:paraId="5326EFE5" w14:textId="77777777" w:rsidR="0097357D" w:rsidRPr="004A7BA2" w:rsidRDefault="0097357D" w:rsidP="0097357D">
      <w:pPr>
        <w:pStyle w:val="NoSpacing"/>
        <w:rPr>
          <w:rFonts w:ascii="Arial" w:hAnsi="Arial" w:cs="Arial"/>
        </w:rPr>
      </w:pPr>
    </w:p>
    <w:p w14:paraId="79E19B74" w14:textId="39504AAE" w:rsidR="00E72A0F" w:rsidRPr="000B60D8" w:rsidRDefault="009B1AD0"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594815">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13F9B1A" w:rsidR="000B60D8" w:rsidRPr="005A28F9" w:rsidRDefault="009B1AD0"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7357D" w:rsidRPr="000B60D8">
        <w:rPr>
          <w:rFonts w:eastAsia="MS Mincho" w:cs="Arial"/>
          <w:spacing w:val="-3"/>
          <w:sz w:val="22"/>
          <w:szCs w:val="22"/>
          <w:lang w:val="en-US"/>
        </w:rPr>
        <w:t xml:space="preserve">Employee will commence to perform the services of </w:t>
      </w:r>
      <w:r w:rsidR="0097357D">
        <w:rPr>
          <w:rFonts w:eastAsia="MS Mincho" w:cs="Arial"/>
          <w:spacing w:val="-3"/>
          <w:sz w:val="22"/>
          <w:szCs w:val="22"/>
          <w:lang w:val="en-US"/>
        </w:rPr>
        <w:t>a</w:t>
      </w:r>
      <w:bookmarkStart w:id="1" w:name="_GoBack"/>
      <w:bookmarkEnd w:id="1"/>
      <w:r w:rsidR="0097357D">
        <w:rPr>
          <w:rFonts w:eastAsia="MS Mincho" w:cs="Arial"/>
          <w:spacing w:val="-3"/>
          <w:sz w:val="22"/>
          <w:szCs w:val="22"/>
          <w:lang w:val="en-US"/>
        </w:rPr>
        <w:t xml:space="preserve"> </w:t>
      </w:r>
      <w:r w:rsidR="0097357D" w:rsidRPr="000646CD">
        <w:rPr>
          <w:rFonts w:cs="Arial"/>
          <w:b/>
          <w:bCs/>
          <w:sz w:val="22"/>
          <w:szCs w:val="22"/>
        </w:rPr>
        <w:t>${Value</w:t>
      </w:r>
      <w:r w:rsidR="0097357D">
        <w:rPr>
          <w:rFonts w:cs="Arial"/>
          <w:b/>
          <w:bCs/>
          <w:sz w:val="22"/>
          <w:szCs w:val="22"/>
        </w:rPr>
        <w:t>6</w:t>
      </w:r>
      <w:r w:rsidR="0097357D" w:rsidRPr="000646CD">
        <w:rPr>
          <w:rFonts w:cs="Arial"/>
          <w:b/>
          <w:bCs/>
          <w:sz w:val="22"/>
          <w:szCs w:val="22"/>
        </w:rPr>
        <w:t>}</w:t>
      </w:r>
      <w:r w:rsidR="0097357D" w:rsidRPr="00584EA9">
        <w:rPr>
          <w:rFonts w:eastAsia="MS Mincho" w:cs="Arial"/>
          <w:spacing w:val="-3"/>
          <w:sz w:val="22"/>
          <w:szCs w:val="22"/>
          <w:lang w:val="en-US"/>
        </w:rPr>
        <w:t xml:space="preserve"> </w:t>
      </w:r>
      <w:r w:rsidR="0097357D">
        <w:rPr>
          <w:rFonts w:eastAsia="MS Mincho" w:cs="Arial"/>
          <w:spacing w:val="-3"/>
          <w:sz w:val="22"/>
          <w:szCs w:val="22"/>
          <w:lang w:val="en-US"/>
        </w:rPr>
        <w:t xml:space="preserve">effective </w:t>
      </w:r>
      <w:r w:rsidR="0097357D" w:rsidRPr="006E6455">
        <w:rPr>
          <w:rFonts w:eastAsia="MS Mincho" w:cs="Arial"/>
          <w:spacing w:val="-3"/>
          <w:sz w:val="22"/>
          <w:szCs w:val="22"/>
          <w:lang w:val="en-US"/>
        </w:rPr>
        <w:t xml:space="preserve">from </w:t>
      </w:r>
      <w:r w:rsidR="0097357D" w:rsidRPr="000646CD">
        <w:rPr>
          <w:rFonts w:cs="Arial"/>
          <w:b/>
          <w:bCs/>
          <w:sz w:val="22"/>
          <w:szCs w:val="22"/>
        </w:rPr>
        <w:t>${Value</w:t>
      </w:r>
      <w:r w:rsidR="0097357D">
        <w:rPr>
          <w:rFonts w:cs="Arial"/>
          <w:b/>
          <w:bCs/>
          <w:sz w:val="22"/>
          <w:szCs w:val="22"/>
        </w:rPr>
        <w:t>8</w:t>
      </w:r>
      <w:r w:rsidR="0097357D" w:rsidRPr="000646CD">
        <w:rPr>
          <w:rFonts w:cs="Arial"/>
          <w:b/>
          <w:bCs/>
          <w:sz w:val="22"/>
          <w:szCs w:val="22"/>
        </w:rPr>
        <w:t>}</w:t>
      </w:r>
      <w:r w:rsidR="009223B6">
        <w:rPr>
          <w:rFonts w:eastAsia="MS Mincho" w:cs="Arial"/>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77777777"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831EE2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E2AB20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74B4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07E8C83"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07C087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25030EC" w:rsidR="009B1AD0" w:rsidRDefault="005C0AC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5440" behindDoc="0" locked="0" layoutInCell="1" allowOverlap="1" wp14:anchorId="2F013442" wp14:editId="6A9FD26D">
            <wp:simplePos x="0" y="0"/>
            <wp:positionH relativeFrom="column">
              <wp:posOffset>-304800</wp:posOffset>
            </wp:positionH>
            <wp:positionV relativeFrom="paragraph">
              <wp:posOffset>247650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6457EE30" w:rsidR="009B1AD0" w:rsidRDefault="009B1AD0"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59481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59481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59481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13BD81" w14:textId="792FB43B"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223BC9" w14:textId="5A5C6DB4"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E96A82" w14:textId="63A7C814"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B392B7" w14:textId="22103C17"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DE0E61" w14:textId="58DA78C7"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584674" w14:textId="6593BA03"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3F82D" w14:textId="0364D68E"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87B0F8" w14:textId="469CFA74"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40FE3F" w14:textId="77777777" w:rsidR="0097357D" w:rsidRP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30928FDB" w:rsidR="005B121A" w:rsidRDefault="005B121A" w:rsidP="0059481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1FA8723" w:rsidR="00A03B16" w:rsidRPr="00014FD0" w:rsidRDefault="00DF0CA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7BCE37CD" w:rsidR="00A03B16" w:rsidRPr="00014FD0" w:rsidRDefault="00DF0CA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7607E37" w14:textId="4FEA7466" w:rsidR="00377891" w:rsidRDefault="00377891" w:rsidP="009223B6">
      <w:pPr>
        <w:rPr>
          <w:rFonts w:eastAsia="MS Mincho" w:cs="Arial"/>
          <w:spacing w:val="-3"/>
          <w:sz w:val="22"/>
          <w:szCs w:val="22"/>
          <w:lang w:val="en-US"/>
        </w:rPr>
      </w:pPr>
    </w:p>
    <w:sectPr w:rsidR="0037789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8BD9" w14:textId="77777777" w:rsidR="00050E57" w:rsidRDefault="00050E57">
      <w:r>
        <w:separator/>
      </w:r>
    </w:p>
  </w:endnote>
  <w:endnote w:type="continuationSeparator" w:id="0">
    <w:p w14:paraId="76195C71" w14:textId="77777777" w:rsidR="00050E57" w:rsidRDefault="0005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CE15D" w14:textId="77777777" w:rsidR="00050E57" w:rsidRDefault="00050E57">
      <w:r>
        <w:separator/>
      </w:r>
    </w:p>
  </w:footnote>
  <w:footnote w:type="continuationSeparator" w:id="0">
    <w:p w14:paraId="398D3143" w14:textId="77777777" w:rsidR="00050E57" w:rsidRDefault="00050E57">
      <w:r>
        <w:separator/>
      </w:r>
    </w:p>
    <w:p w14:paraId="78A7AD48" w14:textId="77777777" w:rsidR="00050E57" w:rsidRDefault="00050E57"/>
  </w:footnote>
  <w:footnote w:type="continuationNotice" w:id="1">
    <w:p w14:paraId="10521DD4" w14:textId="77777777" w:rsidR="00050E57" w:rsidRDefault="00050E5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E57"/>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4815"/>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217C5"/>
    <w:rsid w:val="00D23110"/>
    <w:rsid w:val="00D54533"/>
    <w:rsid w:val="00D573DF"/>
    <w:rsid w:val="00D9178C"/>
    <w:rsid w:val="00DA105C"/>
    <w:rsid w:val="00DB191D"/>
    <w:rsid w:val="00DD1A57"/>
    <w:rsid w:val="00DD46FF"/>
    <w:rsid w:val="00DE0409"/>
    <w:rsid w:val="00DF0CAD"/>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FC24AB5-DE9B-4F7F-9855-0D0F5B1D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12</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2019-08-04T05:54:00Z</dcterms:created>
  <dcterms:modified xsi:type="dcterms:W3CDTF">2019-08-05T02:45:00Z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