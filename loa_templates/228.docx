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075CEF">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075CEF">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075CE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8A60321" w14:textId="77777777" w:rsidR="000332F5" w:rsidRPr="003B5964" w:rsidRDefault="000332F5" w:rsidP="000332F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identify potential candidate who can become a call </w:t>
      </w:r>
      <w:proofErr w:type="spellStart"/>
      <w:r w:rsidRPr="003B5964">
        <w:rPr>
          <w:rFonts w:cs="Arial"/>
          <w:sz w:val="22"/>
          <w:szCs w:val="22"/>
        </w:rPr>
        <w:t>center</w:t>
      </w:r>
      <w:proofErr w:type="spellEnd"/>
      <w:r w:rsidRPr="003B5964">
        <w:rPr>
          <w:rFonts w:cs="Arial"/>
          <w:sz w:val="22"/>
          <w:szCs w:val="22"/>
        </w:rPr>
        <w:t xml:space="preserve"> agent based on the requirement of the Site that they will support.</w:t>
      </w:r>
    </w:p>
    <w:p w14:paraId="63D2AE60" w14:textId="77777777" w:rsidR="000332F5" w:rsidRPr="003B5964" w:rsidRDefault="000332F5" w:rsidP="000332F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Verify if target candidate </w:t>
      </w:r>
      <w:proofErr w:type="gramStart"/>
      <w:r w:rsidRPr="003B5964">
        <w:rPr>
          <w:rFonts w:cs="Arial"/>
          <w:sz w:val="22"/>
          <w:szCs w:val="22"/>
        </w:rPr>
        <w:t>possess</w:t>
      </w:r>
      <w:proofErr w:type="gramEnd"/>
      <w:r w:rsidRPr="003B5964">
        <w:rPr>
          <w:rFonts w:cs="Arial"/>
          <w:sz w:val="22"/>
          <w:szCs w:val="22"/>
        </w:rPr>
        <w:t xml:space="preserve"> the required qualifications.</w:t>
      </w:r>
    </w:p>
    <w:p w14:paraId="24788B38" w14:textId="77777777" w:rsidR="000332F5" w:rsidRPr="003B5964" w:rsidRDefault="000332F5" w:rsidP="000332F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promote </w:t>
      </w:r>
      <w:r>
        <w:rPr>
          <w:rFonts w:cs="Arial"/>
          <w:sz w:val="22"/>
          <w:szCs w:val="22"/>
        </w:rPr>
        <w:t>Concentrix</w:t>
      </w:r>
      <w:r w:rsidRPr="003B5964">
        <w:rPr>
          <w:rFonts w:cs="Arial"/>
          <w:sz w:val="22"/>
          <w:szCs w:val="22"/>
        </w:rPr>
        <w:t xml:space="preserve"> as a brand and preferred BPO Employer.</w:t>
      </w:r>
    </w:p>
    <w:p w14:paraId="3F819DDD" w14:textId="77777777" w:rsidR="000332F5" w:rsidRPr="003B5964" w:rsidRDefault="000332F5" w:rsidP="000332F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bring in 10 minimum applicants that will qualify based on </w:t>
      </w:r>
      <w:r>
        <w:rPr>
          <w:rFonts w:cs="Arial"/>
          <w:sz w:val="22"/>
          <w:szCs w:val="22"/>
        </w:rPr>
        <w:t>Concentrix</w:t>
      </w:r>
      <w:r w:rsidRPr="003B5964">
        <w:rPr>
          <w:rFonts w:cs="Arial"/>
          <w:sz w:val="22"/>
          <w:szCs w:val="22"/>
        </w:rPr>
        <w:t xml:space="preserve"> minimum qualifications.</w:t>
      </w:r>
    </w:p>
    <w:p w14:paraId="6A91FBCD" w14:textId="77777777" w:rsidR="000332F5" w:rsidRPr="003B5964" w:rsidRDefault="000332F5" w:rsidP="000332F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be able to convince and to set proper expectations to the candidates to undergo a </w:t>
      </w:r>
      <w:proofErr w:type="gramStart"/>
      <w:r w:rsidRPr="003B5964">
        <w:rPr>
          <w:rFonts w:cs="Arial"/>
          <w:sz w:val="22"/>
          <w:szCs w:val="22"/>
        </w:rPr>
        <w:t>one day</w:t>
      </w:r>
      <w:proofErr w:type="gramEnd"/>
      <w:r w:rsidRPr="003B5964">
        <w:rPr>
          <w:rFonts w:cs="Arial"/>
          <w:sz w:val="22"/>
          <w:szCs w:val="22"/>
        </w:rPr>
        <w:t xml:space="preserve"> recruitment hiring process.</w:t>
      </w:r>
    </w:p>
    <w:p w14:paraId="7D75E37A" w14:textId="77777777" w:rsidR="000332F5" w:rsidRPr="003B5964" w:rsidRDefault="000332F5" w:rsidP="000332F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Makes sure that he/ she hit or exceed his/ her daily target based on the agreement with the Sourcing team.</w:t>
      </w:r>
    </w:p>
    <w:p w14:paraId="2EA4B0C3" w14:textId="77777777" w:rsidR="000332F5" w:rsidRPr="003B5964" w:rsidRDefault="000332F5" w:rsidP="000332F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Track, verify and confirm if the candidates name was tagged to him/her.</w:t>
      </w:r>
    </w:p>
    <w:p w14:paraId="7F1E02FA" w14:textId="77777777" w:rsidR="000332F5" w:rsidRPr="003B5964" w:rsidRDefault="000332F5" w:rsidP="000332F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lastRenderedPageBreak/>
        <w:t>Provide regular feedback to Team Leader on status of his/her applicants.</w:t>
      </w:r>
    </w:p>
    <w:p w14:paraId="3D651E5E" w14:textId="77777777" w:rsidR="000332F5" w:rsidRPr="003B5964" w:rsidRDefault="000332F5" w:rsidP="000332F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Ensure that he/she works on the prescribed time as assigned by the Sourcing team.</w:t>
      </w:r>
    </w:p>
    <w:p w14:paraId="6B4AC534" w14:textId="77777777" w:rsidR="000332F5" w:rsidRPr="003B5964" w:rsidRDefault="000332F5" w:rsidP="000332F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Conducts his/her duty on the prescribed location.</w:t>
      </w:r>
    </w:p>
    <w:p w14:paraId="2E7C398D" w14:textId="77777777" w:rsidR="000332F5" w:rsidRPr="003B5964" w:rsidRDefault="000332F5" w:rsidP="000332F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Wears the prescribed working clothes and shoes.</w:t>
      </w:r>
    </w:p>
    <w:p w14:paraId="6EB8B228" w14:textId="77777777" w:rsidR="000332F5" w:rsidRPr="003B5964" w:rsidRDefault="000332F5" w:rsidP="000332F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Make sure that proper grooming and hygiene is observed</w:t>
      </w:r>
      <w:r>
        <w:rPr>
          <w:rFonts w:cs="Arial"/>
          <w:sz w:val="22"/>
          <w:szCs w:val="22"/>
        </w:rPr>
        <w:t>.</w:t>
      </w:r>
    </w:p>
    <w:p w14:paraId="5326EFE5" w14:textId="77777777" w:rsidR="0097357D" w:rsidRPr="004A7BA2" w:rsidRDefault="0097357D" w:rsidP="0097357D">
      <w:pPr>
        <w:pStyle w:val="NoSpacing"/>
        <w:rPr>
          <w:rFonts w:ascii="Arial" w:hAnsi="Arial" w:cs="Arial"/>
        </w:rPr>
      </w:pPr>
    </w:p>
    <w:p w14:paraId="79E19B74" w14:textId="39504AAE" w:rsidR="00E72A0F" w:rsidRPr="000B60D8" w:rsidRDefault="009B1AD0"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075CEF">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19DA4D97" w:rsidR="000B60D8" w:rsidRPr="005A28F9" w:rsidRDefault="009B1AD0"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40263B" w:rsidRPr="00AC5BEA">
        <w:rPr>
          <w:rFonts w:eastAsia="MS Mincho" w:cs="Arial"/>
          <w:spacing w:val="-3"/>
          <w:sz w:val="22"/>
          <w:szCs w:val="22"/>
          <w:lang w:val="en-US"/>
        </w:rPr>
        <w:t xml:space="preserve">Employee will commence to perform the services in favor of </w:t>
      </w:r>
      <w:r w:rsidR="0040263B" w:rsidRPr="00B60291">
        <w:rPr>
          <w:rFonts w:cs="Arial"/>
          <w:b/>
          <w:bCs/>
          <w:sz w:val="22"/>
          <w:szCs w:val="22"/>
        </w:rPr>
        <w:t>${Value</w:t>
      </w:r>
      <w:r w:rsidR="0040263B">
        <w:rPr>
          <w:rFonts w:cs="Arial"/>
          <w:b/>
          <w:bCs/>
          <w:sz w:val="22"/>
          <w:szCs w:val="22"/>
        </w:rPr>
        <w:t>3</w:t>
      </w:r>
      <w:r w:rsidR="0040263B" w:rsidRPr="00B60291">
        <w:rPr>
          <w:rFonts w:cs="Arial"/>
          <w:b/>
          <w:bCs/>
          <w:sz w:val="22"/>
          <w:szCs w:val="22"/>
        </w:rPr>
        <w:t>}</w:t>
      </w:r>
      <w:r w:rsidR="0040263B" w:rsidRPr="00AC5BEA">
        <w:rPr>
          <w:rFonts w:eastAsia="MS Mincho" w:cs="Arial"/>
          <w:spacing w:val="-3"/>
          <w:sz w:val="22"/>
          <w:szCs w:val="22"/>
          <w:lang w:val="en-US"/>
        </w:rPr>
        <w:t xml:space="preserve"> from </w:t>
      </w:r>
      <w:r w:rsidR="0040263B" w:rsidRPr="00B60291">
        <w:rPr>
          <w:rFonts w:cs="Arial"/>
          <w:b/>
          <w:bCs/>
          <w:sz w:val="22"/>
          <w:szCs w:val="22"/>
        </w:rPr>
        <w:t>${Value</w:t>
      </w:r>
      <w:r w:rsidR="0040263B">
        <w:rPr>
          <w:rFonts w:cs="Arial"/>
          <w:b/>
          <w:bCs/>
          <w:sz w:val="22"/>
          <w:szCs w:val="22"/>
        </w:rPr>
        <w:t>8</w:t>
      </w:r>
      <w:r w:rsidR="0040263B" w:rsidRPr="00B60291">
        <w:rPr>
          <w:rFonts w:cs="Arial"/>
          <w:b/>
          <w:bCs/>
          <w:sz w:val="22"/>
          <w:szCs w:val="22"/>
        </w:rPr>
        <w:t>}</w:t>
      </w:r>
      <w:r w:rsidR="0040263B" w:rsidRPr="00AC5BEA">
        <w:rPr>
          <w:rFonts w:eastAsia="MS Mincho" w:cs="Arial"/>
          <w:spacing w:val="-3"/>
          <w:sz w:val="22"/>
          <w:szCs w:val="22"/>
          <w:lang w:val="en-US"/>
        </w:rPr>
        <w:t xml:space="preserve"> to </w:t>
      </w:r>
      <w:r w:rsidR="0040263B" w:rsidRPr="00B60291">
        <w:rPr>
          <w:rFonts w:cs="Arial"/>
          <w:b/>
          <w:bCs/>
          <w:sz w:val="22"/>
          <w:szCs w:val="22"/>
        </w:rPr>
        <w:t>${</w:t>
      </w:r>
      <w:r w:rsidR="0040263B">
        <w:rPr>
          <w:rFonts w:cs="Arial"/>
          <w:b/>
          <w:bCs/>
          <w:sz w:val="22"/>
          <w:szCs w:val="22"/>
        </w:rPr>
        <w:t>Deo9</w:t>
      </w:r>
      <w:r w:rsidR="0040263B" w:rsidRPr="00B60291">
        <w:rPr>
          <w:rFonts w:cs="Arial"/>
          <w:b/>
          <w:bCs/>
          <w:sz w:val="22"/>
          <w:szCs w:val="22"/>
        </w:rPr>
        <w:t>}</w:t>
      </w:r>
      <w:r w:rsidR="0040263B" w:rsidRPr="00AC5BEA">
        <w:rPr>
          <w:rFonts w:eastAsia="MS Mincho" w:cs="Arial"/>
          <w:spacing w:val="-3"/>
          <w:sz w:val="22"/>
          <w:szCs w:val="22"/>
          <w:lang w:val="en-US"/>
        </w:rPr>
        <w:t>.</w:t>
      </w:r>
    </w:p>
    <w:p w14:paraId="4383AFE6" w14:textId="48EDCDC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38D923E"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10A7774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6375F531"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5AF6812"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53C46349" w:rsidR="009B1AD0" w:rsidRDefault="000332F5"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9024" behindDoc="0" locked="0" layoutInCell="1" allowOverlap="1" wp14:anchorId="2F013442" wp14:editId="1BE6A25F">
            <wp:simplePos x="0" y="0"/>
            <wp:positionH relativeFrom="column">
              <wp:posOffset>-352425</wp:posOffset>
            </wp:positionH>
            <wp:positionV relativeFrom="paragraph">
              <wp:posOffset>106045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E-COLA</w:t>
      </w:r>
      <w:r w:rsidR="009B1AD0">
        <w:rPr>
          <w:rFonts w:eastAsia="MS Mincho" w:cs="Arial"/>
          <w:spacing w:val="-3"/>
          <w:sz w:val="22"/>
          <w:szCs w:val="22"/>
          <w:lang w:val="en-US"/>
        </w:rPr>
        <w:tab/>
      </w:r>
      <w:r w:rsidR="009B1AD0">
        <w:rPr>
          <w:rFonts w:eastAsia="MS Mincho" w:cs="Arial"/>
          <w:spacing w:val="-3"/>
          <w:sz w:val="22"/>
          <w:szCs w:val="22"/>
          <w:lang w:val="en-US"/>
        </w:rPr>
        <w:tab/>
      </w:r>
      <w:r w:rsidR="009B1AD0">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sidR="009B1AD0">
        <w:rPr>
          <w:rFonts w:eastAsia="MS Mincho" w:cs="Arial"/>
          <w:spacing w:val="-3"/>
          <w:sz w:val="22"/>
          <w:szCs w:val="22"/>
          <w:lang w:val="en-US"/>
        </w:rPr>
        <w:t>--</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82F95F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7152DE2"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B289C4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1B3BA33A" w:rsidR="009B1AD0" w:rsidRDefault="009B1AD0"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D43EFB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303BDE" w:rsidR="009B1AD0" w:rsidRDefault="009B1AD0"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0405D7A" w:rsidR="009B1AD0" w:rsidRDefault="00A72E0E"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7F70834" w:rsidR="00690087" w:rsidRPr="00110305" w:rsidRDefault="00A72E0E"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413682FE"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BF2B96F" w:rsidR="00A72E0E" w:rsidRDefault="00A72E0E" w:rsidP="00075CE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075CE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075CE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02E3B156" w:rsidR="001272B5"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416DDDF" w14:textId="2C4AA59B" w:rsidR="000332F5" w:rsidRDefault="000332F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6C003F3" w14:textId="4F64568C" w:rsidR="000332F5" w:rsidRDefault="000332F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7590775" w14:textId="0D80021A" w:rsidR="000332F5" w:rsidRDefault="000332F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DD56D2" w14:textId="005872AF" w:rsidR="000332F5" w:rsidRDefault="000332F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34667C" w14:textId="614C9BC0" w:rsidR="000332F5" w:rsidRDefault="000332F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FFF63B" w14:textId="77777777" w:rsidR="000332F5" w:rsidRPr="0040263B" w:rsidRDefault="000332F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30928FDB" w:rsidR="005B121A" w:rsidRDefault="005B121A" w:rsidP="00075CE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BED22B3" w14:textId="77777777" w:rsidR="00377891" w:rsidRPr="003F4DC2"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A699A22" w:rsidR="00A03B16" w:rsidRPr="00014FD0" w:rsidRDefault="00ED31A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11CC5FBF" w:rsidR="00A03B16" w:rsidRPr="00014FD0" w:rsidRDefault="00ED31A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40961B56" w:rsidR="0040263B" w:rsidRDefault="0040263B" w:rsidP="009223B6">
      <w:pPr>
        <w:rPr>
          <w:rFonts w:eastAsia="MS Mincho" w:cs="Arial"/>
          <w:spacing w:val="-3"/>
          <w:sz w:val="22"/>
          <w:szCs w:val="22"/>
          <w:lang w:val="en-US"/>
        </w:rPr>
      </w:pPr>
    </w:p>
    <w:p w14:paraId="59A38D47" w14:textId="726FD13B" w:rsidR="000332F5" w:rsidRDefault="000332F5" w:rsidP="009223B6">
      <w:pPr>
        <w:rPr>
          <w:rFonts w:eastAsia="MS Mincho" w:cs="Arial"/>
          <w:spacing w:val="-3"/>
          <w:sz w:val="22"/>
          <w:szCs w:val="22"/>
          <w:lang w:val="en-US"/>
        </w:rPr>
      </w:pPr>
    </w:p>
    <w:p w14:paraId="46BAA89D" w14:textId="01E36355" w:rsidR="000332F5" w:rsidRDefault="000332F5" w:rsidP="009223B6">
      <w:pPr>
        <w:rPr>
          <w:rFonts w:eastAsia="MS Mincho" w:cs="Arial"/>
          <w:spacing w:val="-3"/>
          <w:sz w:val="22"/>
          <w:szCs w:val="22"/>
          <w:lang w:val="en-US"/>
        </w:rPr>
      </w:pPr>
    </w:p>
    <w:p w14:paraId="0B66749F" w14:textId="7494A8D7" w:rsidR="000332F5" w:rsidRDefault="000332F5" w:rsidP="009223B6">
      <w:pPr>
        <w:rPr>
          <w:rFonts w:eastAsia="MS Mincho" w:cs="Arial"/>
          <w:spacing w:val="-3"/>
          <w:sz w:val="22"/>
          <w:szCs w:val="22"/>
          <w:lang w:val="en-US"/>
        </w:rPr>
      </w:pPr>
    </w:p>
    <w:p w14:paraId="061E2FF8" w14:textId="4F22E8A0" w:rsidR="000332F5" w:rsidRDefault="000332F5" w:rsidP="009223B6">
      <w:pPr>
        <w:rPr>
          <w:rFonts w:eastAsia="MS Mincho" w:cs="Arial"/>
          <w:spacing w:val="-3"/>
          <w:sz w:val="22"/>
          <w:szCs w:val="22"/>
          <w:lang w:val="en-US"/>
        </w:rPr>
      </w:pPr>
    </w:p>
    <w:p w14:paraId="0943306C" w14:textId="71A56118" w:rsidR="000332F5" w:rsidRDefault="000332F5" w:rsidP="009223B6">
      <w:pPr>
        <w:rPr>
          <w:rFonts w:eastAsia="MS Mincho" w:cs="Arial"/>
          <w:spacing w:val="-3"/>
          <w:sz w:val="22"/>
          <w:szCs w:val="22"/>
          <w:lang w:val="en-US"/>
        </w:rPr>
      </w:pPr>
    </w:p>
    <w:p w14:paraId="708AC8F5" w14:textId="63BC8374" w:rsidR="000332F5" w:rsidRDefault="000332F5" w:rsidP="009223B6">
      <w:pPr>
        <w:rPr>
          <w:rFonts w:eastAsia="MS Mincho" w:cs="Arial"/>
          <w:spacing w:val="-3"/>
          <w:sz w:val="22"/>
          <w:szCs w:val="22"/>
          <w:lang w:val="en-US"/>
        </w:rPr>
      </w:pPr>
    </w:p>
    <w:p w14:paraId="2C227F5B" w14:textId="4C10677D" w:rsidR="000332F5" w:rsidRPr="003B5964" w:rsidRDefault="000332F5" w:rsidP="000332F5">
      <w:pPr>
        <w:ind w:right="-86"/>
        <w:jc w:val="center"/>
        <w:rPr>
          <w:rFonts w:cs="Arial"/>
          <w:b/>
          <w:sz w:val="22"/>
          <w:szCs w:val="22"/>
        </w:rPr>
      </w:pPr>
    </w:p>
    <w:p w14:paraId="427C7F3B" w14:textId="712D5EB6" w:rsidR="000332F5" w:rsidRPr="003B5964" w:rsidRDefault="000332F5" w:rsidP="000332F5">
      <w:pPr>
        <w:ind w:right="-86"/>
        <w:jc w:val="center"/>
        <w:rPr>
          <w:rFonts w:cs="Arial"/>
          <w:b/>
          <w:sz w:val="22"/>
          <w:szCs w:val="22"/>
        </w:rPr>
      </w:pPr>
      <w:r w:rsidRPr="003B5964">
        <w:rPr>
          <w:rFonts w:cs="Arial"/>
          <w:b/>
          <w:sz w:val="22"/>
          <w:szCs w:val="22"/>
        </w:rPr>
        <w:t>HEAD HUNTER’S KPI</w:t>
      </w:r>
    </w:p>
    <w:p w14:paraId="3D29C49D" w14:textId="65FD1A9D" w:rsidR="000332F5" w:rsidRPr="003B5964" w:rsidRDefault="000332F5" w:rsidP="000332F5">
      <w:pPr>
        <w:ind w:right="-86"/>
        <w:jc w:val="center"/>
        <w:rPr>
          <w:rFonts w:cs="Arial"/>
          <w:b/>
          <w:sz w:val="22"/>
          <w:szCs w:val="22"/>
        </w:rPr>
      </w:pPr>
    </w:p>
    <w:p w14:paraId="06688E22" w14:textId="3DBFC08A" w:rsidR="000332F5" w:rsidRPr="003B5964" w:rsidRDefault="000332F5" w:rsidP="000332F5">
      <w:pPr>
        <w:ind w:right="-86"/>
        <w:jc w:val="center"/>
        <w:rPr>
          <w:rFonts w:cs="Arial"/>
          <w:b/>
          <w:sz w:val="22"/>
          <w:szCs w:val="22"/>
        </w:rPr>
      </w:pPr>
    </w:p>
    <w:p w14:paraId="742172AF" w14:textId="0D0347E2" w:rsidR="000332F5" w:rsidRPr="003B5964" w:rsidRDefault="000332F5" w:rsidP="000332F5">
      <w:pPr>
        <w:ind w:right="-86"/>
        <w:rPr>
          <w:rFonts w:cs="Arial"/>
          <w:b/>
          <w:sz w:val="22"/>
          <w:szCs w:val="22"/>
        </w:rPr>
      </w:pPr>
      <w:r w:rsidRPr="003B5964">
        <w:rPr>
          <w:rFonts w:cs="Arial"/>
          <w:b/>
          <w:sz w:val="22"/>
          <w:szCs w:val="22"/>
        </w:rPr>
        <w:t>●</w:t>
      </w:r>
      <w:r w:rsidRPr="003B5964">
        <w:rPr>
          <w:rFonts w:cs="Arial"/>
          <w:b/>
          <w:sz w:val="22"/>
          <w:szCs w:val="22"/>
        </w:rPr>
        <w:tab/>
      </w:r>
      <w:proofErr w:type="spellStart"/>
      <w:r w:rsidRPr="003B5964">
        <w:rPr>
          <w:rFonts w:cs="Arial"/>
          <w:b/>
          <w:sz w:val="22"/>
          <w:szCs w:val="22"/>
        </w:rPr>
        <w:t>Behavioral</w:t>
      </w:r>
      <w:proofErr w:type="spellEnd"/>
      <w:r w:rsidRPr="003B5964">
        <w:rPr>
          <w:rFonts w:cs="Arial"/>
          <w:b/>
          <w:sz w:val="22"/>
          <w:szCs w:val="22"/>
        </w:rPr>
        <w:t xml:space="preserve"> Clauses </w:t>
      </w:r>
    </w:p>
    <w:p w14:paraId="42399697" w14:textId="77777777" w:rsidR="000332F5" w:rsidRPr="003B5964" w:rsidRDefault="000332F5" w:rsidP="000332F5">
      <w:pPr>
        <w:ind w:right="-86"/>
        <w:rPr>
          <w:rFonts w:cs="Arial"/>
          <w:sz w:val="22"/>
          <w:szCs w:val="22"/>
        </w:rPr>
      </w:pPr>
      <w:r w:rsidRPr="003B5964">
        <w:rPr>
          <w:rFonts w:cs="Arial"/>
          <w:b/>
          <w:sz w:val="22"/>
          <w:szCs w:val="22"/>
        </w:rPr>
        <w:tab/>
      </w:r>
      <w:r w:rsidRPr="003B5964">
        <w:rPr>
          <w:rFonts w:cs="Arial"/>
          <w:sz w:val="22"/>
          <w:szCs w:val="22"/>
        </w:rPr>
        <w:t>- Absent / Late</w:t>
      </w:r>
    </w:p>
    <w:p w14:paraId="3652F1CD" w14:textId="41FE4E88" w:rsidR="000332F5" w:rsidRPr="003B5964" w:rsidRDefault="000332F5" w:rsidP="000332F5">
      <w:pPr>
        <w:ind w:right="-86"/>
        <w:rPr>
          <w:rFonts w:cs="Arial"/>
          <w:sz w:val="22"/>
          <w:szCs w:val="22"/>
        </w:rPr>
      </w:pPr>
      <w:r w:rsidRPr="003B5964">
        <w:rPr>
          <w:rFonts w:cs="Arial"/>
          <w:sz w:val="22"/>
          <w:szCs w:val="22"/>
        </w:rPr>
        <w:tab/>
        <w:t>- No confirmation of deployment</w:t>
      </w:r>
    </w:p>
    <w:p w14:paraId="2713223C" w14:textId="0A495C64" w:rsidR="000332F5" w:rsidRPr="003B5964" w:rsidRDefault="000332F5" w:rsidP="000332F5">
      <w:pPr>
        <w:ind w:right="-86"/>
        <w:rPr>
          <w:rFonts w:cs="Arial"/>
          <w:sz w:val="22"/>
          <w:szCs w:val="22"/>
        </w:rPr>
      </w:pPr>
    </w:p>
    <w:p w14:paraId="24152CB1" w14:textId="7BD567DB" w:rsidR="000332F5" w:rsidRPr="003B5964" w:rsidRDefault="000332F5" w:rsidP="000332F5">
      <w:pPr>
        <w:ind w:right="-86"/>
        <w:rPr>
          <w:rFonts w:cs="Arial"/>
          <w:b/>
          <w:sz w:val="22"/>
          <w:szCs w:val="22"/>
        </w:rPr>
      </w:pPr>
      <w:r>
        <w:rPr>
          <w:rFonts w:ascii="Arial Narrow" w:hAnsi="Arial Narrow"/>
          <w:b/>
          <w:noProof/>
          <w:u w:val="single"/>
          <w:lang w:val="en-US"/>
        </w:rPr>
        <w:drawing>
          <wp:anchor distT="0" distB="0" distL="114300" distR="114300" simplePos="0" relativeHeight="251666432" behindDoc="0" locked="0" layoutInCell="1" allowOverlap="1" wp14:anchorId="3D3DFAF0" wp14:editId="38BC3C2C">
            <wp:simplePos x="0" y="0"/>
            <wp:positionH relativeFrom="column">
              <wp:posOffset>-352425</wp:posOffset>
            </wp:positionH>
            <wp:positionV relativeFrom="paragraph">
              <wp:posOffset>167640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3B5964">
        <w:rPr>
          <w:rFonts w:cs="Arial"/>
          <w:b/>
          <w:sz w:val="22"/>
          <w:szCs w:val="22"/>
        </w:rPr>
        <w:t>●</w:t>
      </w:r>
      <w:r w:rsidRPr="003B5964">
        <w:rPr>
          <w:rFonts w:cs="Arial"/>
          <w:b/>
          <w:sz w:val="22"/>
          <w:szCs w:val="22"/>
        </w:rPr>
        <w:tab/>
        <w:t>KPI</w:t>
      </w:r>
    </w:p>
    <w:p w14:paraId="5B60546C" w14:textId="27301D01" w:rsidR="000332F5" w:rsidRPr="003B5964" w:rsidRDefault="000332F5" w:rsidP="000332F5">
      <w:pPr>
        <w:ind w:right="-86"/>
        <w:rPr>
          <w:rFonts w:cs="Arial"/>
          <w:sz w:val="22"/>
          <w:szCs w:val="22"/>
        </w:rPr>
      </w:pPr>
      <w:r w:rsidRPr="003B5964">
        <w:rPr>
          <w:rFonts w:cs="Arial"/>
          <w:b/>
          <w:sz w:val="22"/>
          <w:szCs w:val="22"/>
        </w:rPr>
        <w:tab/>
      </w:r>
      <w:r w:rsidRPr="003B5964">
        <w:rPr>
          <w:rFonts w:cs="Arial"/>
          <w:sz w:val="22"/>
          <w:szCs w:val="22"/>
        </w:rPr>
        <w:t xml:space="preserve">- 10 Qualified warm bodies per day </w:t>
      </w:r>
    </w:p>
    <w:p w14:paraId="19939013" w14:textId="77777777" w:rsidR="000332F5" w:rsidRPr="003B5964" w:rsidRDefault="000332F5" w:rsidP="000332F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0ADE67" w14:textId="77777777" w:rsidR="000332F5" w:rsidRPr="003B5964" w:rsidRDefault="000332F5" w:rsidP="000332F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eastAsia="MS Mincho" w:cs="Arial"/>
          <w:sz w:val="22"/>
          <w:szCs w:val="22"/>
          <w:lang w:val="en-US"/>
        </w:rPr>
        <w:tab/>
        <w:t xml:space="preserve">    </w:t>
      </w:r>
    </w:p>
    <w:p w14:paraId="6449EFE6" w14:textId="4153D6D7" w:rsidR="000332F5" w:rsidRDefault="000332F5" w:rsidP="009223B6">
      <w:pPr>
        <w:rPr>
          <w:rFonts w:eastAsia="MS Mincho" w:cs="Arial"/>
          <w:spacing w:val="-3"/>
          <w:sz w:val="22"/>
          <w:szCs w:val="22"/>
          <w:lang w:val="en-US"/>
        </w:rPr>
      </w:pPr>
    </w:p>
    <w:sectPr w:rsidR="000332F5"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89A71" w14:textId="77777777" w:rsidR="00E5640D" w:rsidRDefault="00E5640D">
      <w:r>
        <w:separator/>
      </w:r>
    </w:p>
  </w:endnote>
  <w:endnote w:type="continuationSeparator" w:id="0">
    <w:p w14:paraId="1885E357" w14:textId="77777777" w:rsidR="00E5640D" w:rsidRDefault="00E56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0AA9C" w14:textId="77777777" w:rsidR="00E5640D" w:rsidRDefault="00E5640D">
      <w:r>
        <w:separator/>
      </w:r>
    </w:p>
  </w:footnote>
  <w:footnote w:type="continuationSeparator" w:id="0">
    <w:p w14:paraId="706D87F1" w14:textId="77777777" w:rsidR="00E5640D" w:rsidRDefault="00E5640D">
      <w:r>
        <w:separator/>
      </w:r>
    </w:p>
    <w:p w14:paraId="3505102D" w14:textId="77777777" w:rsidR="00E5640D" w:rsidRDefault="00E5640D"/>
  </w:footnote>
  <w:footnote w:type="continuationNotice" w:id="1">
    <w:p w14:paraId="28C23D25" w14:textId="77777777" w:rsidR="00E5640D" w:rsidRDefault="00E5640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332F5"/>
    <w:rsid w:val="00051B30"/>
    <w:rsid w:val="0007191B"/>
    <w:rsid w:val="00075CEF"/>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2608B"/>
    <w:rsid w:val="00C32A34"/>
    <w:rsid w:val="00C33E73"/>
    <w:rsid w:val="00C343EA"/>
    <w:rsid w:val="00C432DC"/>
    <w:rsid w:val="00C6038E"/>
    <w:rsid w:val="00C750B2"/>
    <w:rsid w:val="00C92AC9"/>
    <w:rsid w:val="00C94A44"/>
    <w:rsid w:val="00C94E6C"/>
    <w:rsid w:val="00CB3D92"/>
    <w:rsid w:val="00CD76CC"/>
    <w:rsid w:val="00CE25F9"/>
    <w:rsid w:val="00D217C5"/>
    <w:rsid w:val="00D23110"/>
    <w:rsid w:val="00D54533"/>
    <w:rsid w:val="00D573DF"/>
    <w:rsid w:val="00D9178C"/>
    <w:rsid w:val="00DA105C"/>
    <w:rsid w:val="00DB191D"/>
    <w:rsid w:val="00DD1A57"/>
    <w:rsid w:val="00DD46FF"/>
    <w:rsid w:val="00DE0409"/>
    <w:rsid w:val="00E02F05"/>
    <w:rsid w:val="00E5216F"/>
    <w:rsid w:val="00E5640D"/>
    <w:rsid w:val="00E56556"/>
    <w:rsid w:val="00E57EFF"/>
    <w:rsid w:val="00E72A0F"/>
    <w:rsid w:val="00E806BF"/>
    <w:rsid w:val="00E828F3"/>
    <w:rsid w:val="00E97382"/>
    <w:rsid w:val="00EB1EB7"/>
    <w:rsid w:val="00EB6CA4"/>
    <w:rsid w:val="00ED31AF"/>
    <w:rsid w:val="00ED55B5"/>
    <w:rsid w:val="00F0533A"/>
    <w:rsid w:val="00F100B1"/>
    <w:rsid w:val="00F1084F"/>
    <w:rsid w:val="00F110A6"/>
    <w:rsid w:val="00F23194"/>
    <w:rsid w:val="00F678F3"/>
    <w:rsid w:val="00F94627"/>
    <w:rsid w:val="00FA2CB5"/>
    <w:rsid w:val="00FB3806"/>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0C8AE8-79ED-4C9C-8CDE-E27FC21D8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5</cp:revision>
  <cp:lastPrinted>2018-05-17T03:45:00Z</cp:lastPrinted>
  <dcterms:created xsi:type="dcterms:W3CDTF">2019-08-04T06:09:00Z</dcterms:created>
  <dcterms:modified xsi:type="dcterms:W3CDTF">2019-10-03T01:53:00Z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