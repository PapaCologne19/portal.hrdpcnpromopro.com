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279E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A279E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898273" w14:textId="77777777" w:rsidR="009C0129" w:rsidRPr="009C0129" w:rsidRDefault="00F94627"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9870A7F"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Assist in planning and facilitating gaming events.</w:t>
      </w:r>
    </w:p>
    <w:p w14:paraId="11521A97"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Ensure player satisfaction by responding timely and accurately to player’s complaints and disputes.</w:t>
      </w:r>
    </w:p>
    <w:p w14:paraId="6DCB4B66"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Provide support to players on game related queries.</w:t>
      </w:r>
    </w:p>
    <w:p w14:paraId="4E5D7121"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Conduct quality assurance assessment of game products to ensure product quality and service.</w:t>
      </w:r>
    </w:p>
    <w:p w14:paraId="3732CB41"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Perform investigation and documentation of game exploits, bugs and similar other issues pertaining to online gaming world.</w:t>
      </w:r>
    </w:p>
    <w:p w14:paraId="62A7C63F"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Assist in creating, planning and implementing innovative games.</w:t>
      </w:r>
    </w:p>
    <w:p w14:paraId="411E2483"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Ensure all players adhere to gaming rules and regulations.</w:t>
      </w:r>
    </w:p>
    <w:p w14:paraId="6C161338"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lastRenderedPageBreak/>
        <w:t>Coordinate with different teams to achieve milestones within deadlines.</w:t>
      </w:r>
    </w:p>
    <w:p w14:paraId="51156195"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Manage gaming operations and report game status to management on daily basis.</w:t>
      </w:r>
    </w:p>
    <w:p w14:paraId="23CBC477"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proofErr w:type="spellStart"/>
      <w:r w:rsidRPr="009C0129">
        <w:rPr>
          <w:rFonts w:cs="Arial"/>
          <w:sz w:val="22"/>
          <w:szCs w:val="28"/>
        </w:rPr>
        <w:t>Analyze</w:t>
      </w:r>
      <w:proofErr w:type="spellEnd"/>
      <w:r w:rsidRPr="009C0129">
        <w:rPr>
          <w:rFonts w:cs="Arial"/>
          <w:sz w:val="22"/>
          <w:szCs w:val="28"/>
        </w:rPr>
        <w:t xml:space="preserve"> feedback and suggestions from players for continuous improvements of game.</w:t>
      </w:r>
    </w:p>
    <w:p w14:paraId="38C63D90"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Evaluate game process and procedures and recommend improvements.</w:t>
      </w:r>
    </w:p>
    <w:p w14:paraId="342F133F"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Manage game messaging and gaming forums to attract more players.</w:t>
      </w:r>
    </w:p>
    <w:p w14:paraId="1666E183"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Perform server testing and hack testing of gaming product.</w:t>
      </w:r>
    </w:p>
    <w:p w14:paraId="4F94F114" w14:textId="3D057BB0"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Monitor disturbances and imbalances during games and provide.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A279E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469E46C2" w:rsidR="00261671" w:rsidRPr="00F35FA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605930" w:rsidRPr="00DD1A57">
        <w:rPr>
          <w:rFonts w:eastAsia="MS Mincho" w:cs="Arial"/>
          <w:color w:val="000000" w:themeColor="text1"/>
          <w:spacing w:val="-3"/>
          <w:sz w:val="22"/>
          <w:szCs w:val="22"/>
          <w:lang w:val="en-US"/>
        </w:rPr>
        <w:t xml:space="preserve">Employee will commence to perform the services in favor of </w:t>
      </w:r>
      <w:r w:rsidR="00605930" w:rsidRPr="00DD1A57">
        <w:rPr>
          <w:rFonts w:cs="Arial"/>
          <w:b/>
          <w:bCs/>
          <w:sz w:val="22"/>
        </w:rPr>
        <w:t>${Value3}</w:t>
      </w:r>
      <w:r w:rsidR="00605930" w:rsidRPr="00DD1A57">
        <w:rPr>
          <w:rFonts w:cs="Arial"/>
          <w:b/>
          <w:color w:val="000000" w:themeColor="text1"/>
          <w:sz w:val="22"/>
          <w:szCs w:val="22"/>
        </w:rPr>
        <w:t xml:space="preserve"> </w:t>
      </w:r>
      <w:r w:rsidR="00605930">
        <w:rPr>
          <w:rFonts w:eastAsia="MS Mincho" w:cs="Arial"/>
          <w:color w:val="000000" w:themeColor="text1"/>
          <w:spacing w:val="-3"/>
          <w:sz w:val="22"/>
          <w:szCs w:val="22"/>
          <w:lang w:val="en-US"/>
        </w:rPr>
        <w:t>for</w:t>
      </w:r>
      <w:r w:rsidR="00605930" w:rsidRPr="00DD1A57">
        <w:rPr>
          <w:rFonts w:eastAsia="MS Mincho" w:cs="Arial"/>
          <w:color w:val="000000" w:themeColor="text1"/>
          <w:spacing w:val="-3"/>
          <w:sz w:val="22"/>
          <w:szCs w:val="22"/>
          <w:lang w:val="en-US"/>
        </w:rPr>
        <w:t xml:space="preserve"> </w:t>
      </w:r>
      <w:r w:rsidR="00605930" w:rsidRPr="00DD1A57">
        <w:rPr>
          <w:rFonts w:cs="Arial"/>
          <w:b/>
          <w:bCs/>
          <w:sz w:val="22"/>
        </w:rPr>
        <w:t>${Value8}</w:t>
      </w:r>
      <w:r w:rsidR="00605930">
        <w:rPr>
          <w:rFonts w:cs="Arial"/>
          <w:b/>
          <w:bCs/>
          <w:sz w:val="22"/>
        </w:rPr>
        <w:t xml:space="preserve"> </w:t>
      </w:r>
      <w:r w:rsidR="00605930">
        <w:rPr>
          <w:rFonts w:cs="Arial"/>
          <w:sz w:val="22"/>
        </w:rPr>
        <w:t xml:space="preserve">to </w:t>
      </w:r>
      <w:r w:rsidR="00605930" w:rsidRPr="00DD1A57">
        <w:rPr>
          <w:rFonts w:cs="Arial"/>
          <w:b/>
          <w:bCs/>
          <w:sz w:val="22"/>
        </w:rPr>
        <w:t>${</w:t>
      </w:r>
      <w:r w:rsidR="00605930">
        <w:rPr>
          <w:rFonts w:cs="Arial"/>
          <w:b/>
          <w:bCs/>
          <w:sz w:val="22"/>
        </w:rPr>
        <w:t>Deo9</w:t>
      </w:r>
      <w:r w:rsidR="00605930" w:rsidRPr="00DD1A57">
        <w:rPr>
          <w:rFonts w:cs="Arial"/>
          <w:b/>
          <w:bCs/>
          <w:sz w:val="22"/>
        </w:rPr>
        <w:t>}</w:t>
      </w:r>
      <w:r w:rsidR="00605930">
        <w:rPr>
          <w:rFonts w:cs="Arial"/>
          <w:b/>
          <w:bCs/>
          <w:sz w:val="22"/>
        </w:rPr>
        <w:t>.</w:t>
      </w:r>
      <w:bookmarkStart w:id="1" w:name="_GoBack"/>
      <w:bookmarkEnd w:id="1"/>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0EF232" w14:textId="77777777" w:rsidR="00605930" w:rsidRDefault="00605930" w:rsidP="0060593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w:t>
      </w:r>
      <w:r>
        <w:rPr>
          <w:rFonts w:cs="Arial"/>
          <w:b/>
          <w:sz w:val="22"/>
          <w:szCs w:val="22"/>
        </w:rPr>
        <w:t>Deo9</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364B906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7AA2350F" w:rsidR="0064592B" w:rsidRPr="00324303" w:rsidRDefault="009C0129"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ascii="Arial Narrow" w:hAnsi="Arial Narrow"/>
          <w:b/>
          <w:noProof/>
          <w:u w:val="single"/>
          <w:lang w:val="en-US"/>
        </w:rPr>
        <w:drawing>
          <wp:anchor distT="0" distB="0" distL="114300" distR="114300" simplePos="0" relativeHeight="251657216" behindDoc="0" locked="0" layoutInCell="1" allowOverlap="1" wp14:anchorId="2F013442" wp14:editId="1441EB64">
            <wp:simplePos x="0" y="0"/>
            <wp:positionH relativeFrom="column">
              <wp:posOffset>-273050</wp:posOffset>
            </wp:positionH>
            <wp:positionV relativeFrom="paragraph">
              <wp:posOffset>167640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580A4BB"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2AD6E576"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8E06986"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5610AE91"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A57418C"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5109490"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8CC16CD" w:rsidR="001272B5"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8939ED9" w14:textId="6241C5B8" w:rsidR="009C0129"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04B0A59" w14:textId="29D8BE64" w:rsidR="009C0129"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0CD5CC" w14:textId="3672DA49" w:rsidR="009C0129"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2D0100" w14:textId="77777777" w:rsidR="009C0129" w:rsidRPr="00261671"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260F65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009C0129">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F58B6" w14:textId="77777777" w:rsidR="008F00EF" w:rsidRDefault="008F00EF">
      <w:r>
        <w:separator/>
      </w:r>
    </w:p>
  </w:endnote>
  <w:endnote w:type="continuationSeparator" w:id="0">
    <w:p w14:paraId="4A79E2A4" w14:textId="77777777" w:rsidR="008F00EF" w:rsidRDefault="008F0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05294" w14:textId="77777777" w:rsidR="008F00EF" w:rsidRDefault="008F00EF">
      <w:r>
        <w:separator/>
      </w:r>
    </w:p>
  </w:footnote>
  <w:footnote w:type="continuationSeparator" w:id="0">
    <w:p w14:paraId="02E27235" w14:textId="77777777" w:rsidR="008F00EF" w:rsidRDefault="008F00EF">
      <w:r>
        <w:separator/>
      </w:r>
    </w:p>
    <w:p w14:paraId="44440477" w14:textId="77777777" w:rsidR="008F00EF" w:rsidRDefault="008F00EF"/>
  </w:footnote>
  <w:footnote w:type="continuationNotice" w:id="1">
    <w:p w14:paraId="4EFA98AE" w14:textId="77777777" w:rsidR="008F00EF" w:rsidRDefault="008F00E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5F45CCB"/>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2"/>
  </w:num>
  <w:num w:numId="10">
    <w:abstractNumId w:val="0"/>
  </w:num>
  <w:num w:numId="11">
    <w:abstractNumId w:val="11"/>
  </w:num>
  <w:num w:numId="12">
    <w:abstractNumId w:val="1"/>
  </w:num>
  <w:num w:numId="13">
    <w:abstractNumId w:val="4"/>
  </w:num>
  <w:num w:numId="14">
    <w:abstractNumId w:val="8"/>
  </w:num>
  <w:num w:numId="15">
    <w:abstractNumId w:val="13"/>
  </w:num>
  <w:num w:numId="16">
    <w:abstractNumId w:val="7"/>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593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00EF"/>
    <w:rsid w:val="008F188D"/>
    <w:rsid w:val="00906B24"/>
    <w:rsid w:val="009100E6"/>
    <w:rsid w:val="009401B8"/>
    <w:rsid w:val="0094484A"/>
    <w:rsid w:val="009514ED"/>
    <w:rsid w:val="00952E24"/>
    <w:rsid w:val="00963AEC"/>
    <w:rsid w:val="00986E0B"/>
    <w:rsid w:val="009A6DF8"/>
    <w:rsid w:val="009A7DB6"/>
    <w:rsid w:val="009B1AD0"/>
    <w:rsid w:val="009C0129"/>
    <w:rsid w:val="009E169D"/>
    <w:rsid w:val="009F2029"/>
    <w:rsid w:val="009F609F"/>
    <w:rsid w:val="009F6531"/>
    <w:rsid w:val="00A03B16"/>
    <w:rsid w:val="00A07DF9"/>
    <w:rsid w:val="00A13876"/>
    <w:rsid w:val="00A17383"/>
    <w:rsid w:val="00A279E9"/>
    <w:rsid w:val="00A55A40"/>
    <w:rsid w:val="00A56819"/>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CB62D80-4E3D-41BC-8FD2-15BB3013F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2019-09-03T07:41:00Z</dcterms:created>
  <dcterms:modified xsi:type="dcterms:W3CDTF">2019-09-03T07:41:00Z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