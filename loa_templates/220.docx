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96DDA07" w:rsidR="009514ED" w:rsidRPr="00E60FC5"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6524318" w14:textId="008FCAAD" w:rsidR="00E60FC5" w:rsidRPr="00E60FC5" w:rsidRDefault="00E60FC5" w:rsidP="00E60FC5">
      <w:pPr>
        <w:numPr>
          <w:ilvl w:val="0"/>
          <w:numId w:val="27"/>
        </w:numPr>
        <w:spacing w:line="240" w:lineRule="auto"/>
        <w:jc w:val="both"/>
        <w:rPr>
          <w:rFonts w:cs="Arial"/>
          <w:sz w:val="22"/>
          <w:szCs w:val="22"/>
        </w:rPr>
      </w:pPr>
      <w:r w:rsidRPr="00C323E5">
        <w:rPr>
          <w:rFonts w:cs="Arial"/>
          <w:sz w:val="22"/>
          <w:szCs w:val="22"/>
        </w:rPr>
        <w:t>Prepares product _______ and set-up materials;</w:t>
      </w:r>
    </w:p>
    <w:p w14:paraId="41DB9097" w14:textId="77777777" w:rsidR="00967288" w:rsidRPr="00C323E5" w:rsidRDefault="00967288" w:rsidP="00967288">
      <w:pPr>
        <w:numPr>
          <w:ilvl w:val="0"/>
          <w:numId w:val="27"/>
        </w:numPr>
        <w:spacing w:line="240" w:lineRule="auto"/>
        <w:rPr>
          <w:rFonts w:cs="Arial"/>
          <w:sz w:val="22"/>
          <w:szCs w:val="22"/>
        </w:rPr>
      </w:pPr>
      <w:r w:rsidRPr="00C323E5">
        <w:rPr>
          <w:rFonts w:cs="Arial"/>
          <w:sz w:val="22"/>
          <w:szCs w:val="22"/>
        </w:rPr>
        <w:t>To ensure that all materials are well kept and counted as per instruction from your immediate supervisor;</w:t>
      </w:r>
    </w:p>
    <w:p w14:paraId="1F46B651"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Coordinates with the Team Leader;</w:t>
      </w:r>
    </w:p>
    <w:p w14:paraId="76CD0382"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Get comments, feedback from consumers and competitive activities;</w:t>
      </w:r>
    </w:p>
    <w:p w14:paraId="320C9A5F"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Must assist and do the necessary legwork;</w:t>
      </w:r>
    </w:p>
    <w:p w14:paraId="288B0A00"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Must be aware of the exact location of the stocks inside the venue (malls or school/buildings.);</w:t>
      </w:r>
    </w:p>
    <w:p w14:paraId="790B7385" w14:textId="77777777" w:rsidR="00967288" w:rsidRPr="00C323E5" w:rsidRDefault="00967288" w:rsidP="00967288">
      <w:pPr>
        <w:numPr>
          <w:ilvl w:val="0"/>
          <w:numId w:val="27"/>
        </w:numPr>
        <w:spacing w:line="240" w:lineRule="auto"/>
        <w:jc w:val="both"/>
        <w:rPr>
          <w:rFonts w:cs="Arial"/>
          <w:sz w:val="22"/>
          <w:szCs w:val="22"/>
        </w:rPr>
      </w:pPr>
      <w:r w:rsidRPr="00C323E5">
        <w:rPr>
          <w:rFonts w:cs="Arial"/>
          <w:sz w:val="22"/>
          <w:szCs w:val="22"/>
        </w:rPr>
        <w:t xml:space="preserve">Monitors the stock’s movement to ensure that there are available stocks of </w:t>
      </w:r>
      <w:r w:rsidRPr="00C323E5">
        <w:rPr>
          <w:rFonts w:cs="Arial"/>
        </w:rPr>
        <w:t>__________</w:t>
      </w:r>
      <w:r>
        <w:rPr>
          <w:rFonts w:cs="Arial"/>
        </w:rPr>
        <w:t xml:space="preserve"> </w:t>
      </w:r>
      <w:r w:rsidRPr="00C323E5">
        <w:rPr>
          <w:rFonts w:cs="Arial"/>
          <w:sz w:val="22"/>
          <w:szCs w:val="22"/>
        </w:rPr>
        <w:t>product samples inside the sampling area;</w:t>
      </w:r>
    </w:p>
    <w:p w14:paraId="7A4CDEB8" w14:textId="77777777" w:rsidR="00967288" w:rsidRDefault="00967288" w:rsidP="00967288">
      <w:pPr>
        <w:numPr>
          <w:ilvl w:val="0"/>
          <w:numId w:val="27"/>
        </w:numPr>
        <w:spacing w:line="240" w:lineRule="auto"/>
        <w:jc w:val="both"/>
        <w:rPr>
          <w:rFonts w:cs="Arial"/>
          <w:sz w:val="22"/>
          <w:szCs w:val="22"/>
        </w:rPr>
      </w:pPr>
      <w:r w:rsidRPr="00C323E5">
        <w:rPr>
          <w:rFonts w:cs="Arial"/>
          <w:sz w:val="22"/>
          <w:szCs w:val="22"/>
        </w:rPr>
        <w:t>Must fill up the report forms accordingly;</w:t>
      </w:r>
    </w:p>
    <w:p w14:paraId="6E9876A2" w14:textId="48DDA698" w:rsidR="006E5442" w:rsidRPr="00967288" w:rsidRDefault="00967288" w:rsidP="00967288">
      <w:pPr>
        <w:numPr>
          <w:ilvl w:val="0"/>
          <w:numId w:val="27"/>
        </w:numPr>
        <w:spacing w:line="240" w:lineRule="auto"/>
        <w:jc w:val="both"/>
        <w:rPr>
          <w:rFonts w:cs="Arial"/>
          <w:sz w:val="22"/>
          <w:szCs w:val="22"/>
        </w:rPr>
      </w:pPr>
      <w:r w:rsidRPr="00967288">
        <w:rPr>
          <w:rFonts w:cs="Arial"/>
          <w:sz w:val="22"/>
          <w:szCs w:val="22"/>
        </w:rPr>
        <w:t>Must wear the prescribed uniform neatly and PCN ID during the eight (8) hours work.</w:t>
      </w:r>
    </w:p>
    <w:p w14:paraId="185FDA8A" w14:textId="304F8E5D" w:rsidR="00967288" w:rsidRDefault="00967288" w:rsidP="00967288">
      <w:pPr>
        <w:tabs>
          <w:tab w:val="left" w:pos="720"/>
          <w:tab w:val="left" w:pos="1080"/>
          <w:tab w:val="left" w:pos="1440"/>
          <w:tab w:val="left" w:pos="2880"/>
        </w:tabs>
        <w:ind w:right="-180"/>
        <w:jc w:val="both"/>
        <w:rPr>
          <w:rFonts w:cs="Arial"/>
          <w:sz w:val="22"/>
          <w:szCs w:val="22"/>
        </w:rPr>
      </w:pPr>
    </w:p>
    <w:p w14:paraId="77156265" w14:textId="77777777" w:rsidR="00967288" w:rsidRPr="00690087" w:rsidRDefault="00967288" w:rsidP="00967288">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CE9576E" w14:textId="5D4286C7" w:rsidR="00673C8E" w:rsidRPr="00967288" w:rsidRDefault="009B1AD0" w:rsidP="00967288">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60FC5" w:rsidRPr="00743AD9">
        <w:rPr>
          <w:rFonts w:eastAsia="MS Mincho" w:cs="Arial"/>
          <w:spacing w:val="-3"/>
          <w:sz w:val="22"/>
          <w:szCs w:val="22"/>
          <w:lang w:val="en-US"/>
        </w:rPr>
        <w:t xml:space="preserve">Employee will commence to perform the services in favor of </w:t>
      </w:r>
      <w:r w:rsidR="00E60FC5" w:rsidRPr="00743AD9">
        <w:rPr>
          <w:rFonts w:cs="Arial"/>
          <w:b/>
          <w:bCs/>
          <w:sz w:val="22"/>
        </w:rPr>
        <w:t>${Value3}</w:t>
      </w:r>
      <w:r w:rsidR="00E60FC5" w:rsidRPr="00743AD9">
        <w:rPr>
          <w:rFonts w:eastAsia="MS Mincho" w:cs="Arial"/>
          <w:spacing w:val="-3"/>
          <w:sz w:val="22"/>
          <w:szCs w:val="22"/>
          <w:lang w:val="en-US"/>
        </w:rPr>
        <w:t xml:space="preserve"> from </w:t>
      </w:r>
      <w:r w:rsidR="00E60FC5" w:rsidRPr="00743AD9">
        <w:rPr>
          <w:rFonts w:cs="Arial"/>
          <w:b/>
          <w:bCs/>
          <w:sz w:val="22"/>
        </w:rPr>
        <w:t xml:space="preserve">${Value8} </w:t>
      </w:r>
      <w:r w:rsidR="00E60FC5" w:rsidRPr="00743AD9">
        <w:rPr>
          <w:rFonts w:cs="Arial"/>
          <w:bCs/>
          <w:sz w:val="22"/>
        </w:rPr>
        <w:t>to</w:t>
      </w:r>
      <w:r w:rsidR="00E60FC5" w:rsidRPr="00743AD9">
        <w:rPr>
          <w:rFonts w:cs="Arial"/>
          <w:b/>
          <w:bCs/>
          <w:sz w:val="22"/>
        </w:rPr>
        <w:t xml:space="preserve"> ${Value9}</w:t>
      </w:r>
      <w:r w:rsidR="00E60FC5" w:rsidRPr="00743AD9">
        <w:rPr>
          <w:rFonts w:eastAsia="MS Mincho" w:cs="Arial"/>
          <w:spacing w:val="-3"/>
          <w:sz w:val="22"/>
          <w:szCs w:val="22"/>
          <w:lang w:val="en-US"/>
        </w:rPr>
        <w:t>.</w:t>
      </w:r>
    </w:p>
    <w:p w14:paraId="1F31882B" w14:textId="77777777" w:rsidR="00967288" w:rsidRDefault="00967288" w:rsidP="0096728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0D3759" w14:textId="77777777" w:rsidR="00E60FC5" w:rsidRPr="00743AD9" w:rsidRDefault="00E60FC5" w:rsidP="00E60FC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743AD9">
        <w:rPr>
          <w:rFonts w:eastAsia="MS Mincho" w:cs="Arial"/>
          <w:spacing w:val="-3"/>
          <w:sz w:val="22"/>
          <w:szCs w:val="22"/>
        </w:rPr>
        <w:t xml:space="preserve">Employee shall receive </w:t>
      </w:r>
      <w:r w:rsidRPr="00743AD9">
        <w:rPr>
          <w:rFonts w:eastAsia="MS Mincho" w:cs="Arial"/>
          <w:b/>
          <w:spacing w:val="-3"/>
          <w:sz w:val="22"/>
          <w:szCs w:val="22"/>
        </w:rPr>
        <w:t xml:space="preserve">Php </w:t>
      </w:r>
      <w:r w:rsidRPr="00743AD9">
        <w:rPr>
          <w:rFonts w:cs="Arial"/>
          <w:b/>
          <w:bCs/>
          <w:sz w:val="22"/>
        </w:rPr>
        <w:t>${Value10}</w:t>
      </w:r>
      <w:r w:rsidRPr="00743AD9">
        <w:rPr>
          <w:rFonts w:eastAsia="MS Mincho" w:cs="Arial"/>
          <w:spacing w:val="-3"/>
          <w:sz w:val="22"/>
          <w:szCs w:val="22"/>
        </w:rPr>
        <w:t xml:space="preserve"> per day, payable on a daily basis of the current month to cover up for services rendered and, may be adjusted according to the provision of the </w:t>
      </w:r>
      <w:proofErr w:type="spellStart"/>
      <w:r w:rsidRPr="00743AD9">
        <w:rPr>
          <w:rFonts w:eastAsia="MS Mincho" w:cs="Arial"/>
          <w:spacing w:val="-3"/>
          <w:sz w:val="22"/>
          <w:szCs w:val="22"/>
        </w:rPr>
        <w:t>Labor</w:t>
      </w:r>
      <w:proofErr w:type="spellEnd"/>
      <w:r w:rsidRPr="00743AD9">
        <w:rPr>
          <w:rFonts w:eastAsia="MS Mincho" w:cs="Arial"/>
          <w:spacing w:val="-3"/>
          <w:sz w:val="22"/>
          <w:szCs w:val="22"/>
        </w:rPr>
        <w:t xml:space="preserve"> Code of the Philippines depending on the tripartite wage rate of the region.</w:t>
      </w:r>
    </w:p>
    <w:p w14:paraId="4D9C0058" w14:textId="7FE547E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1E39C07" w14:textId="7F4F9367" w:rsidR="00B9501B" w:rsidRPr="00324303"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B9501B" w:rsidRPr="00324303">
        <w:rPr>
          <w:rFonts w:eastAsia="MS Mincho" w:cs="Arial"/>
          <w:spacing w:val="-3"/>
          <w:sz w:val="22"/>
          <w:szCs w:val="22"/>
        </w:rPr>
        <w:t xml:space="preserve">Daily Rate/day </w:t>
      </w:r>
    </w:p>
    <w:p w14:paraId="43E5AF4E" w14:textId="49339969"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D83196D" w14:textId="22273502" w:rsidR="00B9501B" w:rsidRPr="00AB79CA"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61D22AFC" w14:textId="44C1F6F9" w:rsidR="00B9501B" w:rsidRPr="00967288" w:rsidRDefault="00B9501B" w:rsidP="0096728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56C7F257" w14:textId="63A29EE4"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09FE93C6" w:rsidR="009B1AD0"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4B6FA51" w:rsidR="009B1AD0" w:rsidRDefault="00E60FC5"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29B2ECD7">
            <wp:simplePos x="0" y="0"/>
            <wp:positionH relativeFrom="column">
              <wp:posOffset>-333375</wp:posOffset>
            </wp:positionH>
            <wp:positionV relativeFrom="paragraph">
              <wp:posOffset>109855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D962930"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8AD31E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967288" w:rsidRPr="00AE08DB">
        <w:rPr>
          <w:rFonts w:eastAsia="MS Mincho" w:cs="Arial"/>
          <w:spacing w:val="-3"/>
          <w:sz w:val="22"/>
          <w:szCs w:val="22"/>
          <w:lang w:val="en-US"/>
        </w:rPr>
        <w:t xml:space="preserve">The Employee will render </w:t>
      </w:r>
      <w:r w:rsidR="00967288">
        <w:rPr>
          <w:rFonts w:eastAsia="MS Mincho" w:cs="Arial"/>
          <w:spacing w:val="-3"/>
          <w:sz w:val="22"/>
          <w:szCs w:val="22"/>
          <w:lang w:val="en-US"/>
        </w:rPr>
        <w:t xml:space="preserve">work for eight (8) hours, one (1) day </w:t>
      </w:r>
      <w:r w:rsidR="00967288" w:rsidRPr="00AE08DB">
        <w:rPr>
          <w:rFonts w:eastAsia="MS Mincho" w:cs="Arial"/>
          <w:spacing w:val="-3"/>
          <w:sz w:val="22"/>
          <w:szCs w:val="22"/>
          <w:lang w:val="en-US"/>
        </w:rPr>
        <w:t>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B9501B" w:rsidRDefault="001272B5" w:rsidP="00B9501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738AE6C4"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3F114" w14:textId="22045A1E" w:rsidR="00967288" w:rsidRDefault="00967288"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02002D" w14:textId="13CD7892" w:rsidR="00967288" w:rsidRDefault="00967288"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C9731AF" w14:textId="5F59ECB3" w:rsidR="00967288" w:rsidRDefault="00967288"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ab/>
      </w: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B291294"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6E26E1">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C895F" w14:textId="77777777" w:rsidR="001A21E1" w:rsidRDefault="001A21E1">
      <w:r>
        <w:separator/>
      </w:r>
    </w:p>
  </w:endnote>
  <w:endnote w:type="continuationSeparator" w:id="0">
    <w:p w14:paraId="0208A046" w14:textId="77777777" w:rsidR="001A21E1" w:rsidRDefault="001A2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D25A0" w14:textId="77777777" w:rsidR="001A21E1" w:rsidRDefault="001A21E1">
      <w:r>
        <w:separator/>
      </w:r>
    </w:p>
  </w:footnote>
  <w:footnote w:type="continuationSeparator" w:id="0">
    <w:p w14:paraId="38EE77D1" w14:textId="77777777" w:rsidR="001A21E1" w:rsidRDefault="001A21E1">
      <w:r>
        <w:separator/>
      </w:r>
    </w:p>
    <w:p w14:paraId="2F774EF0" w14:textId="77777777" w:rsidR="001A21E1" w:rsidRDefault="001A21E1"/>
  </w:footnote>
  <w:footnote w:type="continuationNotice" w:id="1">
    <w:p w14:paraId="46376789" w14:textId="77777777" w:rsidR="001A21E1" w:rsidRDefault="001A21E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abstractNum w:abstractNumId="42"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21E1"/>
    <w:rsid w:val="001C17F8"/>
    <w:rsid w:val="001E3694"/>
    <w:rsid w:val="001F3175"/>
    <w:rsid w:val="0020383E"/>
    <w:rsid w:val="00221AAB"/>
    <w:rsid w:val="002314D8"/>
    <w:rsid w:val="00236AC7"/>
    <w:rsid w:val="002533FE"/>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73C8E"/>
    <w:rsid w:val="00690087"/>
    <w:rsid w:val="006A008D"/>
    <w:rsid w:val="006B0A13"/>
    <w:rsid w:val="006B16AD"/>
    <w:rsid w:val="006C034D"/>
    <w:rsid w:val="006C33DA"/>
    <w:rsid w:val="006C3D4B"/>
    <w:rsid w:val="006C5D45"/>
    <w:rsid w:val="006D772D"/>
    <w:rsid w:val="006E26E1"/>
    <w:rsid w:val="006E5442"/>
    <w:rsid w:val="00715907"/>
    <w:rsid w:val="007206F2"/>
    <w:rsid w:val="007210C8"/>
    <w:rsid w:val="0073481A"/>
    <w:rsid w:val="0074022C"/>
    <w:rsid w:val="00755B7D"/>
    <w:rsid w:val="007637C4"/>
    <w:rsid w:val="007769F0"/>
    <w:rsid w:val="00786BBC"/>
    <w:rsid w:val="00794C5F"/>
    <w:rsid w:val="007C5CE0"/>
    <w:rsid w:val="007D060D"/>
    <w:rsid w:val="00812177"/>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67288"/>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9501B"/>
    <w:rsid w:val="00BD2365"/>
    <w:rsid w:val="00BE6506"/>
    <w:rsid w:val="00BF4FB8"/>
    <w:rsid w:val="00BF5487"/>
    <w:rsid w:val="00C100D0"/>
    <w:rsid w:val="00C15855"/>
    <w:rsid w:val="00C32A34"/>
    <w:rsid w:val="00C33E73"/>
    <w:rsid w:val="00C343EA"/>
    <w:rsid w:val="00C432DC"/>
    <w:rsid w:val="00C6038E"/>
    <w:rsid w:val="00C654C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60FC5"/>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E2267B7-1D0D-45FC-B2B1-1D5BCDF5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2019-08-04T13:30:00Z</dcterms:created>
  <dcterms:modified xsi:type="dcterms:W3CDTF">2019-08-05T02:50:00Z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