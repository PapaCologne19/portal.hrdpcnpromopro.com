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441D3E">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441D3E">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3F35302" w14:textId="77777777" w:rsidR="00336F3F" w:rsidRPr="00336F3F" w:rsidRDefault="00F94627" w:rsidP="00441D3E">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6525917E" w14:textId="77777777" w:rsidR="0052105C" w:rsidRPr="0052105C" w:rsidRDefault="0052105C" w:rsidP="0052105C">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Cs w:val="20"/>
          <w:lang w:val="en-US"/>
        </w:rPr>
      </w:pPr>
      <w:r w:rsidRPr="0052105C">
        <w:rPr>
          <w:rFonts w:cs="Arial"/>
          <w:sz w:val="22"/>
          <w:szCs w:val="22"/>
        </w:rPr>
        <w:t>Stocks Administration;</w:t>
      </w:r>
    </w:p>
    <w:p w14:paraId="6D4B787F" w14:textId="77777777" w:rsidR="0052105C" w:rsidRPr="0052105C" w:rsidRDefault="0052105C" w:rsidP="0052105C">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Cs w:val="20"/>
          <w:lang w:val="en-US"/>
        </w:rPr>
      </w:pPr>
      <w:r w:rsidRPr="0052105C">
        <w:rPr>
          <w:rFonts w:cs="Arial"/>
          <w:sz w:val="22"/>
          <w:szCs w:val="22"/>
        </w:rPr>
        <w:t xml:space="preserve"> Receives deliveries;</w:t>
      </w:r>
    </w:p>
    <w:p w14:paraId="035A854B" w14:textId="77777777" w:rsidR="0052105C" w:rsidRPr="0052105C" w:rsidRDefault="0052105C" w:rsidP="0052105C">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Cs w:val="20"/>
          <w:lang w:val="en-US"/>
        </w:rPr>
      </w:pPr>
      <w:r w:rsidRPr="0052105C">
        <w:rPr>
          <w:rFonts w:cs="Arial"/>
          <w:sz w:val="22"/>
          <w:szCs w:val="22"/>
        </w:rPr>
        <w:t xml:space="preserve"> Transfers stocks from back-up to selling area, using First In – First Out (FIFO) procedure;</w:t>
      </w:r>
    </w:p>
    <w:p w14:paraId="42B84A1D" w14:textId="77777777" w:rsidR="0052105C" w:rsidRPr="0052105C" w:rsidRDefault="0052105C" w:rsidP="0052105C">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Cs w:val="20"/>
          <w:lang w:val="en-US"/>
        </w:rPr>
      </w:pPr>
      <w:r w:rsidRPr="0052105C">
        <w:rPr>
          <w:rFonts w:cs="Arial"/>
          <w:sz w:val="22"/>
          <w:szCs w:val="22"/>
        </w:rPr>
        <w:t xml:space="preserve"> Arranges stocks according to planogram and SBM (Standard Booking Mix); Removes damage stocks from display area;</w:t>
      </w:r>
    </w:p>
    <w:p w14:paraId="33001965" w14:textId="77777777" w:rsidR="0052105C" w:rsidRPr="0052105C" w:rsidRDefault="0052105C" w:rsidP="0052105C">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Cs w:val="20"/>
          <w:lang w:val="en-US"/>
        </w:rPr>
      </w:pPr>
      <w:r w:rsidRPr="0052105C">
        <w:rPr>
          <w:rFonts w:cs="Arial"/>
          <w:sz w:val="22"/>
          <w:szCs w:val="22"/>
        </w:rPr>
        <w:t xml:space="preserve"> Keeps inventory of stocks including back-up;</w:t>
      </w:r>
    </w:p>
    <w:p w14:paraId="25DB0FE2" w14:textId="77777777" w:rsidR="0052105C" w:rsidRPr="0052105C" w:rsidRDefault="0052105C" w:rsidP="0052105C">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Cs w:val="20"/>
          <w:lang w:val="en-US"/>
        </w:rPr>
      </w:pPr>
      <w:r w:rsidRPr="0052105C">
        <w:rPr>
          <w:rFonts w:cs="Arial"/>
          <w:sz w:val="22"/>
          <w:szCs w:val="22"/>
        </w:rPr>
        <w:t xml:space="preserve"> Books orders following prescribed SBM for the account;</w:t>
      </w:r>
    </w:p>
    <w:p w14:paraId="5FFD22EC" w14:textId="77777777" w:rsidR="0052105C" w:rsidRPr="0052105C" w:rsidRDefault="0052105C" w:rsidP="0052105C">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Cs w:val="20"/>
          <w:lang w:val="en-US"/>
        </w:rPr>
      </w:pPr>
      <w:r w:rsidRPr="0052105C">
        <w:rPr>
          <w:rFonts w:cs="Arial"/>
          <w:sz w:val="22"/>
          <w:szCs w:val="22"/>
        </w:rPr>
        <w:t>SBM dictates the right combination of all *Pernod Ricard products (i.e.) for a particular account;</w:t>
      </w:r>
    </w:p>
    <w:p w14:paraId="4455BB21" w14:textId="2C5E0EFF" w:rsidR="0052105C" w:rsidRPr="0052105C" w:rsidRDefault="0052105C" w:rsidP="0052105C">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Cs w:val="20"/>
          <w:lang w:val="en-US"/>
        </w:rPr>
      </w:pPr>
      <w:r w:rsidRPr="0052105C">
        <w:rPr>
          <w:rFonts w:cs="Arial"/>
          <w:sz w:val="22"/>
          <w:szCs w:val="22"/>
        </w:rPr>
        <w:t>Remember to allocate MORE FACINGS to these products;</w:t>
      </w:r>
    </w:p>
    <w:p w14:paraId="27F8B941" w14:textId="77777777" w:rsidR="0052105C" w:rsidRPr="0052105C" w:rsidRDefault="0052105C" w:rsidP="0052105C">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Cs w:val="20"/>
          <w:lang w:val="en-US"/>
        </w:rPr>
      </w:pPr>
      <w:r w:rsidRPr="0052105C">
        <w:rPr>
          <w:rFonts w:cs="Arial"/>
          <w:sz w:val="22"/>
          <w:szCs w:val="22"/>
        </w:rPr>
        <w:lastRenderedPageBreak/>
        <w:t>Builds and maintain trade &amp; consumer relationship;</w:t>
      </w:r>
    </w:p>
    <w:p w14:paraId="0BE7CB68" w14:textId="77777777" w:rsidR="0052105C" w:rsidRPr="0052105C" w:rsidRDefault="0052105C" w:rsidP="0052105C">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Cs w:val="20"/>
          <w:lang w:val="en-US"/>
        </w:rPr>
      </w:pPr>
      <w:r w:rsidRPr="0052105C">
        <w:rPr>
          <w:rFonts w:cs="Arial"/>
          <w:sz w:val="22"/>
          <w:szCs w:val="22"/>
        </w:rPr>
        <w:t>Basic product knowledge to assist the customer in choosing the Pernod Ricard products;</w:t>
      </w:r>
    </w:p>
    <w:p w14:paraId="5673119F" w14:textId="77777777" w:rsidR="0052105C" w:rsidRPr="0052105C" w:rsidRDefault="0052105C" w:rsidP="0052105C">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Cs w:val="20"/>
          <w:lang w:val="en-US"/>
        </w:rPr>
      </w:pPr>
      <w:r w:rsidRPr="0052105C">
        <w:rPr>
          <w:rFonts w:cs="Arial"/>
          <w:sz w:val="22"/>
          <w:szCs w:val="22"/>
        </w:rPr>
        <w:t>Constructive response to consumer inquiries;</w:t>
      </w:r>
    </w:p>
    <w:p w14:paraId="1777ED7C" w14:textId="77777777" w:rsidR="0052105C" w:rsidRPr="0052105C" w:rsidRDefault="0052105C" w:rsidP="0052105C">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Cs w:val="20"/>
          <w:lang w:val="en-US"/>
        </w:rPr>
      </w:pPr>
      <w:r w:rsidRPr="0052105C">
        <w:rPr>
          <w:rFonts w:cs="Arial"/>
          <w:sz w:val="22"/>
          <w:szCs w:val="22"/>
        </w:rPr>
        <w:t xml:space="preserve">Healthy working relationship with the store owner/personnel Stands as “Ambassador of Goodwill” for </w:t>
      </w:r>
      <w:r w:rsidRPr="0052105C">
        <w:rPr>
          <w:rFonts w:cs="Arial"/>
          <w:b/>
          <w:sz w:val="22"/>
          <w:szCs w:val="22"/>
        </w:rPr>
        <w:t>PERNOD RICARD;</w:t>
      </w:r>
    </w:p>
    <w:p w14:paraId="6EDE7706" w14:textId="77777777" w:rsidR="0052105C" w:rsidRPr="0052105C" w:rsidRDefault="0052105C" w:rsidP="0052105C">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Cs w:val="20"/>
          <w:lang w:val="en-US"/>
        </w:rPr>
      </w:pPr>
      <w:r w:rsidRPr="0052105C">
        <w:rPr>
          <w:rFonts w:cs="Arial"/>
          <w:sz w:val="22"/>
          <w:szCs w:val="22"/>
        </w:rPr>
        <w:t>Handles in-store merchandising;</w:t>
      </w:r>
    </w:p>
    <w:p w14:paraId="67891E3C" w14:textId="77777777" w:rsidR="0052105C" w:rsidRPr="0052105C" w:rsidRDefault="0052105C" w:rsidP="0052105C">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Cs w:val="20"/>
          <w:lang w:val="en-US"/>
        </w:rPr>
      </w:pPr>
      <w:r w:rsidRPr="0052105C">
        <w:rPr>
          <w:rFonts w:cs="Arial"/>
          <w:sz w:val="22"/>
          <w:szCs w:val="22"/>
        </w:rPr>
        <w:t>Proper placement of updated merchandising materials;</w:t>
      </w:r>
    </w:p>
    <w:p w14:paraId="1259C3C8" w14:textId="77777777" w:rsidR="0052105C" w:rsidRPr="0052105C" w:rsidRDefault="0052105C" w:rsidP="0052105C">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Cs w:val="20"/>
          <w:lang w:val="en-US"/>
        </w:rPr>
      </w:pPr>
      <w:r w:rsidRPr="0052105C">
        <w:rPr>
          <w:rFonts w:cs="Arial"/>
          <w:sz w:val="22"/>
          <w:szCs w:val="22"/>
        </w:rPr>
        <w:t>Correct pricing;</w:t>
      </w:r>
    </w:p>
    <w:p w14:paraId="18B89D49" w14:textId="77777777" w:rsidR="0052105C" w:rsidRPr="0052105C" w:rsidRDefault="0052105C" w:rsidP="0052105C">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Cs w:val="20"/>
          <w:lang w:val="en-US"/>
        </w:rPr>
      </w:pPr>
      <w:r w:rsidRPr="0052105C">
        <w:rPr>
          <w:rFonts w:cs="Arial"/>
          <w:sz w:val="22"/>
          <w:szCs w:val="22"/>
        </w:rPr>
        <w:t>Maintains attractive and dominant merchandising;</w:t>
      </w:r>
    </w:p>
    <w:p w14:paraId="7D76B3E3" w14:textId="77777777" w:rsidR="0052105C" w:rsidRPr="0052105C" w:rsidRDefault="0052105C" w:rsidP="0052105C">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Cs w:val="20"/>
          <w:lang w:val="en-US"/>
        </w:rPr>
      </w:pPr>
      <w:r w:rsidRPr="0052105C">
        <w:rPr>
          <w:rFonts w:cs="Arial"/>
          <w:sz w:val="22"/>
          <w:szCs w:val="22"/>
        </w:rPr>
        <w:t>Suggests creative ways to merchandise the store;</w:t>
      </w:r>
    </w:p>
    <w:p w14:paraId="4DDFF869" w14:textId="77777777" w:rsidR="0052105C" w:rsidRPr="0052105C" w:rsidRDefault="0052105C" w:rsidP="0052105C">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Cs w:val="20"/>
          <w:lang w:val="en-US"/>
        </w:rPr>
      </w:pPr>
      <w:r w:rsidRPr="0052105C">
        <w:rPr>
          <w:rFonts w:cs="Arial"/>
          <w:sz w:val="22"/>
          <w:szCs w:val="22"/>
        </w:rPr>
        <w:t>POS or point of sale materials directs the customers to our Pernod Ricard area inside the store;</w:t>
      </w:r>
    </w:p>
    <w:p w14:paraId="2449B22E" w14:textId="77777777" w:rsidR="0052105C" w:rsidRPr="0052105C" w:rsidRDefault="0052105C" w:rsidP="0052105C">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Cs w:val="20"/>
          <w:lang w:val="en-US"/>
        </w:rPr>
      </w:pPr>
      <w:r w:rsidRPr="0052105C">
        <w:rPr>
          <w:rFonts w:cs="Arial"/>
          <w:sz w:val="22"/>
          <w:szCs w:val="22"/>
        </w:rPr>
        <w:t>It helps announce new Pernod Ricard product innovations, which are already available in the market;</w:t>
      </w:r>
    </w:p>
    <w:p w14:paraId="3A4566FA" w14:textId="77777777" w:rsidR="0052105C" w:rsidRPr="0052105C" w:rsidRDefault="0052105C" w:rsidP="0052105C">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Cs w:val="20"/>
          <w:lang w:val="en-US"/>
        </w:rPr>
      </w:pPr>
      <w:r w:rsidRPr="0052105C">
        <w:rPr>
          <w:rFonts w:cs="Arial"/>
          <w:sz w:val="22"/>
          <w:szCs w:val="22"/>
        </w:rPr>
        <w:t>Generation of Reports;</w:t>
      </w:r>
    </w:p>
    <w:p w14:paraId="138C5D9D" w14:textId="77777777" w:rsidR="0052105C" w:rsidRPr="0052105C" w:rsidRDefault="0052105C" w:rsidP="0052105C">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Cs w:val="20"/>
          <w:lang w:val="en-US"/>
        </w:rPr>
      </w:pPr>
      <w:r w:rsidRPr="0052105C">
        <w:rPr>
          <w:rFonts w:cs="Arial"/>
          <w:sz w:val="22"/>
          <w:szCs w:val="22"/>
        </w:rPr>
        <w:t>Ensures accurate reporting of stocks inventory;</w:t>
      </w:r>
    </w:p>
    <w:p w14:paraId="0AF00CE1" w14:textId="77777777" w:rsidR="0052105C" w:rsidRPr="0052105C" w:rsidRDefault="0052105C" w:rsidP="0052105C">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Cs w:val="20"/>
          <w:lang w:val="en-US"/>
        </w:rPr>
      </w:pPr>
      <w:r w:rsidRPr="0052105C">
        <w:rPr>
          <w:rFonts w:cs="Arial"/>
          <w:sz w:val="22"/>
          <w:szCs w:val="22"/>
        </w:rPr>
        <w:t>Accomplishes and submits reports on agreed deadlines;</w:t>
      </w:r>
    </w:p>
    <w:p w14:paraId="362ADA19" w14:textId="77777777" w:rsidR="0052105C" w:rsidRPr="0052105C" w:rsidRDefault="0052105C" w:rsidP="0052105C">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Cs w:val="20"/>
          <w:lang w:val="en-US"/>
        </w:rPr>
      </w:pPr>
      <w:r w:rsidRPr="0052105C">
        <w:rPr>
          <w:rFonts w:cs="Arial"/>
          <w:sz w:val="22"/>
          <w:szCs w:val="22"/>
        </w:rPr>
        <w:t>Immediately reports competitive activities;</w:t>
      </w:r>
    </w:p>
    <w:p w14:paraId="4141A672" w14:textId="77777777" w:rsidR="00A6078B" w:rsidRPr="00A6078B" w:rsidRDefault="00A6078B" w:rsidP="00A6078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sz w:val="22"/>
          <w:szCs w:val="22"/>
        </w:rPr>
      </w:pPr>
    </w:p>
    <w:p w14:paraId="79E19B74" w14:textId="03548F17" w:rsidR="00E72A0F" w:rsidRPr="000B60D8" w:rsidRDefault="0052105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Pr>
          <w:rFonts w:ascii="Arial Narrow" w:hAnsi="Arial Narrow"/>
          <w:b/>
          <w:noProof/>
          <w:u w:val="single"/>
          <w:lang w:val="en-US"/>
        </w:rPr>
        <w:drawing>
          <wp:anchor distT="0" distB="0" distL="114300" distR="114300" simplePos="0" relativeHeight="251658752" behindDoc="0" locked="0" layoutInCell="1" allowOverlap="1" wp14:anchorId="2F013442" wp14:editId="5EC90B29">
            <wp:simplePos x="0" y="0"/>
            <wp:positionH relativeFrom="column">
              <wp:posOffset>-396875</wp:posOffset>
            </wp:positionH>
            <wp:positionV relativeFrom="paragraph">
              <wp:posOffset>179070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3C617F11"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2D7E9062" w:rsidR="001272B5" w:rsidRPr="00DD1A57" w:rsidRDefault="00090D86" w:rsidP="00441D3E">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6318C7BB"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4613869" w14:textId="208F60CC" w:rsidR="00F35FA0" w:rsidRDefault="009B1AD0" w:rsidP="00005C5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bookmarkStart w:id="1" w:name="_GoBack"/>
      <w:r w:rsidR="0052105C" w:rsidRPr="00B60291">
        <w:rPr>
          <w:rFonts w:eastAsia="MS Mincho" w:cs="Arial"/>
          <w:spacing w:val="-3"/>
          <w:sz w:val="22"/>
          <w:szCs w:val="22"/>
          <w:lang w:val="en-US"/>
        </w:rPr>
        <w:t xml:space="preserve">Employee will commence to perform the services in favor of </w:t>
      </w:r>
      <w:r w:rsidR="0052105C" w:rsidRPr="00B60291">
        <w:rPr>
          <w:rFonts w:cs="Arial"/>
          <w:b/>
          <w:bCs/>
          <w:sz w:val="22"/>
          <w:szCs w:val="22"/>
        </w:rPr>
        <w:t>${Value3}</w:t>
      </w:r>
      <w:r w:rsidR="0052105C" w:rsidRPr="00B60291">
        <w:rPr>
          <w:rFonts w:eastAsia="MS Mincho" w:cs="Arial"/>
          <w:spacing w:val="-3"/>
          <w:sz w:val="22"/>
          <w:szCs w:val="22"/>
          <w:lang w:val="en-US"/>
        </w:rPr>
        <w:t xml:space="preserve"> from </w:t>
      </w:r>
      <w:r w:rsidR="0052105C" w:rsidRPr="00B60291">
        <w:rPr>
          <w:rFonts w:cs="Arial"/>
          <w:b/>
          <w:bCs/>
          <w:sz w:val="22"/>
          <w:szCs w:val="22"/>
        </w:rPr>
        <w:t>${Value8}</w:t>
      </w:r>
      <w:r w:rsidR="0052105C" w:rsidRPr="00B60291">
        <w:rPr>
          <w:rFonts w:eastAsia="MS Mincho" w:cs="Arial"/>
          <w:spacing w:val="-3"/>
          <w:sz w:val="22"/>
          <w:szCs w:val="22"/>
          <w:lang w:val="en-US"/>
        </w:rPr>
        <w:t xml:space="preserve"> to </w:t>
      </w:r>
      <w:r w:rsidR="0052105C" w:rsidRPr="00B60291">
        <w:rPr>
          <w:rFonts w:cs="Arial"/>
          <w:b/>
          <w:bCs/>
          <w:sz w:val="22"/>
          <w:szCs w:val="22"/>
        </w:rPr>
        <w:t>${Deo9}</w:t>
      </w:r>
      <w:r w:rsidR="0052105C" w:rsidRPr="00B60291">
        <w:rPr>
          <w:rFonts w:eastAsia="MS Mincho" w:cs="Arial"/>
          <w:spacing w:val="-3"/>
          <w:sz w:val="22"/>
          <w:szCs w:val="22"/>
          <w:lang w:val="en-US"/>
        </w:rPr>
        <w:t>.</w:t>
      </w:r>
      <w:bookmarkEnd w:id="1"/>
    </w:p>
    <w:p w14:paraId="2E411DA6" w14:textId="6EAC88E2" w:rsidR="00005C53" w:rsidRDefault="00005C53" w:rsidP="00005C53">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19C57C1" w14:textId="486EC4D8" w:rsidR="0052105C" w:rsidRPr="00B60291" w:rsidRDefault="0052105C" w:rsidP="0052105C">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B60291">
        <w:rPr>
          <w:rFonts w:eastAsia="MS Mincho" w:cs="Arial"/>
          <w:spacing w:val="-3"/>
          <w:sz w:val="22"/>
          <w:szCs w:val="22"/>
          <w:lang w:val="en-US"/>
        </w:rPr>
        <w:t xml:space="preserve">Employee shall receive Php </w:t>
      </w:r>
      <w:r w:rsidRPr="00B60291">
        <w:rPr>
          <w:rFonts w:cs="Arial"/>
          <w:b/>
          <w:bCs/>
          <w:sz w:val="22"/>
          <w:szCs w:val="22"/>
        </w:rPr>
        <w:t>${Value10}</w:t>
      </w:r>
      <w:r w:rsidRPr="00B60291">
        <w:rPr>
          <w:rFonts w:eastAsia="MS Mincho" w:cs="Arial"/>
          <w:spacing w:val="-3"/>
          <w:sz w:val="22"/>
          <w:szCs w:val="22"/>
          <w:lang w:val="en-US"/>
        </w:rPr>
        <w:t xml:space="preserve"> per day, payable </w:t>
      </w:r>
      <w:proofErr w:type="gramStart"/>
      <w:r w:rsidRPr="00B60291">
        <w:rPr>
          <w:rFonts w:eastAsia="MS Mincho" w:cs="Arial"/>
          <w:spacing w:val="-3"/>
          <w:sz w:val="22"/>
          <w:szCs w:val="22"/>
          <w:lang w:val="en-US"/>
        </w:rPr>
        <w:t xml:space="preserve">every  </w:t>
      </w:r>
      <w:r w:rsidRPr="0052105C">
        <w:rPr>
          <w:rFonts w:eastAsia="MS Mincho" w:cs="Arial"/>
          <w:b/>
          <w:bCs/>
          <w:spacing w:val="-3"/>
          <w:sz w:val="22"/>
          <w:szCs w:val="22"/>
          <w:lang w:val="en-US"/>
        </w:rPr>
        <w:t>10</w:t>
      </w:r>
      <w:proofErr w:type="gramEnd"/>
      <w:r w:rsidRPr="0052105C">
        <w:rPr>
          <w:rFonts w:eastAsia="MS Mincho" w:cs="Arial"/>
          <w:b/>
          <w:bCs/>
          <w:spacing w:val="-3"/>
          <w:sz w:val="22"/>
          <w:szCs w:val="22"/>
          <w:vertAlign w:val="superscript"/>
          <w:lang w:val="en-US"/>
        </w:rPr>
        <w:t>th</w:t>
      </w:r>
      <w:r w:rsidRPr="00B60291">
        <w:rPr>
          <w:rFonts w:eastAsia="MS Mincho" w:cs="Arial"/>
          <w:spacing w:val="-3"/>
          <w:sz w:val="22"/>
          <w:szCs w:val="22"/>
          <w:lang w:val="en-US"/>
        </w:rPr>
        <w:t xml:space="preserve">  and  </w:t>
      </w:r>
      <w:r w:rsidRPr="0052105C">
        <w:rPr>
          <w:rFonts w:eastAsia="MS Mincho" w:cs="Arial"/>
          <w:b/>
          <w:bCs/>
          <w:spacing w:val="-3"/>
          <w:sz w:val="22"/>
          <w:szCs w:val="22"/>
          <w:lang w:val="en-US"/>
        </w:rPr>
        <w:t>25</w:t>
      </w:r>
      <w:r w:rsidRPr="0052105C">
        <w:rPr>
          <w:rFonts w:eastAsia="MS Mincho" w:cs="Arial"/>
          <w:b/>
          <w:bCs/>
          <w:spacing w:val="-3"/>
          <w:sz w:val="22"/>
          <w:szCs w:val="22"/>
          <w:vertAlign w:val="superscript"/>
          <w:lang w:val="en-US"/>
        </w:rPr>
        <w:t>th</w:t>
      </w:r>
      <w:r w:rsidRPr="00B60291">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3CDCB8FA" w14:textId="1F9EDA79" w:rsidR="00005C53" w:rsidRDefault="00005C53" w:rsidP="00005C53">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p>
    <w:p w14:paraId="7D7C9F52" w14:textId="0327AD6E" w:rsidR="0064592B" w:rsidRPr="00324303" w:rsidRDefault="009B1AD0"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64592B" w:rsidRPr="00324303">
        <w:rPr>
          <w:rFonts w:eastAsia="MS Mincho" w:cs="Arial"/>
          <w:spacing w:val="-3"/>
          <w:sz w:val="22"/>
          <w:szCs w:val="22"/>
        </w:rPr>
        <w:t xml:space="preserve">Daily Rate/day </w:t>
      </w:r>
    </w:p>
    <w:p w14:paraId="30F8FD42" w14:textId="06F58C2F" w:rsidR="0064592B" w:rsidRPr="00324303"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P </w:t>
      </w:r>
      <w:r w:rsidRPr="00324303">
        <w:rPr>
          <w:rFonts w:cs="Arial"/>
          <w:bCs/>
          <w:sz w:val="22"/>
          <w:szCs w:val="22"/>
        </w:rPr>
        <w:t>${Value10}</w:t>
      </w:r>
    </w:p>
    <w:p w14:paraId="5B18992D" w14:textId="1A0D0603" w:rsidR="0064592B" w:rsidRPr="00AB79CA"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4EB12CF4" w14:textId="55855400" w:rsidR="00F35FA0" w:rsidRPr="00F702A2" w:rsidRDefault="0064592B"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324303">
        <w:rPr>
          <w:rFonts w:eastAsia="MS Mincho" w:cs="Arial"/>
          <w:spacing w:val="-3"/>
          <w:sz w:val="22"/>
          <w:szCs w:val="22"/>
        </w:rPr>
        <w:tab/>
      </w:r>
      <w:r w:rsidR="00F35FA0" w:rsidRPr="00F702A2">
        <w:rPr>
          <w:rFonts w:eastAsia="MS Mincho" w:cs="Arial"/>
          <w:spacing w:val="-3"/>
          <w:sz w:val="22"/>
          <w:szCs w:val="22"/>
          <w:lang w:val="en-US"/>
        </w:rPr>
        <w:t xml:space="preserve">Communication allowance /day </w:t>
      </w:r>
      <w:r w:rsidR="00F35FA0" w:rsidRPr="00F702A2">
        <w:rPr>
          <w:rFonts w:eastAsia="MS Mincho" w:cs="Arial"/>
          <w:spacing w:val="-3"/>
          <w:sz w:val="22"/>
          <w:szCs w:val="22"/>
          <w:lang w:val="en-US"/>
        </w:rPr>
        <w:tab/>
        <w:t xml:space="preserve">              ----    P </w:t>
      </w:r>
      <w:r w:rsidR="00F35FA0" w:rsidRPr="00E33EE1">
        <w:rPr>
          <w:rFonts w:cs="Arial"/>
          <w:bCs/>
          <w:sz w:val="22"/>
          <w:szCs w:val="22"/>
        </w:rPr>
        <w:t>${Value10a}</w:t>
      </w:r>
      <w:r w:rsidR="00F35FA0" w:rsidRPr="00F702A2">
        <w:rPr>
          <w:rFonts w:eastAsia="MS Mincho" w:cs="Arial"/>
          <w:spacing w:val="-3"/>
          <w:sz w:val="22"/>
          <w:szCs w:val="22"/>
          <w:lang w:val="en-US"/>
        </w:rPr>
        <w:t xml:space="preserve"> </w:t>
      </w:r>
    </w:p>
    <w:p w14:paraId="7E167430" w14:textId="171BAB3B" w:rsidR="00F35FA0" w:rsidRPr="00F702A2" w:rsidRDefault="00F35FA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ab/>
        <w:t xml:space="preserve">Transportation and Meal allowance/day </w:t>
      </w:r>
      <w:r w:rsidRPr="00F702A2">
        <w:rPr>
          <w:rFonts w:eastAsia="MS Mincho" w:cs="Arial"/>
          <w:spacing w:val="-3"/>
          <w:sz w:val="22"/>
          <w:szCs w:val="22"/>
          <w:lang w:val="en-US"/>
        </w:rPr>
        <w:tab/>
      </w:r>
      <w:r w:rsidRPr="00F702A2">
        <w:rPr>
          <w:rFonts w:eastAsia="MS Mincho" w:cs="Arial"/>
          <w:spacing w:val="-3"/>
          <w:sz w:val="22"/>
          <w:szCs w:val="22"/>
          <w:lang w:val="en-US"/>
        </w:rPr>
        <w:tab/>
        <w:t xml:space="preserve">    ----    P </w:t>
      </w:r>
      <w:r w:rsidRPr="00E33EE1">
        <w:rPr>
          <w:rFonts w:cs="Arial"/>
          <w:bCs/>
          <w:sz w:val="22"/>
          <w:szCs w:val="22"/>
        </w:rPr>
        <w:t>${Value10b}</w:t>
      </w:r>
    </w:p>
    <w:p w14:paraId="1996E018" w14:textId="30BB0A50" w:rsidR="009B1AD0" w:rsidRDefault="009B1AD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47121BBB"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7538396C"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7B6C5EC4"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6053BF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49F8A532" w:rsidR="009B1AD0"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672503CA" w:rsidR="00690087" w:rsidRPr="00110305"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1C019E2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52820B1E" w:rsidR="00A72E0E" w:rsidRPr="00A72E0E"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1F769A1"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2DEC1D7D" w:rsidR="00A72E0E" w:rsidRDefault="00A72E0E"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w:t>
      </w:r>
      <w:r w:rsidR="005B121A">
        <w:rPr>
          <w:rFonts w:eastAsia="MS Mincho" w:cs="Arial"/>
          <w:spacing w:val="-3"/>
          <w:sz w:val="22"/>
          <w:szCs w:val="22"/>
          <w:lang w:val="en-US"/>
        </w:rPr>
        <w:lastRenderedPageBreak/>
        <w:t xml:space="preserve">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50B3DCB3" w14:textId="659F77E7" w:rsidR="006037EB" w:rsidRPr="00005C53" w:rsidRDefault="005B121A" w:rsidP="00261671">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2505C25E" w14:textId="77777777" w:rsidR="006037EB" w:rsidRPr="00261671" w:rsidRDefault="006037EB"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CE7893" w14:textId="57D5842B" w:rsidR="00336F3F" w:rsidRPr="0052105C" w:rsidRDefault="005B121A" w:rsidP="0052105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102005AD"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F41D7DD" w:rsidR="00A03B16" w:rsidRPr="00014FD0" w:rsidRDefault="0052105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Pr>
          <w:rFonts w:cs="Arial"/>
          <w:b/>
          <w:bCs/>
          <w:sz w:val="22"/>
          <w:szCs w:val="22"/>
        </w:rPr>
        <w:t>4</w:t>
      </w:r>
      <w:r w:rsidRPr="00014FD0">
        <w:rPr>
          <w:rFonts w:cs="Arial"/>
          <w:b/>
          <w:bCs/>
          <w:sz w:val="22"/>
          <w:szCs w:val="22"/>
        </w:rPr>
        <w:t>}</w:t>
      </w:r>
      <w:r w:rsidR="00BB60DC">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28ABC3EF" w:rsidR="00A03B16" w:rsidRPr="00014FD0" w:rsidRDefault="0052105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PH"/>
        </w:rPr>
        <w:t>Field Supervisor</w:t>
      </w:r>
      <w:r w:rsidR="00BB60DC">
        <w:rPr>
          <w:rFonts w:eastAsia="MS Mincho" w:cs="Arial"/>
          <w:color w:val="000000" w:themeColor="text1"/>
          <w:sz w:val="22"/>
          <w:szCs w:val="20"/>
          <w:lang w:val="en-PH"/>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6BF1B4F6" w14:textId="547F1807" w:rsidR="001C09D0" w:rsidRPr="00641AD1" w:rsidRDefault="001C09D0" w:rsidP="001C09D0">
      <w:pPr>
        <w:rPr>
          <w:sz w:val="22"/>
          <w:szCs w:val="22"/>
        </w:rPr>
      </w:pPr>
    </w:p>
    <w:p w14:paraId="739B058A" w14:textId="77777777" w:rsidR="0064592B" w:rsidRDefault="0064592B" w:rsidP="00BE200B">
      <w:pPr>
        <w:rPr>
          <w:rFonts w:eastAsia="MS Mincho" w:cs="Arial"/>
          <w:spacing w:val="-3"/>
          <w:sz w:val="22"/>
          <w:szCs w:val="22"/>
          <w:lang w:val="en-US"/>
        </w:rPr>
      </w:pPr>
    </w:p>
    <w:sectPr w:rsidR="0064592B"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C2CE1B" w14:textId="77777777" w:rsidR="005A190B" w:rsidRDefault="005A190B">
      <w:r>
        <w:separator/>
      </w:r>
    </w:p>
  </w:endnote>
  <w:endnote w:type="continuationSeparator" w:id="0">
    <w:p w14:paraId="18AC9CD7" w14:textId="77777777" w:rsidR="005A190B" w:rsidRDefault="005A1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9DADAA" w14:textId="77777777" w:rsidR="005A190B" w:rsidRDefault="005A190B">
      <w:r>
        <w:separator/>
      </w:r>
    </w:p>
  </w:footnote>
  <w:footnote w:type="continuationSeparator" w:id="0">
    <w:p w14:paraId="4B179425" w14:textId="77777777" w:rsidR="005A190B" w:rsidRDefault="005A190B">
      <w:r>
        <w:separator/>
      </w:r>
    </w:p>
    <w:p w14:paraId="629B2F7F" w14:textId="77777777" w:rsidR="005A190B" w:rsidRDefault="005A190B"/>
  </w:footnote>
  <w:footnote w:type="continuationNotice" w:id="1">
    <w:p w14:paraId="44AE7355" w14:textId="77777777" w:rsidR="005A190B" w:rsidRDefault="005A190B">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05C53"/>
    <w:rsid w:val="00012628"/>
    <w:rsid w:val="00020481"/>
    <w:rsid w:val="00051B30"/>
    <w:rsid w:val="00066E95"/>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05EE"/>
    <w:rsid w:val="001514F7"/>
    <w:rsid w:val="00191C02"/>
    <w:rsid w:val="00196321"/>
    <w:rsid w:val="001B3A9D"/>
    <w:rsid w:val="001C09D0"/>
    <w:rsid w:val="001C17F8"/>
    <w:rsid w:val="001E3694"/>
    <w:rsid w:val="001F3175"/>
    <w:rsid w:val="001F7B36"/>
    <w:rsid w:val="0020383E"/>
    <w:rsid w:val="00221AAB"/>
    <w:rsid w:val="002314D8"/>
    <w:rsid w:val="00236AC7"/>
    <w:rsid w:val="002547FF"/>
    <w:rsid w:val="002613FE"/>
    <w:rsid w:val="00261671"/>
    <w:rsid w:val="00263D60"/>
    <w:rsid w:val="0027429C"/>
    <w:rsid w:val="002761D7"/>
    <w:rsid w:val="002A0C2E"/>
    <w:rsid w:val="002B3B51"/>
    <w:rsid w:val="002D23DB"/>
    <w:rsid w:val="002E735F"/>
    <w:rsid w:val="00302095"/>
    <w:rsid w:val="0031110A"/>
    <w:rsid w:val="00330057"/>
    <w:rsid w:val="00332BF6"/>
    <w:rsid w:val="00336F3F"/>
    <w:rsid w:val="0035529C"/>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1D3E"/>
    <w:rsid w:val="004451E4"/>
    <w:rsid w:val="0045226F"/>
    <w:rsid w:val="00497C04"/>
    <w:rsid w:val="004A0464"/>
    <w:rsid w:val="004A3718"/>
    <w:rsid w:val="004C14BC"/>
    <w:rsid w:val="004C4515"/>
    <w:rsid w:val="004D62C6"/>
    <w:rsid w:val="004E0E19"/>
    <w:rsid w:val="004E45E6"/>
    <w:rsid w:val="004E7880"/>
    <w:rsid w:val="004E7D5C"/>
    <w:rsid w:val="00510E2D"/>
    <w:rsid w:val="0052105C"/>
    <w:rsid w:val="00532C8F"/>
    <w:rsid w:val="00540F92"/>
    <w:rsid w:val="00543B47"/>
    <w:rsid w:val="00547E28"/>
    <w:rsid w:val="00570AF7"/>
    <w:rsid w:val="00574AE2"/>
    <w:rsid w:val="00580519"/>
    <w:rsid w:val="00582A1B"/>
    <w:rsid w:val="00584F5D"/>
    <w:rsid w:val="00597D55"/>
    <w:rsid w:val="005A190B"/>
    <w:rsid w:val="005A79AD"/>
    <w:rsid w:val="005B121A"/>
    <w:rsid w:val="005B5B3D"/>
    <w:rsid w:val="005D6016"/>
    <w:rsid w:val="005D64A0"/>
    <w:rsid w:val="005E3D52"/>
    <w:rsid w:val="005F0E3A"/>
    <w:rsid w:val="00603280"/>
    <w:rsid w:val="006037EB"/>
    <w:rsid w:val="006101C7"/>
    <w:rsid w:val="00611FF7"/>
    <w:rsid w:val="006203E0"/>
    <w:rsid w:val="0062081B"/>
    <w:rsid w:val="006238A7"/>
    <w:rsid w:val="00633EF0"/>
    <w:rsid w:val="00636FB3"/>
    <w:rsid w:val="0064592B"/>
    <w:rsid w:val="0065582D"/>
    <w:rsid w:val="00664D8C"/>
    <w:rsid w:val="00690087"/>
    <w:rsid w:val="006A008D"/>
    <w:rsid w:val="006B0A13"/>
    <w:rsid w:val="006C034D"/>
    <w:rsid w:val="006C33DA"/>
    <w:rsid w:val="006C3D4B"/>
    <w:rsid w:val="006C5D45"/>
    <w:rsid w:val="006D772D"/>
    <w:rsid w:val="006E5442"/>
    <w:rsid w:val="0071287A"/>
    <w:rsid w:val="00715907"/>
    <w:rsid w:val="007206F2"/>
    <w:rsid w:val="007210C8"/>
    <w:rsid w:val="0073481A"/>
    <w:rsid w:val="0074022C"/>
    <w:rsid w:val="00755B7D"/>
    <w:rsid w:val="007637C4"/>
    <w:rsid w:val="007769F0"/>
    <w:rsid w:val="00786BBC"/>
    <w:rsid w:val="00794C5F"/>
    <w:rsid w:val="007C5CE0"/>
    <w:rsid w:val="007D060D"/>
    <w:rsid w:val="007E053A"/>
    <w:rsid w:val="00830F85"/>
    <w:rsid w:val="00854E7C"/>
    <w:rsid w:val="0085686C"/>
    <w:rsid w:val="00861C10"/>
    <w:rsid w:val="00866093"/>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9F6531"/>
    <w:rsid w:val="00A03B16"/>
    <w:rsid w:val="00A07DF9"/>
    <w:rsid w:val="00A13876"/>
    <w:rsid w:val="00A17383"/>
    <w:rsid w:val="00A55A40"/>
    <w:rsid w:val="00A56819"/>
    <w:rsid w:val="00A6078B"/>
    <w:rsid w:val="00A72E0E"/>
    <w:rsid w:val="00A846B3"/>
    <w:rsid w:val="00A948F7"/>
    <w:rsid w:val="00A959FE"/>
    <w:rsid w:val="00AB41DE"/>
    <w:rsid w:val="00AC39E8"/>
    <w:rsid w:val="00AC58BC"/>
    <w:rsid w:val="00AD4A8A"/>
    <w:rsid w:val="00AF4E0C"/>
    <w:rsid w:val="00AF7BB8"/>
    <w:rsid w:val="00B02DB0"/>
    <w:rsid w:val="00B05989"/>
    <w:rsid w:val="00B130DD"/>
    <w:rsid w:val="00B1622A"/>
    <w:rsid w:val="00B17060"/>
    <w:rsid w:val="00B45238"/>
    <w:rsid w:val="00B674E2"/>
    <w:rsid w:val="00B74D33"/>
    <w:rsid w:val="00BB60DC"/>
    <w:rsid w:val="00BD2365"/>
    <w:rsid w:val="00BE200B"/>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4130"/>
    <w:rsid w:val="00CD76CC"/>
    <w:rsid w:val="00CD7CF4"/>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ED650F"/>
    <w:rsid w:val="00F0533A"/>
    <w:rsid w:val="00F100B1"/>
    <w:rsid w:val="00F1084F"/>
    <w:rsid w:val="00F110A6"/>
    <w:rsid w:val="00F23194"/>
    <w:rsid w:val="00F35FA0"/>
    <w:rsid w:val="00F4257A"/>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4ED1D24C-E65F-4945-A9BC-7CC30F209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2019-08-04T14:56:00Z</dcterms:created>
  <dcterms:modified xsi:type="dcterms:W3CDTF">2019-08-04T14:56:00Z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