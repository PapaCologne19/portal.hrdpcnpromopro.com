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57F6C3B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w:t>
      </w: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E724869"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C215A1">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DA6CF" w14:textId="77777777" w:rsidR="002E605C" w:rsidRDefault="002E605C">
      <w:r>
        <w:separator/>
      </w:r>
    </w:p>
  </w:endnote>
  <w:endnote w:type="continuationSeparator" w:id="0">
    <w:p w14:paraId="27BCC65B" w14:textId="77777777" w:rsidR="002E605C" w:rsidRDefault="002E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E1EB" w14:textId="77777777" w:rsidR="002E605C" w:rsidRDefault="002E605C">
      <w:r>
        <w:separator/>
      </w:r>
    </w:p>
  </w:footnote>
  <w:footnote w:type="continuationSeparator" w:id="0">
    <w:p w14:paraId="11FA78B6" w14:textId="77777777" w:rsidR="002E605C" w:rsidRDefault="002E605C">
      <w:r>
        <w:separator/>
      </w:r>
    </w:p>
    <w:p w14:paraId="50F5ABD1" w14:textId="77777777" w:rsidR="002E605C" w:rsidRDefault="002E605C"/>
  </w:footnote>
  <w:footnote w:type="continuationNotice" w:id="1">
    <w:p w14:paraId="0FCDDAF4" w14:textId="77777777" w:rsidR="002E605C" w:rsidRDefault="002E605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605C"/>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BF63A0"/>
    <w:rsid w:val="00C100D0"/>
    <w:rsid w:val="00C15855"/>
    <w:rsid w:val="00C215A1"/>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C42A903-8544-48CD-9EDA-D7F66F52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2019-08-04T13:36:00Z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