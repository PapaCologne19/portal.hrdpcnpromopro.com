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2765C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65C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2765C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44CF53A"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Prepares product __________ and set-up __________________ materials;</w:t>
      </w:r>
    </w:p>
    <w:p w14:paraId="37687F19"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To ensure that all materials are well kept and counted as per instruction from your immediate supervisor;</w:t>
      </w:r>
    </w:p>
    <w:p w14:paraId="3EE0B16E"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Coordinates with the Area Coordinator;</w:t>
      </w:r>
    </w:p>
    <w:p w14:paraId="4D03B083"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Get comments, feedback from consumers and competitive activities;</w:t>
      </w:r>
    </w:p>
    <w:p w14:paraId="21976C7B"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Must assist and do the necessary legwork;</w:t>
      </w:r>
    </w:p>
    <w:p w14:paraId="49296AD2"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Must be aware of the exact location of the stocks and other materials;</w:t>
      </w:r>
    </w:p>
    <w:p w14:paraId="54F3E6B6" w14:textId="77777777" w:rsidR="00B75224" w:rsidRPr="008B1042" w:rsidRDefault="00B75224" w:rsidP="002765CF">
      <w:pPr>
        <w:numPr>
          <w:ilvl w:val="0"/>
          <w:numId w:val="14"/>
        </w:numPr>
        <w:spacing w:line="240" w:lineRule="auto"/>
        <w:jc w:val="both"/>
        <w:rPr>
          <w:rFonts w:cs="Arial"/>
          <w:sz w:val="22"/>
          <w:szCs w:val="22"/>
        </w:rPr>
      </w:pPr>
      <w:r w:rsidRPr="008B1042">
        <w:rPr>
          <w:rFonts w:cs="Arial"/>
          <w:sz w:val="22"/>
          <w:szCs w:val="22"/>
        </w:rPr>
        <w:t>Monitors the stock’s movement to ensure that there are available stocks inside the working area;</w:t>
      </w:r>
    </w:p>
    <w:p w14:paraId="5397DAF4" w14:textId="77777777" w:rsidR="00B75224" w:rsidRDefault="00B75224" w:rsidP="002765CF">
      <w:pPr>
        <w:numPr>
          <w:ilvl w:val="0"/>
          <w:numId w:val="14"/>
        </w:numPr>
        <w:spacing w:line="240" w:lineRule="auto"/>
        <w:jc w:val="both"/>
        <w:rPr>
          <w:rFonts w:cs="Arial"/>
          <w:sz w:val="22"/>
          <w:szCs w:val="22"/>
        </w:rPr>
      </w:pPr>
      <w:r w:rsidRPr="008B1042">
        <w:rPr>
          <w:rFonts w:cs="Arial"/>
          <w:sz w:val="22"/>
          <w:szCs w:val="22"/>
        </w:rPr>
        <w:t>Must fill up the report forms accordingly and;</w:t>
      </w:r>
    </w:p>
    <w:p w14:paraId="6940536F" w14:textId="64E58122" w:rsidR="00B124DA" w:rsidRPr="00B75224" w:rsidRDefault="00B75224" w:rsidP="002765CF">
      <w:pPr>
        <w:numPr>
          <w:ilvl w:val="0"/>
          <w:numId w:val="14"/>
        </w:numPr>
        <w:spacing w:line="240" w:lineRule="auto"/>
        <w:jc w:val="both"/>
        <w:rPr>
          <w:rFonts w:cs="Arial"/>
          <w:sz w:val="22"/>
          <w:szCs w:val="22"/>
        </w:rPr>
      </w:pPr>
      <w:r w:rsidRPr="00B75224">
        <w:rPr>
          <w:rFonts w:cs="Arial"/>
          <w:sz w:val="22"/>
          <w:szCs w:val="22"/>
        </w:rPr>
        <w:t>Must wear the prescribed uniform neatly and PCN ID during the eight (8) hours work.</w:t>
      </w:r>
    </w:p>
    <w:p w14:paraId="4224A6F4" w14:textId="1325BFAD" w:rsidR="005D5DD8" w:rsidRDefault="005D5DD8" w:rsidP="007A4902">
      <w:pPr>
        <w:spacing w:line="240" w:lineRule="auto"/>
        <w:rPr>
          <w:rFonts w:cs="Arial"/>
          <w:sz w:val="22"/>
          <w:szCs w:val="22"/>
        </w:rPr>
      </w:pPr>
    </w:p>
    <w:p w14:paraId="2A370BF1" w14:textId="1CD1E9F4" w:rsidR="005D5DD8" w:rsidRDefault="005D5DD8" w:rsidP="007A4902">
      <w:pPr>
        <w:spacing w:line="240" w:lineRule="auto"/>
        <w:rPr>
          <w:rFonts w:cs="Arial"/>
          <w:sz w:val="22"/>
          <w:szCs w:val="22"/>
        </w:rPr>
      </w:pPr>
    </w:p>
    <w:p w14:paraId="3C090178" w14:textId="77777777" w:rsidR="005D5DD8" w:rsidRPr="007A4902" w:rsidRDefault="005D5DD8" w:rsidP="007A4902">
      <w:pPr>
        <w:spacing w:line="240" w:lineRule="auto"/>
        <w:rPr>
          <w:rFonts w:cs="Arial"/>
          <w:sz w:val="22"/>
          <w:szCs w:val="22"/>
        </w:rPr>
      </w:pPr>
    </w:p>
    <w:p w14:paraId="79E19B74" w14:textId="28D702DA" w:rsidR="00E72A0F" w:rsidRPr="000B60D8" w:rsidRDefault="009B1AD0"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2765C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12D96D" w14:textId="77777777" w:rsidR="00C20C45" w:rsidRPr="00201D8A"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 xml:space="preserve">Employee shall receive </w:t>
      </w:r>
      <w:r w:rsidRPr="00012951">
        <w:rPr>
          <w:rFonts w:eastAsia="MS Mincho" w:cs="Arial"/>
          <w:b/>
          <w:spacing w:val="-3"/>
          <w:sz w:val="22"/>
          <w:szCs w:val="22"/>
          <w:lang w:val="en-US"/>
        </w:rPr>
        <w:t>Php</w:t>
      </w:r>
      <w:r w:rsidRPr="00785E13">
        <w:rPr>
          <w:rFonts w:eastAsia="MS Mincho" w:cs="Arial"/>
          <w:b/>
          <w:spacing w:val="-3"/>
          <w:sz w:val="22"/>
          <w:szCs w:val="22"/>
          <w:lang w:val="en-US"/>
        </w:rPr>
        <w:t xml:space="preserve"> </w:t>
      </w:r>
      <w:r w:rsidRPr="00785E13">
        <w:rPr>
          <w:rFonts w:cs="Arial"/>
          <w:b/>
          <w:bCs/>
          <w:sz w:val="22"/>
          <w:szCs w:val="22"/>
        </w:rPr>
        <w:t>${Value</w:t>
      </w:r>
      <w:r>
        <w:rPr>
          <w:rFonts w:cs="Arial"/>
          <w:b/>
          <w:bCs/>
          <w:sz w:val="22"/>
          <w:szCs w:val="22"/>
        </w:rPr>
        <w:t>10</w:t>
      </w:r>
      <w:r w:rsidRPr="00785E13">
        <w:rPr>
          <w:rFonts w:cs="Arial"/>
          <w:b/>
          <w:bCs/>
          <w:sz w:val="22"/>
          <w:szCs w:val="22"/>
        </w:rPr>
        <w:t>}</w:t>
      </w:r>
      <w:r w:rsidRPr="001C42D0">
        <w:rPr>
          <w:rFonts w:eastAsia="MS Mincho" w:cs="Arial"/>
          <w:spacing w:val="-3"/>
          <w:sz w:val="22"/>
          <w:szCs w:val="22"/>
          <w:lang w:val="en-US"/>
        </w:rPr>
        <w:t xml:space="preserve"> </w:t>
      </w:r>
      <w:r w:rsidRPr="00201D8A">
        <w:rPr>
          <w:rFonts w:eastAsia="MS Mincho" w:cs="Arial"/>
          <w:spacing w:val="-3"/>
          <w:sz w:val="22"/>
          <w:szCs w:val="22"/>
          <w:lang w:val="en-US"/>
        </w:rPr>
        <w:t>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AE35BC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27E08A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CE9922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EA6B20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AA85C9F" w:rsidR="009B1AD0" w:rsidRDefault="005D5DD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9744" behindDoc="0" locked="0" layoutInCell="1" allowOverlap="1" wp14:anchorId="2F013442" wp14:editId="42F03C21">
            <wp:simplePos x="0" y="0"/>
            <wp:positionH relativeFrom="column">
              <wp:posOffset>-361950</wp:posOffset>
            </wp:positionH>
            <wp:positionV relativeFrom="paragraph">
              <wp:posOffset>198755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19102000" w:rsidR="00A72E0E" w:rsidRDefault="009B1AD0"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2765C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2765C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2765C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2585405" w14:textId="77777777" w:rsidR="00767F30" w:rsidRPr="00AE3BC3"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6F328747" w:rsidR="00753689" w:rsidRDefault="005B121A" w:rsidP="002765C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07C8F14" w14:textId="03B7A82C" w:rsid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7BB582E" w14:textId="77777777" w:rsidR="00B75224" w:rsidRDefault="00B75224"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3DD0AF6F" w14:textId="77777777" w:rsidR="00C20C45" w:rsidRP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7B43C" w14:textId="77777777" w:rsidR="002765CF" w:rsidRDefault="002765CF">
      <w:r>
        <w:separator/>
      </w:r>
    </w:p>
  </w:endnote>
  <w:endnote w:type="continuationSeparator" w:id="0">
    <w:p w14:paraId="5C798761" w14:textId="77777777" w:rsidR="002765CF" w:rsidRDefault="0027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AD984" w14:textId="77777777" w:rsidR="002765CF" w:rsidRDefault="002765CF">
      <w:r>
        <w:separator/>
      </w:r>
    </w:p>
  </w:footnote>
  <w:footnote w:type="continuationSeparator" w:id="0">
    <w:p w14:paraId="7CBEAF88" w14:textId="77777777" w:rsidR="002765CF" w:rsidRDefault="002765CF">
      <w:r>
        <w:separator/>
      </w:r>
    </w:p>
    <w:p w14:paraId="3A60FF53" w14:textId="77777777" w:rsidR="002765CF" w:rsidRDefault="002765CF"/>
  </w:footnote>
  <w:footnote w:type="continuationNotice" w:id="1">
    <w:p w14:paraId="664AAD76" w14:textId="77777777" w:rsidR="002765CF" w:rsidRDefault="002765C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8765F"/>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765CF"/>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5DD8"/>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67F30"/>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5224"/>
    <w:rsid w:val="00B77E99"/>
    <w:rsid w:val="00B801A9"/>
    <w:rsid w:val="00B842FA"/>
    <w:rsid w:val="00BA74B5"/>
    <w:rsid w:val="00BD2365"/>
    <w:rsid w:val="00BE6506"/>
    <w:rsid w:val="00BF4481"/>
    <w:rsid w:val="00BF4FB8"/>
    <w:rsid w:val="00BF5487"/>
    <w:rsid w:val="00C100D0"/>
    <w:rsid w:val="00C15855"/>
    <w:rsid w:val="00C20C4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BA5A8E0-D5F0-4B21-9B20-B458C215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2019-08-06T08:08:00Z</dcterms:created>
  <dcterms:modified xsi:type="dcterms:W3CDTF">2019-08-06T08:08:00Z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