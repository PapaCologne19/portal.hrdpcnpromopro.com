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634E2A" w14:textId="036683EA" w:rsidR="006238A7" w:rsidRPr="006C4220" w:rsidRDefault="009B1AD0" w:rsidP="006238A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238A7" w:rsidRPr="000B60D8">
        <w:rPr>
          <w:rFonts w:eastAsia="MS Mincho" w:cs="Arial"/>
          <w:spacing w:val="-3"/>
          <w:sz w:val="22"/>
          <w:szCs w:val="22"/>
          <w:lang w:val="en-US"/>
        </w:rPr>
        <w:t>Employee will commence to perform the services of</w:t>
      </w:r>
      <w:r w:rsidR="006238A7">
        <w:rPr>
          <w:rFonts w:eastAsia="MS Mincho" w:cs="Arial"/>
          <w:spacing w:val="-3"/>
          <w:sz w:val="22"/>
          <w:szCs w:val="22"/>
          <w:lang w:val="en-US"/>
        </w:rPr>
        <w:t xml:space="preserve"> a </w:t>
      </w:r>
      <w:r w:rsidR="006238A7" w:rsidRPr="000B60D8">
        <w:rPr>
          <w:rFonts w:eastAsia="MS Mincho" w:cs="Arial"/>
          <w:spacing w:val="-3"/>
          <w:sz w:val="22"/>
          <w:szCs w:val="22"/>
          <w:lang w:val="en-US"/>
        </w:rPr>
        <w:t xml:space="preserve"> </w:t>
      </w:r>
    </w:p>
    <w:p w14:paraId="4383AFE6" w14:textId="5347C53C" w:rsidR="009B1AD0" w:rsidRPr="006238A7" w:rsidRDefault="006238A7" w:rsidP="006238A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675AF">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D99D719" w14:textId="77777777" w:rsidR="001505EE" w:rsidRDefault="001505EE" w:rsidP="001505E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2CAFCA9A"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B021BC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FC45DE">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9666" w14:textId="77777777" w:rsidR="00075072" w:rsidRDefault="00075072">
      <w:r>
        <w:separator/>
      </w:r>
    </w:p>
  </w:endnote>
  <w:endnote w:type="continuationSeparator" w:id="0">
    <w:p w14:paraId="4CAEA7A2" w14:textId="77777777" w:rsidR="00075072" w:rsidRDefault="0007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E0859" w14:textId="77777777" w:rsidR="00075072" w:rsidRDefault="00075072">
      <w:r>
        <w:separator/>
      </w:r>
    </w:p>
  </w:footnote>
  <w:footnote w:type="continuationSeparator" w:id="0">
    <w:p w14:paraId="1A4CFA6B" w14:textId="77777777" w:rsidR="00075072" w:rsidRDefault="00075072">
      <w:r>
        <w:separator/>
      </w:r>
    </w:p>
    <w:p w14:paraId="162FA20E" w14:textId="77777777" w:rsidR="00075072" w:rsidRDefault="00075072"/>
  </w:footnote>
  <w:footnote w:type="continuationNotice" w:id="1">
    <w:p w14:paraId="1900CF00" w14:textId="77777777" w:rsidR="00075072" w:rsidRDefault="0007507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75072"/>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3EC9"/>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45DE"/>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888D21-4194-4EC1-843B-AA8DF23A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2019-08-04T13:42:00Z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