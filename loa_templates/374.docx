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EB76444" w14:textId="77777777" w:rsidR="00E14B54" w:rsidRDefault="00E14B54" w:rsidP="00E14B5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Negotiate Good Day Stall/Kiosk around Metro Manila;</w:t>
      </w:r>
    </w:p>
    <w:p w14:paraId="4C8E4AB0" w14:textId="77777777" w:rsidR="00E14B54" w:rsidRDefault="00E14B54" w:rsidP="00E14B5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Target areas Public Market, Malls and Terminals;</w:t>
      </w:r>
    </w:p>
    <w:p w14:paraId="09D40E71" w14:textId="77777777" w:rsidR="00E14B54" w:rsidRDefault="00E14B54" w:rsidP="00E14B5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Excellent communication skills;</w:t>
      </w:r>
    </w:p>
    <w:p w14:paraId="273AC9FD" w14:textId="77777777" w:rsidR="00E14B54" w:rsidRDefault="00E14B54" w:rsidP="00E14B5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Excellent interpersonal skills and professional attitude to all dealings with clients;</w:t>
      </w:r>
    </w:p>
    <w:p w14:paraId="1563A696" w14:textId="77777777" w:rsidR="00E14B54" w:rsidRDefault="00E14B54" w:rsidP="00E14B5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To take pictures of each possible spot for Kiosk for proper documentation;</w:t>
      </w:r>
    </w:p>
    <w:p w14:paraId="0928CDC3" w14:textId="77777777" w:rsidR="00E14B54" w:rsidRDefault="00E14B54" w:rsidP="00E14B5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Maintain good grooming and wear PCN ID while on negotiating and;</w:t>
      </w:r>
    </w:p>
    <w:p w14:paraId="02705E50" w14:textId="336A1EB5" w:rsidR="003E0466" w:rsidRPr="00E14B54" w:rsidRDefault="00E14B54" w:rsidP="00E14B5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14B54">
        <w:rPr>
          <w:rFonts w:eastAsia="MS Mincho" w:cs="Arial"/>
          <w:spacing w:val="-3"/>
          <w:sz w:val="22"/>
          <w:szCs w:val="22"/>
          <w:lang w:val="en-US"/>
        </w:rPr>
        <w:t>Must start at 8:00 AM in the morning report back to office before 5:00 PM.</w:t>
      </w:r>
    </w:p>
    <w:p w14:paraId="1F54D840" w14:textId="7D6A7AAB" w:rsidR="003E0466" w:rsidRDefault="003E0466" w:rsidP="003E0466">
      <w:pPr>
        <w:spacing w:line="240" w:lineRule="auto"/>
        <w:rPr>
          <w:rFonts w:cs="Arial"/>
          <w:sz w:val="22"/>
          <w:szCs w:val="22"/>
        </w:rPr>
      </w:pPr>
    </w:p>
    <w:p w14:paraId="78F0E13D" w14:textId="4BFDC963" w:rsidR="00E14B54" w:rsidRDefault="00E14B54" w:rsidP="003E0466">
      <w:pPr>
        <w:spacing w:line="240" w:lineRule="auto"/>
        <w:rPr>
          <w:rFonts w:cs="Arial"/>
          <w:sz w:val="22"/>
          <w:szCs w:val="22"/>
        </w:rPr>
      </w:pPr>
    </w:p>
    <w:p w14:paraId="6223A7EA" w14:textId="0CEDAAC1" w:rsidR="00E14B54" w:rsidRDefault="00E14B54" w:rsidP="003E0466">
      <w:pPr>
        <w:spacing w:line="240" w:lineRule="auto"/>
        <w:rPr>
          <w:rFonts w:cs="Arial"/>
          <w:sz w:val="22"/>
          <w:szCs w:val="22"/>
        </w:rPr>
      </w:pPr>
    </w:p>
    <w:p w14:paraId="14BC736D" w14:textId="1CA4D0C0" w:rsidR="00E14B54" w:rsidRDefault="00E14B54" w:rsidP="003E0466">
      <w:pPr>
        <w:spacing w:line="240" w:lineRule="auto"/>
        <w:rPr>
          <w:rFonts w:cs="Arial"/>
          <w:sz w:val="22"/>
          <w:szCs w:val="22"/>
        </w:rPr>
      </w:pPr>
    </w:p>
    <w:p w14:paraId="79E91968" w14:textId="77777777" w:rsidR="00E14B54" w:rsidRPr="003E0466" w:rsidRDefault="00E14B54" w:rsidP="003E0466">
      <w:pPr>
        <w:spacing w:line="240" w:lineRule="auto"/>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FDE9382"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DD1A57" w:rsidRPr="00DD1A57">
        <w:rPr>
          <w:rFonts w:eastAsia="MS Mincho" w:cs="Arial"/>
          <w:color w:val="000000" w:themeColor="text1"/>
          <w:spacing w:val="-3"/>
          <w:sz w:val="22"/>
          <w:szCs w:val="22"/>
          <w:lang w:val="en-US"/>
        </w:rPr>
        <w:t xml:space="preserve">from </w:t>
      </w:r>
      <w:r w:rsidR="00DD1A57" w:rsidRPr="00DD1A57">
        <w:rPr>
          <w:rFonts w:cs="Arial"/>
          <w:b/>
          <w:bCs/>
          <w:sz w:val="22"/>
        </w:rPr>
        <w:t>${Value8}</w:t>
      </w:r>
      <w:r w:rsidR="00DD1A57" w:rsidRPr="00DD1A57">
        <w:rPr>
          <w:rFonts w:eastAsia="MS Mincho" w:cs="Arial"/>
          <w:b/>
          <w:color w:val="000000" w:themeColor="text1"/>
          <w:spacing w:val="-3"/>
          <w:sz w:val="22"/>
          <w:szCs w:val="22"/>
          <w:lang w:val="en-US"/>
        </w:rPr>
        <w:t xml:space="preserve"> </w:t>
      </w:r>
      <w:r w:rsidR="00DD1A57" w:rsidRPr="00DD1A57">
        <w:rPr>
          <w:rFonts w:eastAsia="MS Mincho" w:cs="Arial"/>
          <w:color w:val="000000" w:themeColor="text1"/>
          <w:spacing w:val="-3"/>
          <w:sz w:val="22"/>
          <w:szCs w:val="22"/>
          <w:lang w:val="en-US"/>
        </w:rPr>
        <w:t>to</w:t>
      </w:r>
      <w:r w:rsidR="00DD1A57" w:rsidRPr="00DD1A57">
        <w:rPr>
          <w:rFonts w:eastAsia="MS Mincho" w:cs="Arial"/>
          <w:b/>
          <w:color w:val="000000" w:themeColor="text1"/>
          <w:spacing w:val="-3"/>
          <w:sz w:val="22"/>
          <w:szCs w:val="22"/>
          <w:lang w:val="en-US"/>
        </w:rPr>
        <w:t xml:space="preserve"> </w:t>
      </w:r>
      <w:r w:rsidR="00DD1A57" w:rsidRPr="00DD1A57">
        <w:rPr>
          <w:rFonts w:cs="Arial"/>
          <w:b/>
          <w:bCs/>
          <w:sz w:val="22"/>
        </w:rPr>
        <w:t>${Deo9}</w:t>
      </w:r>
      <w:r w:rsidR="00DD1A57" w:rsidRPr="00DD1A57">
        <w:rPr>
          <w:rFonts w:eastAsia="MS Mincho" w:cs="Arial"/>
          <w:bCs/>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9B355FE" w14:textId="77777777" w:rsidR="003E0466" w:rsidRPr="001C42D0" w:rsidRDefault="003E0466" w:rsidP="003E0466">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sidRPr="00467F71">
        <w:rPr>
          <w:rFonts w:eastAsia="MS Mincho" w:cs="Arial"/>
          <w:b/>
          <w:spacing w:val="-3"/>
          <w:sz w:val="22"/>
          <w:szCs w:val="22"/>
          <w:lang w:val="en-US"/>
        </w:rPr>
        <w:t>Php</w:t>
      </w:r>
      <w:r>
        <w:rPr>
          <w:rFonts w:eastAsia="MS Mincho" w:cs="Arial"/>
          <w:b/>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sidRPr="00201D8A">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E6934C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DAE60CC"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F15823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D5EB628"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65334E3"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0120367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170E946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51A5B14" w:rsidR="00A72E0E" w:rsidRDefault="00E14B54"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226A1405">
            <wp:simplePos x="0" y="0"/>
            <wp:positionH relativeFrom="column">
              <wp:posOffset>-295275</wp:posOffset>
            </wp:positionH>
            <wp:positionV relativeFrom="paragraph">
              <wp:posOffset>97790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bookmarkStart w:id="1" w:name="_GoBack"/>
      <w:bookmarkEnd w:id="1"/>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30064CB" w14:textId="3E2641B7" w:rsidR="003F4DC2" w:rsidRPr="003E0466" w:rsidRDefault="005B121A" w:rsidP="003F4DC2">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18840666" w:rsid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BF64881" w14:textId="2FBA4354" w:rsidR="00D85D6B" w:rsidRDefault="00D85D6B"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7B5BF7D" w14:textId="327FED50" w:rsidR="00D85D6B" w:rsidRDefault="00D85D6B"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0BFD3CD" w14:textId="0A2D5317" w:rsidR="00D85D6B" w:rsidRDefault="00D85D6B"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7D95753" w14:textId="77777777" w:rsidR="00D85D6B" w:rsidRPr="001272B5" w:rsidRDefault="00D85D6B"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w:t>
      </w:r>
      <w:r w:rsidR="00C6038E">
        <w:rPr>
          <w:rFonts w:eastAsia="MS Mincho" w:cs="Arial"/>
          <w:spacing w:val="-3"/>
          <w:sz w:val="22"/>
          <w:szCs w:val="22"/>
          <w:lang w:val="en-US"/>
        </w:rPr>
        <w:lastRenderedPageBreak/>
        <w:t>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E9D40F7" w:rsidR="00A03B16" w:rsidRPr="00014FD0" w:rsidRDefault="00D85D6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3973864E" w:rsidR="00A03B16" w:rsidRPr="00014FD0" w:rsidRDefault="00D85D6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D7079" w14:textId="77777777" w:rsidR="002F7B16" w:rsidRDefault="002F7B16">
      <w:r>
        <w:separator/>
      </w:r>
    </w:p>
  </w:endnote>
  <w:endnote w:type="continuationSeparator" w:id="0">
    <w:p w14:paraId="2BE546AA" w14:textId="77777777" w:rsidR="002F7B16" w:rsidRDefault="002F7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84315" w14:textId="77777777" w:rsidR="002F7B16" w:rsidRDefault="002F7B16">
      <w:r>
        <w:separator/>
      </w:r>
    </w:p>
  </w:footnote>
  <w:footnote w:type="continuationSeparator" w:id="0">
    <w:p w14:paraId="6F94EB31" w14:textId="77777777" w:rsidR="002F7B16" w:rsidRDefault="002F7B16">
      <w:r>
        <w:separator/>
      </w:r>
    </w:p>
    <w:p w14:paraId="3F0F9DFA" w14:textId="77777777" w:rsidR="002F7B16" w:rsidRDefault="002F7B16"/>
  </w:footnote>
  <w:footnote w:type="continuationNotice" w:id="1">
    <w:p w14:paraId="222AB20D" w14:textId="77777777" w:rsidR="002F7B16" w:rsidRDefault="002F7B16">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2F7B16"/>
    <w:rsid w:val="00302095"/>
    <w:rsid w:val="0031110A"/>
    <w:rsid w:val="00330057"/>
    <w:rsid w:val="00332BF6"/>
    <w:rsid w:val="0035529C"/>
    <w:rsid w:val="00387B1D"/>
    <w:rsid w:val="003900A1"/>
    <w:rsid w:val="003A1074"/>
    <w:rsid w:val="003A4B61"/>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5F5"/>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2B38"/>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77E99"/>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85D6B"/>
    <w:rsid w:val="00D9178C"/>
    <w:rsid w:val="00DA105C"/>
    <w:rsid w:val="00DB191D"/>
    <w:rsid w:val="00DD1A57"/>
    <w:rsid w:val="00DD46FF"/>
    <w:rsid w:val="00DE0409"/>
    <w:rsid w:val="00E02F05"/>
    <w:rsid w:val="00E14B54"/>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505D14FF-342D-4ECB-96D4-DC67C642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2019-08-06T02:03:00Z</dcterms:created>
  <dcterms:modified xsi:type="dcterms:W3CDTF">2019-08-06T02:03:00Z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