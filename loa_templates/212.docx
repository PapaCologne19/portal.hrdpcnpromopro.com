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6EF0582"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Promotes and push the brand;</w:t>
      </w:r>
    </w:p>
    <w:p w14:paraId="3AB3064C"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Organize/ prepare itineraries or sales visit;</w:t>
      </w:r>
    </w:p>
    <w:p w14:paraId="010562B0"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Generate sales for the Brand;</w:t>
      </w:r>
    </w:p>
    <w:p w14:paraId="46A79B95"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Build/ establishing new business and obtains orders for the brand;</w:t>
      </w:r>
    </w:p>
    <w:p w14:paraId="27086BF6"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Check availability of products ensuring no OOS on hand;</w:t>
      </w:r>
    </w:p>
    <w:p w14:paraId="09229097"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Maintain Client Records and submits orders by referring to price lists and product literature;</w:t>
      </w:r>
    </w:p>
    <w:p w14:paraId="0E11AAA1"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Achieve weekly and monthly sales quota;</w:t>
      </w:r>
    </w:p>
    <w:p w14:paraId="56CB97B0" w14:textId="77777777" w:rsidR="005F53E8"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Prepare weekly and monthly sales report;</w:t>
      </w:r>
    </w:p>
    <w:p w14:paraId="5B87136D" w14:textId="77777777" w:rsidR="005F53E8" w:rsidRPr="00196664" w:rsidRDefault="005F53E8" w:rsidP="005F53E8">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Gather feedback from accounts regarding the brand.</w:t>
      </w:r>
    </w:p>
    <w:p w14:paraId="095D28D1" w14:textId="1771C5BC"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02BB8C93" w14:textId="700C9D9E" w:rsid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07BBC6" w14:textId="77777777" w:rsidR="00FC04B2" w:rsidRPr="00FC04B2"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13320ED" w14:textId="77777777" w:rsidR="00FC04B2" w:rsidRPr="00201D8A" w:rsidRDefault="00FC04B2" w:rsidP="00FC04B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Employee shall receive</w:t>
      </w:r>
      <w:r>
        <w:rPr>
          <w:rFonts w:eastAsia="MS Mincho" w:cs="Arial"/>
          <w:spacing w:val="-3"/>
          <w:sz w:val="22"/>
          <w:szCs w:val="22"/>
          <w:lang w:val="en-US"/>
        </w:rPr>
        <w:t xml:space="preserve"> </w:t>
      </w:r>
      <w:r w:rsidRPr="00E931D4">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w:t>
      </w:r>
      <w:r>
        <w:rPr>
          <w:rFonts w:eastAsia="MS Mincho" w:cs="Arial"/>
          <w:spacing w:val="-3"/>
          <w:sz w:val="22"/>
          <w:szCs w:val="22"/>
          <w:lang w:val="en-US"/>
        </w:rPr>
        <w:t>month</w:t>
      </w:r>
      <w:r w:rsidRPr="00201D8A">
        <w:rPr>
          <w:rFonts w:eastAsia="MS Mincho" w:cs="Arial"/>
          <w:spacing w:val="-3"/>
          <w:sz w:val="22"/>
          <w:szCs w:val="22"/>
          <w:lang w:val="en-US"/>
        </w:rPr>
        <w:t xml:space="preserve">, </w:t>
      </w:r>
      <w:r w:rsidRPr="00C037DE">
        <w:rPr>
          <w:rFonts w:eastAsia="MS Mincho" w:cs="Arial"/>
          <w:spacing w:val="-3"/>
          <w:sz w:val="22"/>
          <w:szCs w:val="22"/>
          <w:lang w:val="en-US"/>
        </w:rPr>
        <w:t xml:space="preserve">payable </w:t>
      </w:r>
      <w:proofErr w:type="gramStart"/>
      <w:r w:rsidRPr="00C037DE">
        <w:rPr>
          <w:rFonts w:eastAsia="MS Mincho" w:cs="Arial"/>
          <w:spacing w:val="-3"/>
          <w:sz w:val="22"/>
          <w:szCs w:val="22"/>
          <w:lang w:val="en-US"/>
        </w:rPr>
        <w:t xml:space="preserve">every  </w:t>
      </w:r>
      <w:r w:rsidRPr="00C037DE">
        <w:rPr>
          <w:rFonts w:eastAsia="MS Mincho" w:cs="Arial"/>
          <w:b/>
          <w:spacing w:val="-3"/>
          <w:sz w:val="22"/>
          <w:szCs w:val="22"/>
          <w:lang w:val="en-US"/>
        </w:rPr>
        <w:t>10</w:t>
      </w:r>
      <w:proofErr w:type="gramEnd"/>
      <w:r w:rsidRPr="00C037DE">
        <w:rPr>
          <w:rFonts w:eastAsia="MS Mincho" w:cs="Arial"/>
          <w:b/>
          <w:spacing w:val="-3"/>
          <w:sz w:val="22"/>
          <w:szCs w:val="22"/>
          <w:vertAlign w:val="superscript"/>
          <w:lang w:val="en-US"/>
        </w:rPr>
        <w:t>th</w:t>
      </w:r>
      <w:r w:rsidRPr="00C037DE">
        <w:rPr>
          <w:rFonts w:eastAsia="MS Mincho" w:cs="Arial"/>
          <w:b/>
          <w:spacing w:val="-3"/>
          <w:sz w:val="22"/>
          <w:szCs w:val="22"/>
          <w:lang w:val="en-US"/>
        </w:rPr>
        <w:t xml:space="preserve"> </w:t>
      </w:r>
      <w:r>
        <w:rPr>
          <w:rFonts w:eastAsia="MS Mincho" w:cs="Arial"/>
          <w:spacing w:val="-3"/>
          <w:sz w:val="22"/>
          <w:szCs w:val="22"/>
          <w:lang w:val="en-US"/>
        </w:rPr>
        <w:t xml:space="preserve"> </w:t>
      </w:r>
      <w:r w:rsidRPr="00C037DE">
        <w:rPr>
          <w:rFonts w:eastAsia="MS Mincho" w:cs="Arial"/>
          <w:spacing w:val="-3"/>
          <w:sz w:val="22"/>
          <w:szCs w:val="22"/>
          <w:lang w:val="en-US"/>
        </w:rPr>
        <w:t xml:space="preserve">and  </w:t>
      </w:r>
      <w:r w:rsidRPr="00847346">
        <w:rPr>
          <w:rFonts w:eastAsia="MS Mincho" w:cs="Arial"/>
          <w:b/>
          <w:spacing w:val="-3"/>
          <w:sz w:val="22"/>
          <w:szCs w:val="22"/>
          <w:lang w:val="en-US"/>
        </w:rPr>
        <w:t>25</w:t>
      </w:r>
      <w:r w:rsidRPr="00847346">
        <w:rPr>
          <w:rFonts w:eastAsia="MS Mincho" w:cs="Arial"/>
          <w:b/>
          <w:spacing w:val="-3"/>
          <w:sz w:val="22"/>
          <w:szCs w:val="22"/>
          <w:vertAlign w:val="superscript"/>
          <w:lang w:val="en-US"/>
        </w:rPr>
        <w:t>th</w:t>
      </w:r>
      <w:r w:rsidRPr="00C037DE">
        <w:rPr>
          <w:rFonts w:eastAsia="MS Mincho" w:cs="Arial"/>
          <w:spacing w:val="-3"/>
          <w:sz w:val="22"/>
          <w:szCs w:val="22"/>
          <w:lang w:val="en-US"/>
        </w:rPr>
        <w:t xml:space="preserve"> of the current month</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05E16B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3ADE509" w:rsidR="009B1AD0" w:rsidRDefault="00D4198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3E08BD1">
            <wp:simplePos x="0" y="0"/>
            <wp:positionH relativeFrom="column">
              <wp:posOffset>-295275</wp:posOffset>
            </wp:positionH>
            <wp:positionV relativeFrom="paragraph">
              <wp:posOffset>104775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7461A18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7D95753" w14:textId="3CDF9CC8" w:rsidR="00D85D6B" w:rsidRDefault="00D85D6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8E7FB1" w14:textId="1AC59DB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413FD7" w14:textId="243AEF5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FC234A" w14:textId="7AE2831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CB951E" w14:textId="43248DAB"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C5BB6EE" w14:textId="1585B230"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119A4D" w14:textId="4F596506"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38563FB" w14:textId="1F5974F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EA01D3" w14:textId="77777777" w:rsidR="00D4198A" w:rsidRP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77777777"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392B5" w14:textId="77777777" w:rsidR="00D02194" w:rsidRDefault="00D02194">
      <w:r>
        <w:separator/>
      </w:r>
    </w:p>
  </w:endnote>
  <w:endnote w:type="continuationSeparator" w:id="0">
    <w:p w14:paraId="065C4420" w14:textId="77777777" w:rsidR="00D02194" w:rsidRDefault="00D0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1A576" w14:textId="77777777" w:rsidR="00D02194" w:rsidRDefault="00D02194">
      <w:r>
        <w:separator/>
      </w:r>
    </w:p>
  </w:footnote>
  <w:footnote w:type="continuationSeparator" w:id="0">
    <w:p w14:paraId="0CB59283" w14:textId="77777777" w:rsidR="00D02194" w:rsidRDefault="00D02194">
      <w:r>
        <w:separator/>
      </w:r>
    </w:p>
    <w:p w14:paraId="2CC27027" w14:textId="77777777" w:rsidR="00D02194" w:rsidRDefault="00D02194"/>
  </w:footnote>
  <w:footnote w:type="continuationNotice" w:id="1">
    <w:p w14:paraId="74060D4A" w14:textId="77777777" w:rsidR="00D02194" w:rsidRDefault="00D0219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02194"/>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B6CD8FE-ED65-46B1-B6BD-AF0C1A4D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2019-08-06T02:17:00Z</dcterms:created>
  <dcterms:modified xsi:type="dcterms:W3CDTF">2019-08-06T02:17:00Z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