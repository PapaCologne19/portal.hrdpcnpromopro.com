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11F73586"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w:t>
      </w:r>
      <w:r w:rsidR="003F4DC2">
        <w:rPr>
          <w:rFonts w:cs="Arial"/>
          <w:b/>
          <w:bCs/>
          <w:i/>
          <w:iCs/>
          <w:szCs w:val="20"/>
        </w:rPr>
        <w:t>2</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C495F14" w:rsidR="0027429C" w:rsidRDefault="0027429C" w:rsidP="00A279E9">
      <w:pPr>
        <w:pStyle w:val="CM22"/>
        <w:numPr>
          <w:ilvl w:val="0"/>
          <w:numId w:val="12"/>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6C555EEE"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271D9AF1"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A279E9">
      <w:pPr>
        <w:pStyle w:val="CM22"/>
        <w:numPr>
          <w:ilvl w:val="0"/>
          <w:numId w:val="12"/>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A279E9">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A279E9">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A279E9">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3898273" w14:textId="77777777" w:rsidR="009C0129" w:rsidRPr="009C0129" w:rsidRDefault="00F94627" w:rsidP="009C0129">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09870A7F" w14:textId="77777777" w:rsidR="009C0129" w:rsidRPr="009C0129" w:rsidRDefault="009C0129" w:rsidP="009C0129">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4"/>
          <w:lang w:val="en-US"/>
        </w:rPr>
      </w:pPr>
      <w:r w:rsidRPr="009C0129">
        <w:rPr>
          <w:rFonts w:cs="Arial"/>
          <w:sz w:val="22"/>
          <w:szCs w:val="28"/>
        </w:rPr>
        <w:t>Assist in planning and facilitating gaming events.</w:t>
      </w:r>
    </w:p>
    <w:p w14:paraId="11521A97" w14:textId="77777777" w:rsidR="009C0129" w:rsidRPr="009C0129" w:rsidRDefault="009C0129" w:rsidP="009C0129">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4"/>
          <w:lang w:val="en-US"/>
        </w:rPr>
      </w:pPr>
      <w:r w:rsidRPr="009C0129">
        <w:rPr>
          <w:rFonts w:cs="Arial"/>
          <w:sz w:val="22"/>
          <w:szCs w:val="28"/>
        </w:rPr>
        <w:t>Ensure player satisfaction by responding timely and accurately to player’s complaints and disputes.</w:t>
      </w:r>
    </w:p>
    <w:p w14:paraId="6DCB4B66" w14:textId="77777777" w:rsidR="009C0129" w:rsidRPr="009C0129" w:rsidRDefault="009C0129" w:rsidP="009C0129">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4"/>
          <w:lang w:val="en-US"/>
        </w:rPr>
      </w:pPr>
      <w:r w:rsidRPr="009C0129">
        <w:rPr>
          <w:rFonts w:cs="Arial"/>
          <w:sz w:val="22"/>
          <w:szCs w:val="28"/>
        </w:rPr>
        <w:t>Provide support to players on game related queries.</w:t>
      </w:r>
    </w:p>
    <w:p w14:paraId="4E5D7121" w14:textId="77777777" w:rsidR="009C0129" w:rsidRPr="009C0129" w:rsidRDefault="009C0129" w:rsidP="009C0129">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4"/>
          <w:lang w:val="en-US"/>
        </w:rPr>
      </w:pPr>
      <w:r w:rsidRPr="009C0129">
        <w:rPr>
          <w:rFonts w:cs="Arial"/>
          <w:sz w:val="22"/>
          <w:szCs w:val="28"/>
        </w:rPr>
        <w:t>Conduct quality assurance assessment of game products to ensure product quality and service.</w:t>
      </w:r>
    </w:p>
    <w:p w14:paraId="3732CB41" w14:textId="77777777" w:rsidR="009C0129" w:rsidRPr="009C0129" w:rsidRDefault="009C0129" w:rsidP="009C0129">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4"/>
          <w:lang w:val="en-US"/>
        </w:rPr>
      </w:pPr>
      <w:r w:rsidRPr="009C0129">
        <w:rPr>
          <w:rFonts w:cs="Arial"/>
          <w:sz w:val="22"/>
          <w:szCs w:val="28"/>
        </w:rPr>
        <w:t>Perform investigation and documentation of game exploits, bugs and similar other issues pertaining to online gaming world.</w:t>
      </w:r>
    </w:p>
    <w:p w14:paraId="62A7C63F" w14:textId="77777777" w:rsidR="009C0129" w:rsidRPr="009C0129" w:rsidRDefault="009C0129" w:rsidP="009C0129">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4"/>
          <w:lang w:val="en-US"/>
        </w:rPr>
      </w:pPr>
      <w:r w:rsidRPr="009C0129">
        <w:rPr>
          <w:rFonts w:cs="Arial"/>
          <w:sz w:val="22"/>
          <w:szCs w:val="28"/>
        </w:rPr>
        <w:t>Assist in creating, planning and implementing innovative games.</w:t>
      </w:r>
    </w:p>
    <w:p w14:paraId="411E2483" w14:textId="77777777" w:rsidR="009C0129" w:rsidRPr="009C0129" w:rsidRDefault="009C0129" w:rsidP="009C0129">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4"/>
          <w:lang w:val="en-US"/>
        </w:rPr>
      </w:pPr>
      <w:r w:rsidRPr="009C0129">
        <w:rPr>
          <w:rFonts w:cs="Arial"/>
          <w:sz w:val="22"/>
          <w:szCs w:val="28"/>
        </w:rPr>
        <w:t>Ensure all players adhere to gaming rules and regulations.</w:t>
      </w:r>
    </w:p>
    <w:p w14:paraId="6C161338" w14:textId="77777777" w:rsidR="009C0129" w:rsidRPr="009C0129" w:rsidRDefault="009C0129" w:rsidP="009C0129">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4"/>
          <w:lang w:val="en-US"/>
        </w:rPr>
      </w:pPr>
      <w:r w:rsidRPr="009C0129">
        <w:rPr>
          <w:rFonts w:cs="Arial"/>
          <w:sz w:val="22"/>
          <w:szCs w:val="28"/>
        </w:rPr>
        <w:lastRenderedPageBreak/>
        <w:t>Coordinate with different teams to achieve milestones within deadlines.</w:t>
      </w:r>
    </w:p>
    <w:p w14:paraId="51156195" w14:textId="77777777" w:rsidR="009C0129" w:rsidRPr="009C0129" w:rsidRDefault="009C0129" w:rsidP="009C0129">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4"/>
          <w:lang w:val="en-US"/>
        </w:rPr>
      </w:pPr>
      <w:r w:rsidRPr="009C0129">
        <w:rPr>
          <w:rFonts w:cs="Arial"/>
          <w:sz w:val="22"/>
          <w:szCs w:val="28"/>
        </w:rPr>
        <w:t>Manage gaming operations and report game status to management on daily basis.</w:t>
      </w:r>
    </w:p>
    <w:p w14:paraId="23CBC477" w14:textId="77777777" w:rsidR="009C0129" w:rsidRPr="009C0129" w:rsidRDefault="009C0129" w:rsidP="009C0129">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4"/>
          <w:lang w:val="en-US"/>
        </w:rPr>
      </w:pPr>
      <w:proofErr w:type="spellStart"/>
      <w:r w:rsidRPr="009C0129">
        <w:rPr>
          <w:rFonts w:cs="Arial"/>
          <w:sz w:val="22"/>
          <w:szCs w:val="28"/>
        </w:rPr>
        <w:t>Analyze</w:t>
      </w:r>
      <w:proofErr w:type="spellEnd"/>
      <w:r w:rsidRPr="009C0129">
        <w:rPr>
          <w:rFonts w:cs="Arial"/>
          <w:sz w:val="22"/>
          <w:szCs w:val="28"/>
        </w:rPr>
        <w:t xml:space="preserve"> feedback and suggestions from players for continuous improvements of game.</w:t>
      </w:r>
    </w:p>
    <w:p w14:paraId="38C63D90" w14:textId="77777777" w:rsidR="009C0129" w:rsidRPr="009C0129" w:rsidRDefault="009C0129" w:rsidP="009C0129">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4"/>
          <w:lang w:val="en-US"/>
        </w:rPr>
      </w:pPr>
      <w:r w:rsidRPr="009C0129">
        <w:rPr>
          <w:rFonts w:cs="Arial"/>
          <w:sz w:val="22"/>
          <w:szCs w:val="28"/>
        </w:rPr>
        <w:t>Evaluate game process and procedures and recommend improvements.</w:t>
      </w:r>
    </w:p>
    <w:p w14:paraId="342F133F" w14:textId="77777777" w:rsidR="009C0129" w:rsidRPr="009C0129" w:rsidRDefault="009C0129" w:rsidP="009C0129">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4"/>
          <w:lang w:val="en-US"/>
        </w:rPr>
      </w:pPr>
      <w:r w:rsidRPr="009C0129">
        <w:rPr>
          <w:rFonts w:cs="Arial"/>
          <w:sz w:val="22"/>
          <w:szCs w:val="28"/>
        </w:rPr>
        <w:t>Manage game messaging and gaming forums to attract more players.</w:t>
      </w:r>
    </w:p>
    <w:p w14:paraId="1666E183" w14:textId="77777777" w:rsidR="009C0129" w:rsidRPr="009C0129" w:rsidRDefault="009C0129" w:rsidP="009C0129">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4"/>
          <w:lang w:val="en-US"/>
        </w:rPr>
      </w:pPr>
      <w:r w:rsidRPr="009C0129">
        <w:rPr>
          <w:rFonts w:cs="Arial"/>
          <w:sz w:val="22"/>
          <w:szCs w:val="28"/>
        </w:rPr>
        <w:t>Perform server testing and hack testing of gaming product.</w:t>
      </w:r>
    </w:p>
    <w:p w14:paraId="4F94F114" w14:textId="3D057BB0" w:rsidR="009C0129" w:rsidRPr="009C0129" w:rsidRDefault="009C0129" w:rsidP="009C0129">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4"/>
          <w:lang w:val="en-US"/>
        </w:rPr>
      </w:pPr>
      <w:r w:rsidRPr="009C0129">
        <w:rPr>
          <w:rFonts w:cs="Arial"/>
          <w:sz w:val="22"/>
          <w:szCs w:val="28"/>
        </w:rPr>
        <w:t>Monitor disturbances and imbalances during games and provide.</w:t>
      </w:r>
    </w:p>
    <w:p w14:paraId="414EAA69" w14:textId="77777777" w:rsidR="00336F3F" w:rsidRPr="00336F3F" w:rsidRDefault="00336F3F" w:rsidP="00336F3F">
      <w:pPr>
        <w:spacing w:line="240" w:lineRule="auto"/>
        <w:jc w:val="both"/>
        <w:rPr>
          <w:rFonts w:cs="Arial"/>
          <w:sz w:val="22"/>
          <w:szCs w:val="22"/>
        </w:rPr>
      </w:pPr>
    </w:p>
    <w:p w14:paraId="79E19B74" w14:textId="39504AAE" w:rsidR="00E72A0F" w:rsidRPr="000B60D8" w:rsidRDefault="009B1AD0" w:rsidP="00A279E9">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50E516A0"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3A198108" w14:textId="3F0578B3" w:rsidR="001272B5" w:rsidRPr="00DD1A57" w:rsidRDefault="00090D86" w:rsidP="00A279E9">
      <w:pPr>
        <w:pStyle w:val="ListParagraph"/>
        <w:numPr>
          <w:ilvl w:val="0"/>
          <w:numId w:val="1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37BF0581" w14:textId="035308E3" w:rsidR="001272B5" w:rsidRDefault="001272B5"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60226CE0" w14:textId="0D9D0A58" w:rsidR="00261671" w:rsidRPr="00F35FA0" w:rsidRDefault="009B1AD0" w:rsidP="00A279E9">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B60D8">
        <w:rPr>
          <w:rFonts w:eastAsia="MS Mincho" w:cs="Arial"/>
          <w:b/>
          <w:spacing w:val="-3"/>
          <w:sz w:val="22"/>
          <w:szCs w:val="22"/>
          <w:lang w:val="en-US"/>
        </w:rPr>
        <w:t>DURATION OF EMPLOYMENT</w:t>
      </w:r>
      <w:r w:rsidRPr="000B60D8">
        <w:rPr>
          <w:rFonts w:eastAsia="MS Mincho" w:cs="Arial"/>
          <w:spacing w:val="-3"/>
          <w:sz w:val="22"/>
          <w:szCs w:val="22"/>
          <w:lang w:val="en-US"/>
        </w:rPr>
        <w:t xml:space="preserve">. </w:t>
      </w:r>
      <w:r w:rsidR="009F6531" w:rsidRPr="00A61FC4">
        <w:rPr>
          <w:rFonts w:eastAsia="MS Mincho" w:cs="Arial"/>
          <w:spacing w:val="-3"/>
          <w:sz w:val="22"/>
          <w:szCs w:val="22"/>
          <w:lang w:val="en-US"/>
        </w:rPr>
        <w:t xml:space="preserve">Employee will commence to perform the services in favor of </w:t>
      </w:r>
      <w:r w:rsidR="009F6531" w:rsidRPr="000646CD">
        <w:rPr>
          <w:rFonts w:cs="Arial"/>
          <w:b/>
          <w:bCs/>
          <w:sz w:val="22"/>
          <w:szCs w:val="22"/>
        </w:rPr>
        <w:t>${Value</w:t>
      </w:r>
      <w:r w:rsidR="009F6531">
        <w:rPr>
          <w:rFonts w:cs="Arial"/>
          <w:b/>
          <w:bCs/>
          <w:sz w:val="22"/>
          <w:szCs w:val="22"/>
        </w:rPr>
        <w:t>3</w:t>
      </w:r>
      <w:r w:rsidR="009F6531" w:rsidRPr="000646CD">
        <w:rPr>
          <w:rFonts w:cs="Arial"/>
          <w:b/>
          <w:bCs/>
          <w:sz w:val="22"/>
          <w:szCs w:val="22"/>
        </w:rPr>
        <w:t>}</w:t>
      </w:r>
      <w:r w:rsidR="009F6531" w:rsidRPr="00A61FC4">
        <w:rPr>
          <w:rFonts w:eastAsia="Candara" w:cs="Arial"/>
          <w:b/>
          <w:sz w:val="22"/>
          <w:szCs w:val="22"/>
        </w:rPr>
        <w:t xml:space="preserve"> </w:t>
      </w:r>
      <w:r w:rsidR="009F6531">
        <w:rPr>
          <w:rFonts w:eastAsia="MS Mincho" w:cs="Arial"/>
          <w:spacing w:val="-3"/>
          <w:sz w:val="22"/>
          <w:szCs w:val="22"/>
          <w:lang w:val="en-US"/>
        </w:rPr>
        <w:t xml:space="preserve">for </w:t>
      </w:r>
      <w:r w:rsidR="009F6531" w:rsidRPr="000646CD">
        <w:rPr>
          <w:rFonts w:cs="Arial"/>
          <w:b/>
          <w:bCs/>
          <w:sz w:val="22"/>
          <w:szCs w:val="22"/>
        </w:rPr>
        <w:t>${Value</w:t>
      </w:r>
      <w:r w:rsidR="009F6531">
        <w:rPr>
          <w:rFonts w:cs="Arial"/>
          <w:b/>
          <w:bCs/>
          <w:sz w:val="22"/>
          <w:szCs w:val="22"/>
        </w:rPr>
        <w:t>8</w:t>
      </w:r>
      <w:r w:rsidR="009F6531" w:rsidRPr="000646CD">
        <w:rPr>
          <w:rFonts w:cs="Arial"/>
          <w:b/>
          <w:bCs/>
          <w:sz w:val="22"/>
          <w:szCs w:val="22"/>
        </w:rPr>
        <w:t>}</w:t>
      </w:r>
      <w:r w:rsidR="009F6531">
        <w:rPr>
          <w:rFonts w:eastAsia="MS Mincho" w:cs="Arial"/>
          <w:spacing w:val="-3"/>
          <w:sz w:val="22"/>
          <w:szCs w:val="22"/>
          <w:lang w:val="en-US"/>
        </w:rPr>
        <w:t>.</w:t>
      </w:r>
    </w:p>
    <w:p w14:paraId="34613869" w14:textId="77777777" w:rsidR="00F35FA0" w:rsidRDefault="00F35FA0" w:rsidP="00F35FA0">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82A293" w14:textId="350ACE89" w:rsidR="009F6531" w:rsidRPr="00F702A2" w:rsidRDefault="009F6531" w:rsidP="009F6531">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F702A2">
        <w:rPr>
          <w:rFonts w:eastAsia="MS Mincho" w:cs="Arial"/>
          <w:spacing w:val="-3"/>
          <w:sz w:val="22"/>
          <w:szCs w:val="22"/>
          <w:lang w:val="en-US"/>
        </w:rPr>
        <w:t>Employee shall receive</w:t>
      </w:r>
      <w:r w:rsidRPr="00B93E38">
        <w:rPr>
          <w:rFonts w:eastAsia="MS Mincho" w:cs="Arial"/>
          <w:b/>
          <w:spacing w:val="-3"/>
          <w:sz w:val="22"/>
          <w:szCs w:val="22"/>
          <w:lang w:val="en-US"/>
        </w:rPr>
        <w:t xml:space="preserve"> Php</w:t>
      </w:r>
      <w:r>
        <w:rPr>
          <w:rFonts w:eastAsia="MS Mincho" w:cs="Arial"/>
          <w:spacing w:val="-3"/>
          <w:sz w:val="22"/>
          <w:szCs w:val="22"/>
          <w:lang w:val="en-US"/>
        </w:rPr>
        <w:t xml:space="preserve"> </w:t>
      </w:r>
      <w:r w:rsidRPr="000646CD">
        <w:rPr>
          <w:rFonts w:cs="Arial"/>
          <w:b/>
          <w:bCs/>
          <w:sz w:val="22"/>
          <w:szCs w:val="22"/>
        </w:rPr>
        <w:t>${Value</w:t>
      </w:r>
      <w:r>
        <w:rPr>
          <w:rFonts w:cs="Arial"/>
          <w:b/>
          <w:bCs/>
          <w:sz w:val="22"/>
          <w:szCs w:val="22"/>
        </w:rPr>
        <w:t>10</w:t>
      </w:r>
      <w:r w:rsidRPr="000646CD">
        <w:rPr>
          <w:rFonts w:cs="Arial"/>
          <w:b/>
          <w:bCs/>
          <w:sz w:val="22"/>
          <w:szCs w:val="22"/>
        </w:rPr>
        <w:t>}</w:t>
      </w:r>
      <w:r w:rsidRPr="00F702A2">
        <w:rPr>
          <w:rFonts w:eastAsia="MS Mincho" w:cs="Arial"/>
          <w:spacing w:val="-3"/>
          <w:sz w:val="22"/>
          <w:szCs w:val="22"/>
          <w:lang w:val="en-US"/>
        </w:rPr>
        <w:t xml:space="preserve"> pe</w:t>
      </w:r>
      <w:r>
        <w:rPr>
          <w:rFonts w:eastAsia="MS Mincho" w:cs="Arial"/>
          <w:spacing w:val="-3"/>
          <w:sz w:val="22"/>
          <w:szCs w:val="22"/>
          <w:lang w:val="en-US"/>
        </w:rPr>
        <w:t xml:space="preserve">r day, payable at the close of business hours of </w:t>
      </w:r>
      <w:r w:rsidRPr="000646CD">
        <w:rPr>
          <w:rFonts w:cs="Arial"/>
          <w:b/>
          <w:bCs/>
          <w:sz w:val="22"/>
          <w:szCs w:val="22"/>
        </w:rPr>
        <w:t>${Value</w:t>
      </w:r>
      <w:r>
        <w:rPr>
          <w:rFonts w:cs="Arial"/>
          <w:b/>
          <w:bCs/>
          <w:sz w:val="22"/>
          <w:szCs w:val="22"/>
        </w:rPr>
        <w:t>8</w:t>
      </w:r>
      <w:r w:rsidRPr="000646CD">
        <w:rPr>
          <w:rFonts w:cs="Arial"/>
          <w:b/>
          <w:bCs/>
          <w:sz w:val="22"/>
          <w:szCs w:val="22"/>
        </w:rPr>
        <w:t>}</w:t>
      </w:r>
      <w:r>
        <w:rPr>
          <w:rFonts w:eastAsia="MS Mincho" w:cs="Arial"/>
          <w:spacing w:val="-3"/>
          <w:sz w:val="22"/>
          <w:szCs w:val="22"/>
          <w:lang w:val="en-US"/>
        </w:rPr>
        <w:t xml:space="preserve">, </w:t>
      </w:r>
      <w:r w:rsidRPr="00F702A2">
        <w:rPr>
          <w:rFonts w:eastAsia="MS Mincho" w:cs="Arial"/>
          <w:spacing w:val="-3"/>
          <w:sz w:val="22"/>
          <w:szCs w:val="22"/>
          <w:lang w:val="en-US"/>
        </w:rPr>
        <w:t>to cover up for services rendered and, may be adjusted according to the provision of the Labor Code of the Philippines depending on the tripartite wage rate of the region.</w:t>
      </w:r>
    </w:p>
    <w:p w14:paraId="4D9C0058" w14:textId="364B9060"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D7C9F52" w14:textId="7AA2350F" w:rsidR="0064592B" w:rsidRPr="00324303" w:rsidRDefault="009C0129" w:rsidP="0064592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rPr>
      </w:pPr>
      <w:r>
        <w:rPr>
          <w:rFonts w:ascii="Arial Narrow" w:hAnsi="Arial Narrow"/>
          <w:b/>
          <w:noProof/>
          <w:u w:val="single"/>
          <w:lang w:val="en-US"/>
        </w:rPr>
        <w:drawing>
          <wp:anchor distT="0" distB="0" distL="114300" distR="114300" simplePos="0" relativeHeight="251658240" behindDoc="0" locked="0" layoutInCell="1" allowOverlap="1" wp14:anchorId="2F013442" wp14:editId="1441EB64">
            <wp:simplePos x="0" y="0"/>
            <wp:positionH relativeFrom="column">
              <wp:posOffset>-273050</wp:posOffset>
            </wp:positionH>
            <wp:positionV relativeFrom="paragraph">
              <wp:posOffset>167640</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r w:rsidR="009B1AD0">
        <w:rPr>
          <w:rFonts w:eastAsia="MS Mincho" w:cs="Arial"/>
          <w:spacing w:val="-3"/>
          <w:sz w:val="22"/>
          <w:szCs w:val="22"/>
          <w:lang w:val="en-US"/>
        </w:rPr>
        <w:tab/>
      </w:r>
      <w:r w:rsidR="0064592B" w:rsidRPr="00324303">
        <w:rPr>
          <w:rFonts w:eastAsia="MS Mincho" w:cs="Arial"/>
          <w:spacing w:val="-3"/>
          <w:sz w:val="22"/>
          <w:szCs w:val="22"/>
        </w:rPr>
        <w:t xml:space="preserve">Daily Rate/day </w:t>
      </w:r>
    </w:p>
    <w:p w14:paraId="30F8FD42" w14:textId="2580A4BB" w:rsidR="0064592B" w:rsidRPr="00324303" w:rsidRDefault="0064592B" w:rsidP="0064592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rPr>
      </w:pPr>
      <w:r w:rsidRPr="00324303">
        <w:rPr>
          <w:rFonts w:eastAsia="MS Mincho" w:cs="Arial"/>
          <w:spacing w:val="-3"/>
          <w:sz w:val="22"/>
          <w:szCs w:val="22"/>
        </w:rPr>
        <w:tab/>
      </w:r>
      <w:r w:rsidRPr="00324303">
        <w:rPr>
          <w:rFonts w:eastAsia="MS Mincho" w:cs="Arial"/>
          <w:color w:val="000000" w:themeColor="text1"/>
          <w:spacing w:val="-3"/>
          <w:sz w:val="22"/>
          <w:szCs w:val="22"/>
        </w:rPr>
        <w:t>(based on RWB, incl. of E-</w:t>
      </w:r>
      <w:proofErr w:type="gramStart"/>
      <w:r w:rsidRPr="00324303">
        <w:rPr>
          <w:rFonts w:eastAsia="MS Mincho" w:cs="Arial"/>
          <w:color w:val="000000" w:themeColor="text1"/>
          <w:spacing w:val="-3"/>
          <w:sz w:val="22"/>
          <w:szCs w:val="22"/>
        </w:rPr>
        <w:t>COLA  if</w:t>
      </w:r>
      <w:proofErr w:type="gramEnd"/>
      <w:r w:rsidRPr="00324303">
        <w:rPr>
          <w:rFonts w:eastAsia="MS Mincho" w:cs="Arial"/>
          <w:color w:val="000000" w:themeColor="text1"/>
          <w:spacing w:val="-3"/>
          <w:sz w:val="22"/>
          <w:szCs w:val="22"/>
        </w:rPr>
        <w:t xml:space="preserve"> applicable ) </w:t>
      </w:r>
      <w:r w:rsidRPr="00324303">
        <w:rPr>
          <w:rFonts w:eastAsia="MS Mincho" w:cs="Arial"/>
          <w:color w:val="000000" w:themeColor="text1"/>
          <w:spacing w:val="-3"/>
          <w:sz w:val="22"/>
          <w:szCs w:val="22"/>
        </w:rPr>
        <w:tab/>
      </w:r>
      <w:r w:rsidRPr="00324303">
        <w:rPr>
          <w:rFonts w:eastAsia="MS Mincho" w:cs="Arial"/>
          <w:spacing w:val="-3"/>
          <w:sz w:val="22"/>
          <w:szCs w:val="22"/>
        </w:rPr>
        <w:t xml:space="preserve">    ----    P </w:t>
      </w:r>
      <w:r w:rsidRPr="00324303">
        <w:rPr>
          <w:rFonts w:cs="Arial"/>
          <w:bCs/>
          <w:sz w:val="22"/>
          <w:szCs w:val="22"/>
        </w:rPr>
        <w:t>${Value10}</w:t>
      </w:r>
    </w:p>
    <w:p w14:paraId="5B18992D" w14:textId="2AD6E576" w:rsidR="0064592B" w:rsidRPr="00AB79CA" w:rsidRDefault="0064592B" w:rsidP="0064592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PH"/>
        </w:rPr>
      </w:pPr>
      <w:r w:rsidRPr="00324303">
        <w:rPr>
          <w:rFonts w:eastAsia="MS Mincho" w:cs="Arial"/>
          <w:spacing w:val="-3"/>
          <w:sz w:val="22"/>
          <w:szCs w:val="22"/>
        </w:rPr>
        <w:tab/>
        <w:t>E-COLA</w:t>
      </w:r>
      <w:r w:rsidRPr="00324303">
        <w:rPr>
          <w:rFonts w:eastAsia="MS Mincho" w:cs="Arial"/>
          <w:spacing w:val="-3"/>
          <w:sz w:val="22"/>
          <w:szCs w:val="22"/>
        </w:rPr>
        <w:tab/>
      </w:r>
      <w:r w:rsidRPr="00324303">
        <w:rPr>
          <w:rFonts w:eastAsia="MS Mincho" w:cs="Arial"/>
          <w:spacing w:val="-3"/>
          <w:sz w:val="22"/>
          <w:szCs w:val="22"/>
        </w:rPr>
        <w:tab/>
      </w:r>
      <w:r w:rsidRPr="00324303">
        <w:rPr>
          <w:rFonts w:eastAsia="MS Mincho" w:cs="Arial"/>
          <w:spacing w:val="-3"/>
          <w:sz w:val="22"/>
          <w:szCs w:val="22"/>
        </w:rPr>
        <w:tab/>
        <w:t xml:space="preserve">    </w:t>
      </w:r>
      <w:r w:rsidRPr="00324303">
        <w:rPr>
          <w:rFonts w:eastAsia="MS Mincho" w:cs="Arial"/>
          <w:spacing w:val="-3"/>
          <w:sz w:val="22"/>
          <w:szCs w:val="22"/>
        </w:rPr>
        <w:tab/>
        <w:t xml:space="preserve">    ----    P </w:t>
      </w:r>
      <w:r w:rsidRPr="00324303">
        <w:rPr>
          <w:rFonts w:cs="Arial"/>
          <w:bCs/>
          <w:sz w:val="22"/>
          <w:szCs w:val="22"/>
        </w:rPr>
        <w:t>${Value10</w:t>
      </w:r>
      <w:r>
        <w:rPr>
          <w:rFonts w:cs="Arial"/>
          <w:bCs/>
          <w:sz w:val="22"/>
          <w:szCs w:val="22"/>
        </w:rPr>
        <w:t>c</w:t>
      </w:r>
      <w:r w:rsidRPr="00324303">
        <w:rPr>
          <w:rFonts w:cs="Arial"/>
          <w:bCs/>
          <w:sz w:val="22"/>
          <w:szCs w:val="22"/>
        </w:rPr>
        <w:t>}</w:t>
      </w:r>
    </w:p>
    <w:p w14:paraId="4EB12CF4" w14:textId="18E06986" w:rsidR="00F35FA0" w:rsidRPr="00F702A2" w:rsidRDefault="0064592B" w:rsidP="00F35FA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324303">
        <w:rPr>
          <w:rFonts w:eastAsia="MS Mincho" w:cs="Arial"/>
          <w:spacing w:val="-3"/>
          <w:sz w:val="22"/>
          <w:szCs w:val="22"/>
        </w:rPr>
        <w:tab/>
      </w:r>
      <w:r w:rsidR="00F35FA0" w:rsidRPr="00F702A2">
        <w:rPr>
          <w:rFonts w:eastAsia="MS Mincho" w:cs="Arial"/>
          <w:spacing w:val="-3"/>
          <w:sz w:val="22"/>
          <w:szCs w:val="22"/>
          <w:lang w:val="en-US"/>
        </w:rPr>
        <w:t xml:space="preserve">Communication allowance /day </w:t>
      </w:r>
      <w:r w:rsidR="00F35FA0" w:rsidRPr="00F702A2">
        <w:rPr>
          <w:rFonts w:eastAsia="MS Mincho" w:cs="Arial"/>
          <w:spacing w:val="-3"/>
          <w:sz w:val="22"/>
          <w:szCs w:val="22"/>
          <w:lang w:val="en-US"/>
        </w:rPr>
        <w:tab/>
        <w:t xml:space="preserve">              ----    P </w:t>
      </w:r>
      <w:r w:rsidR="00F35FA0" w:rsidRPr="00E33EE1">
        <w:rPr>
          <w:rFonts w:cs="Arial"/>
          <w:bCs/>
          <w:sz w:val="22"/>
          <w:szCs w:val="22"/>
        </w:rPr>
        <w:t>${Value10a}</w:t>
      </w:r>
      <w:r w:rsidR="00F35FA0" w:rsidRPr="00F702A2">
        <w:rPr>
          <w:rFonts w:eastAsia="MS Mincho" w:cs="Arial"/>
          <w:spacing w:val="-3"/>
          <w:sz w:val="22"/>
          <w:szCs w:val="22"/>
          <w:lang w:val="en-US"/>
        </w:rPr>
        <w:t xml:space="preserve"> </w:t>
      </w:r>
    </w:p>
    <w:p w14:paraId="7E167430" w14:textId="5610AE91" w:rsidR="00F35FA0" w:rsidRPr="00F702A2" w:rsidRDefault="00F35FA0" w:rsidP="00F35FA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F702A2">
        <w:rPr>
          <w:rFonts w:eastAsia="MS Mincho" w:cs="Arial"/>
          <w:spacing w:val="-3"/>
          <w:sz w:val="22"/>
          <w:szCs w:val="22"/>
          <w:lang w:val="en-US"/>
        </w:rPr>
        <w:tab/>
        <w:t xml:space="preserve">Transportation and Meal allowance/day </w:t>
      </w:r>
      <w:r w:rsidRPr="00F702A2">
        <w:rPr>
          <w:rFonts w:eastAsia="MS Mincho" w:cs="Arial"/>
          <w:spacing w:val="-3"/>
          <w:sz w:val="22"/>
          <w:szCs w:val="22"/>
          <w:lang w:val="en-US"/>
        </w:rPr>
        <w:tab/>
      </w:r>
      <w:r w:rsidRPr="00F702A2">
        <w:rPr>
          <w:rFonts w:eastAsia="MS Mincho" w:cs="Arial"/>
          <w:spacing w:val="-3"/>
          <w:sz w:val="22"/>
          <w:szCs w:val="22"/>
          <w:lang w:val="en-US"/>
        </w:rPr>
        <w:tab/>
        <w:t xml:space="preserve">    ----    P </w:t>
      </w:r>
      <w:r w:rsidRPr="00E33EE1">
        <w:rPr>
          <w:rFonts w:cs="Arial"/>
          <w:bCs/>
          <w:sz w:val="22"/>
          <w:szCs w:val="22"/>
        </w:rPr>
        <w:t>${Value10b}</w:t>
      </w:r>
    </w:p>
    <w:p w14:paraId="1996E018" w14:textId="5A57418C" w:rsidR="009B1AD0" w:rsidRDefault="009B1AD0" w:rsidP="00F35FA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4C1FB03D" w14:textId="35109490" w:rsidR="009B1AD0" w:rsidRDefault="009B1AD0" w:rsidP="00A279E9">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7538396C"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7B6C5EC4" w:rsidR="009B1AD0" w:rsidRDefault="009B1AD0" w:rsidP="00A279E9">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46053BF8"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49F8A532" w:rsidR="009B1AD0" w:rsidRDefault="00A72E0E" w:rsidP="00A279E9">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27A81BC3"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672503CA" w:rsidR="00690087" w:rsidRPr="00110305" w:rsidRDefault="00A72E0E" w:rsidP="00A279E9">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02CAEAB3" w14:textId="1C019E21" w:rsidR="0007191B" w:rsidRPr="00A72E0E" w:rsidRDefault="0007191B"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52820B1E" w:rsidR="00A72E0E" w:rsidRPr="00A72E0E" w:rsidRDefault="00A72E0E" w:rsidP="00A279E9">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1F769A1"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2DEC1D7D" w:rsidR="00A72E0E" w:rsidRDefault="00A72E0E" w:rsidP="00A279E9">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1B6D1AFB" w:rsidR="005B121A" w:rsidRDefault="005B121A" w:rsidP="00A279E9">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6BD8FD01" w14:textId="0BD904F1" w:rsidR="00110305" w:rsidRDefault="005B121A" w:rsidP="00A279E9">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117E2F94" w14:textId="78CC16CD" w:rsidR="001272B5" w:rsidRDefault="001272B5" w:rsidP="0026167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48939ED9" w14:textId="6241C5B8" w:rsidR="009C0129" w:rsidRDefault="009C0129" w:rsidP="0026167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104B0A59" w14:textId="29D8BE64" w:rsidR="009C0129" w:rsidRDefault="009C0129" w:rsidP="0026167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7B0CD5CC" w14:textId="3672DA49" w:rsidR="009C0129" w:rsidRDefault="009C0129" w:rsidP="0026167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6F2D0100" w14:textId="77777777" w:rsidR="009C0129" w:rsidRPr="00261671" w:rsidRDefault="009C0129" w:rsidP="0026167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bookmarkStart w:id="1" w:name="_GoBack"/>
      <w:bookmarkEnd w:id="1"/>
    </w:p>
    <w:p w14:paraId="5DD3DAAB" w14:textId="3E54809A" w:rsidR="003F4DC2" w:rsidRDefault="005B121A" w:rsidP="00A279E9">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4AD66F48" w14:textId="7395E711" w:rsidR="00BE200B" w:rsidRDefault="00BE200B" w:rsidP="00BE200B">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8CE7893" w14:textId="03F493EB" w:rsidR="00336F3F" w:rsidRDefault="00336F3F" w:rsidP="00BE200B">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C60FF3D" w14:textId="102005AD" w:rsidR="00AF7BB8"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t xml:space="preserve">          </w:t>
      </w: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2"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3" w:name="_Hlk526430637"/>
      <w:r w:rsidRPr="00014FD0">
        <w:rPr>
          <w:rFonts w:cs="Arial"/>
          <w:b/>
          <w:bCs/>
          <w:sz w:val="22"/>
        </w:rPr>
        <w:t>${Value20}</w:t>
      </w:r>
      <w:bookmarkEnd w:id="3"/>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5607B786" w:rsidR="00A03B16" w:rsidRPr="00014FD0" w:rsidRDefault="00BE200B"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${Value2</w:t>
      </w:r>
      <w:r>
        <w:rPr>
          <w:rFonts w:cs="Arial"/>
          <w:b/>
          <w:bCs/>
          <w:sz w:val="22"/>
          <w:szCs w:val="22"/>
        </w:rPr>
        <w:t>4</w:t>
      </w:r>
      <w:r w:rsidRPr="00014FD0">
        <w:rPr>
          <w:rFonts w:cs="Arial"/>
          <w:b/>
          <w:bCs/>
          <w:sz w:val="22"/>
          <w:szCs w:val="22"/>
        </w:rPr>
        <w:t>}</w:t>
      </w:r>
      <w:r w:rsidR="001F7B36">
        <w:rPr>
          <w:rFonts w:cs="Arial"/>
          <w:b/>
          <w:bCs/>
          <w:sz w:val="22"/>
          <w:szCs w:val="22"/>
        </w:rPr>
        <w:tab/>
      </w:r>
      <w:r w:rsidR="00E57EFF">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
          <w:bCs/>
          <w:sz w:val="22"/>
          <w:szCs w:val="22"/>
        </w:rPr>
        <w:t>${Value22}</w:t>
      </w:r>
    </w:p>
    <w:p w14:paraId="16D2D142" w14:textId="266A4BE9" w:rsidR="00A03B16" w:rsidRPr="00014FD0" w:rsidRDefault="00BE200B"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PH"/>
        </w:rPr>
        <w:t>Field Supervisor</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2"/>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${Value14} ${Value13}, ${Value15}</w:t>
      </w:r>
      <w:bookmarkEnd w:id="4"/>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7260F65C"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009C0129">
        <w:rPr>
          <w:rFonts w:eastAsia="MS Mincho" w:cs="Arial"/>
          <w:color w:val="000000" w:themeColor="text1"/>
          <w:sz w:val="22"/>
          <w:szCs w:val="20"/>
          <w:lang w:val="en-US"/>
        </w:rPr>
        <w:t xml:space="preserve">         </w:t>
      </w:r>
      <w:r w:rsidRPr="00014FD0">
        <w:rPr>
          <w:rFonts w:eastAsia="MS Mincho" w:cs="Arial"/>
          <w:color w:val="000000" w:themeColor="text1"/>
          <w:sz w:val="22"/>
          <w:szCs w:val="20"/>
          <w:lang w:val="en-US"/>
        </w:rPr>
        <w:tab/>
        <w:t>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55354F0D" w14:textId="494F6FE1" w:rsidR="00C6038E" w:rsidRDefault="00C6038E"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783EFF8" w14:textId="6B99BFC7"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45F2876" w14:textId="304FE74F"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4698DAE" w14:textId="606D06BA" w:rsidR="001C09D0" w:rsidRDefault="001C09D0"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6BF1B4F6" w14:textId="547F1807" w:rsidR="001C09D0" w:rsidRPr="00641AD1" w:rsidRDefault="001C09D0" w:rsidP="001C09D0">
      <w:pPr>
        <w:rPr>
          <w:sz w:val="22"/>
          <w:szCs w:val="22"/>
        </w:rPr>
      </w:pPr>
    </w:p>
    <w:p w14:paraId="739B058A" w14:textId="77777777" w:rsidR="0064592B" w:rsidRDefault="0064592B" w:rsidP="00BE200B">
      <w:pPr>
        <w:rPr>
          <w:rFonts w:eastAsia="MS Mincho" w:cs="Arial"/>
          <w:spacing w:val="-3"/>
          <w:sz w:val="22"/>
          <w:szCs w:val="22"/>
          <w:lang w:val="en-US"/>
        </w:rPr>
      </w:pPr>
    </w:p>
    <w:sectPr w:rsidR="0064592B" w:rsidSect="0007191B">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D58297" w14:textId="77777777" w:rsidR="00A04F14" w:rsidRDefault="00A04F14">
      <w:r>
        <w:separator/>
      </w:r>
    </w:p>
  </w:endnote>
  <w:endnote w:type="continuationSeparator" w:id="0">
    <w:p w14:paraId="0D32227C" w14:textId="77777777" w:rsidR="00A04F14" w:rsidRDefault="00A04F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ndara">
    <w:panose1 w:val="020E0502030303020204"/>
    <w:charset w:val="00"/>
    <w:family w:val="swiss"/>
    <w:pitch w:val="variable"/>
    <w:sig w:usb0="A00002EF" w:usb1="4000A44B"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4D262F" w14:textId="77777777" w:rsidR="00A04F14" w:rsidRDefault="00A04F14">
      <w:r>
        <w:separator/>
      </w:r>
    </w:p>
  </w:footnote>
  <w:footnote w:type="continuationSeparator" w:id="0">
    <w:p w14:paraId="751BB325" w14:textId="77777777" w:rsidR="00A04F14" w:rsidRDefault="00A04F14">
      <w:r>
        <w:separator/>
      </w:r>
    </w:p>
    <w:p w14:paraId="42B48ED3" w14:textId="77777777" w:rsidR="00A04F14" w:rsidRDefault="00A04F14"/>
  </w:footnote>
  <w:footnote w:type="continuationNotice" w:id="1">
    <w:p w14:paraId="2FF36901" w14:textId="77777777" w:rsidR="00A04F14" w:rsidRDefault="00A04F14">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3"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4"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6"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7"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8F178C"/>
    <w:multiLevelType w:val="hybridMultilevel"/>
    <w:tmpl w:val="42682590"/>
    <w:lvl w:ilvl="0" w:tplc="386E30D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0" w15:restartNumberingAfterBreak="0">
    <w:nsid w:val="45F45CCB"/>
    <w:multiLevelType w:val="hybridMultilevel"/>
    <w:tmpl w:val="42682590"/>
    <w:lvl w:ilvl="0" w:tplc="386E30D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12"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3"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6"/>
  </w:num>
  <w:num w:numId="3">
    <w:abstractNumId w:val="6"/>
  </w:num>
  <w:num w:numId="4">
    <w:abstractNumId w:val="6"/>
  </w:num>
  <w:num w:numId="5">
    <w:abstractNumId w:val="2"/>
  </w:num>
  <w:num w:numId="6">
    <w:abstractNumId w:val="3"/>
  </w:num>
  <w:num w:numId="7">
    <w:abstractNumId w:val="9"/>
  </w:num>
  <w:num w:numId="8">
    <w:abstractNumId w:val="5"/>
  </w:num>
  <w:num w:numId="9">
    <w:abstractNumId w:val="12"/>
  </w:num>
  <w:num w:numId="10">
    <w:abstractNumId w:val="0"/>
  </w:num>
  <w:num w:numId="11">
    <w:abstractNumId w:val="11"/>
  </w:num>
  <w:num w:numId="12">
    <w:abstractNumId w:val="1"/>
  </w:num>
  <w:num w:numId="13">
    <w:abstractNumId w:val="4"/>
  </w:num>
  <w:num w:numId="14">
    <w:abstractNumId w:val="8"/>
  </w:num>
  <w:num w:numId="15">
    <w:abstractNumId w:val="13"/>
  </w:num>
  <w:num w:numId="16">
    <w:abstractNumId w:val="7"/>
  </w:num>
  <w:num w:numId="17">
    <w:abstractNumId w:val="1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1B30"/>
    <w:rsid w:val="00066E95"/>
    <w:rsid w:val="0007191B"/>
    <w:rsid w:val="00085284"/>
    <w:rsid w:val="00090D86"/>
    <w:rsid w:val="00094840"/>
    <w:rsid w:val="00094973"/>
    <w:rsid w:val="000A267A"/>
    <w:rsid w:val="000A75D1"/>
    <w:rsid w:val="000B0DFF"/>
    <w:rsid w:val="000B60D8"/>
    <w:rsid w:val="000C1654"/>
    <w:rsid w:val="000E37A9"/>
    <w:rsid w:val="00110305"/>
    <w:rsid w:val="001272B5"/>
    <w:rsid w:val="00133469"/>
    <w:rsid w:val="00134844"/>
    <w:rsid w:val="001505EE"/>
    <w:rsid w:val="00191C02"/>
    <w:rsid w:val="00196321"/>
    <w:rsid w:val="001B3A9D"/>
    <w:rsid w:val="001C09D0"/>
    <w:rsid w:val="001C17F8"/>
    <w:rsid w:val="001E3694"/>
    <w:rsid w:val="001F3175"/>
    <w:rsid w:val="001F7B36"/>
    <w:rsid w:val="0020383E"/>
    <w:rsid w:val="00221AAB"/>
    <w:rsid w:val="002314D8"/>
    <w:rsid w:val="00236AC7"/>
    <w:rsid w:val="002547FF"/>
    <w:rsid w:val="002613FE"/>
    <w:rsid w:val="00261671"/>
    <w:rsid w:val="00263D60"/>
    <w:rsid w:val="0027429C"/>
    <w:rsid w:val="002761D7"/>
    <w:rsid w:val="002A0C2E"/>
    <w:rsid w:val="002B3B51"/>
    <w:rsid w:val="002D23DB"/>
    <w:rsid w:val="002E735F"/>
    <w:rsid w:val="00302095"/>
    <w:rsid w:val="0031110A"/>
    <w:rsid w:val="00330057"/>
    <w:rsid w:val="00332BF6"/>
    <w:rsid w:val="00336F3F"/>
    <w:rsid w:val="0035529C"/>
    <w:rsid w:val="00387B1D"/>
    <w:rsid w:val="003900A1"/>
    <w:rsid w:val="003A1074"/>
    <w:rsid w:val="003A4B61"/>
    <w:rsid w:val="003B432F"/>
    <w:rsid w:val="003D4DE8"/>
    <w:rsid w:val="003E1425"/>
    <w:rsid w:val="003E59C2"/>
    <w:rsid w:val="003F055F"/>
    <w:rsid w:val="003F0AE1"/>
    <w:rsid w:val="003F31F8"/>
    <w:rsid w:val="003F4DC2"/>
    <w:rsid w:val="00405E03"/>
    <w:rsid w:val="0041179C"/>
    <w:rsid w:val="004451E4"/>
    <w:rsid w:val="0045226F"/>
    <w:rsid w:val="00497C04"/>
    <w:rsid w:val="004A0464"/>
    <w:rsid w:val="004A3718"/>
    <w:rsid w:val="004C14BC"/>
    <w:rsid w:val="004C4515"/>
    <w:rsid w:val="004D62C6"/>
    <w:rsid w:val="004E0E19"/>
    <w:rsid w:val="004E45E6"/>
    <w:rsid w:val="004E7880"/>
    <w:rsid w:val="004E7D5C"/>
    <w:rsid w:val="00510E2D"/>
    <w:rsid w:val="00532C8F"/>
    <w:rsid w:val="00540F92"/>
    <w:rsid w:val="00543B47"/>
    <w:rsid w:val="00547E28"/>
    <w:rsid w:val="00570AF7"/>
    <w:rsid w:val="00574AE2"/>
    <w:rsid w:val="00580519"/>
    <w:rsid w:val="00582A1B"/>
    <w:rsid w:val="00584F5D"/>
    <w:rsid w:val="00597D55"/>
    <w:rsid w:val="005A79AD"/>
    <w:rsid w:val="005B121A"/>
    <w:rsid w:val="005B5B3D"/>
    <w:rsid w:val="005D6016"/>
    <w:rsid w:val="005D64A0"/>
    <w:rsid w:val="005E3D52"/>
    <w:rsid w:val="005F0E3A"/>
    <w:rsid w:val="00603280"/>
    <w:rsid w:val="006101C7"/>
    <w:rsid w:val="00611FF7"/>
    <w:rsid w:val="006203E0"/>
    <w:rsid w:val="0062081B"/>
    <w:rsid w:val="006238A7"/>
    <w:rsid w:val="00633EF0"/>
    <w:rsid w:val="00636FB3"/>
    <w:rsid w:val="0064592B"/>
    <w:rsid w:val="0065582D"/>
    <w:rsid w:val="00664D8C"/>
    <w:rsid w:val="00690087"/>
    <w:rsid w:val="006A008D"/>
    <w:rsid w:val="006B0A13"/>
    <w:rsid w:val="006C034D"/>
    <w:rsid w:val="006C33DA"/>
    <w:rsid w:val="006C3D4B"/>
    <w:rsid w:val="006C5D45"/>
    <w:rsid w:val="006D772D"/>
    <w:rsid w:val="006E5442"/>
    <w:rsid w:val="00715907"/>
    <w:rsid w:val="007206F2"/>
    <w:rsid w:val="007210C8"/>
    <w:rsid w:val="0073481A"/>
    <w:rsid w:val="0074022C"/>
    <w:rsid w:val="00755B7D"/>
    <w:rsid w:val="007637C4"/>
    <w:rsid w:val="007769F0"/>
    <w:rsid w:val="00786BBC"/>
    <w:rsid w:val="00794C5F"/>
    <w:rsid w:val="007C5CE0"/>
    <w:rsid w:val="007D060D"/>
    <w:rsid w:val="00830F85"/>
    <w:rsid w:val="00854E7C"/>
    <w:rsid w:val="0085686C"/>
    <w:rsid w:val="00861C10"/>
    <w:rsid w:val="00866093"/>
    <w:rsid w:val="008A0EDC"/>
    <w:rsid w:val="008C7DFE"/>
    <w:rsid w:val="008F188D"/>
    <w:rsid w:val="00906B24"/>
    <w:rsid w:val="009100E6"/>
    <w:rsid w:val="009401B8"/>
    <w:rsid w:val="0094484A"/>
    <w:rsid w:val="009514ED"/>
    <w:rsid w:val="00952E24"/>
    <w:rsid w:val="00963AEC"/>
    <w:rsid w:val="00986E0B"/>
    <w:rsid w:val="009A6DF8"/>
    <w:rsid w:val="009A7DB6"/>
    <w:rsid w:val="009B1AD0"/>
    <w:rsid w:val="009C0129"/>
    <w:rsid w:val="009E169D"/>
    <w:rsid w:val="009F2029"/>
    <w:rsid w:val="009F609F"/>
    <w:rsid w:val="009F6531"/>
    <w:rsid w:val="00A03B16"/>
    <w:rsid w:val="00A04F14"/>
    <w:rsid w:val="00A07DF9"/>
    <w:rsid w:val="00A13876"/>
    <w:rsid w:val="00A17383"/>
    <w:rsid w:val="00A279E9"/>
    <w:rsid w:val="00A55A40"/>
    <w:rsid w:val="00A56819"/>
    <w:rsid w:val="00A72E0E"/>
    <w:rsid w:val="00A846B3"/>
    <w:rsid w:val="00A948F7"/>
    <w:rsid w:val="00A959FE"/>
    <w:rsid w:val="00AB41DE"/>
    <w:rsid w:val="00AC39E8"/>
    <w:rsid w:val="00AC58BC"/>
    <w:rsid w:val="00AD4A8A"/>
    <w:rsid w:val="00AF4E0C"/>
    <w:rsid w:val="00AF7BB8"/>
    <w:rsid w:val="00B02DB0"/>
    <w:rsid w:val="00B05989"/>
    <w:rsid w:val="00B130DD"/>
    <w:rsid w:val="00B1622A"/>
    <w:rsid w:val="00B17060"/>
    <w:rsid w:val="00B45238"/>
    <w:rsid w:val="00B674E2"/>
    <w:rsid w:val="00B74D33"/>
    <w:rsid w:val="00BD2365"/>
    <w:rsid w:val="00BE200B"/>
    <w:rsid w:val="00BE6506"/>
    <w:rsid w:val="00BF4FB8"/>
    <w:rsid w:val="00BF5487"/>
    <w:rsid w:val="00C100D0"/>
    <w:rsid w:val="00C15855"/>
    <w:rsid w:val="00C32A34"/>
    <w:rsid w:val="00C33E73"/>
    <w:rsid w:val="00C343EA"/>
    <w:rsid w:val="00C432DC"/>
    <w:rsid w:val="00C6038E"/>
    <w:rsid w:val="00C750B2"/>
    <w:rsid w:val="00C92AC9"/>
    <w:rsid w:val="00C94A44"/>
    <w:rsid w:val="00C94E6C"/>
    <w:rsid w:val="00CB3D92"/>
    <w:rsid w:val="00CD76CC"/>
    <w:rsid w:val="00CD7CF4"/>
    <w:rsid w:val="00D217C5"/>
    <w:rsid w:val="00D23110"/>
    <w:rsid w:val="00D54533"/>
    <w:rsid w:val="00D573DF"/>
    <w:rsid w:val="00D9178C"/>
    <w:rsid w:val="00DA105C"/>
    <w:rsid w:val="00DB191D"/>
    <w:rsid w:val="00DD1A57"/>
    <w:rsid w:val="00DD46FF"/>
    <w:rsid w:val="00DE0409"/>
    <w:rsid w:val="00E02F05"/>
    <w:rsid w:val="00E5216F"/>
    <w:rsid w:val="00E56556"/>
    <w:rsid w:val="00E57EFF"/>
    <w:rsid w:val="00E72A0F"/>
    <w:rsid w:val="00E806BF"/>
    <w:rsid w:val="00E828F3"/>
    <w:rsid w:val="00E97382"/>
    <w:rsid w:val="00EB1EB7"/>
    <w:rsid w:val="00EB6CA4"/>
    <w:rsid w:val="00ED55B5"/>
    <w:rsid w:val="00F0533A"/>
    <w:rsid w:val="00F100B1"/>
    <w:rsid w:val="00F1084F"/>
    <w:rsid w:val="00F110A6"/>
    <w:rsid w:val="00F23194"/>
    <w:rsid w:val="00F35FA0"/>
    <w:rsid w:val="00F4257A"/>
    <w:rsid w:val="00F678F3"/>
    <w:rsid w:val="00F94627"/>
    <w:rsid w:val="00FA2CB5"/>
    <w:rsid w:val="00FF1298"/>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2.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296A617C-330D-4065-990B-858CDEBC5C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4</TotalTime>
  <Pages>3</Pages>
  <Words>910</Words>
  <Characters>5193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6091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4</cp:revision>
  <cp:lastPrinted>2018-05-17T03:45:00Z</cp:lastPrinted>
  <dcterms:created xsi:type="dcterms:W3CDTF">2019-08-04T14:29:00Z</dcterms:created>
  <dcterms:modified xsi:type="dcterms:W3CDTF">2019-09-03T07:40:00Z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