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2368"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397797C" w14:textId="77777777" w:rsidR="00CD4ED6" w:rsidRDefault="00CD4ED6" w:rsidP="00CD4ED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Process papers for billing;</w:t>
      </w:r>
    </w:p>
    <w:p w14:paraId="351C5859" w14:textId="77777777" w:rsidR="00CD4ED6" w:rsidRDefault="00CD4ED6" w:rsidP="00CD4ED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Coordinates with Business Divisions 3 Personnel assigned for BD3;</w:t>
      </w:r>
    </w:p>
    <w:p w14:paraId="1B76210E" w14:textId="77777777" w:rsidR="00CD4ED6" w:rsidRDefault="00CD4ED6" w:rsidP="00CD4ED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Process liquidation, reimbursement of BD3 personnel;</w:t>
      </w:r>
    </w:p>
    <w:p w14:paraId="1DDEDDF2" w14:textId="77777777" w:rsidR="00CD4ED6" w:rsidRDefault="00CD4ED6" w:rsidP="00CD4ED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Assists the Brand Manager regarding documentation;</w:t>
      </w:r>
    </w:p>
    <w:p w14:paraId="09F547D0" w14:textId="77777777" w:rsidR="00CD4ED6" w:rsidRPr="00AA2FD6" w:rsidRDefault="00CD4ED6" w:rsidP="00CD4ED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Follow-up of payments of liquidation and reimbursement of brand activation personnel and merchandising</w:t>
      </w:r>
    </w:p>
    <w:p w14:paraId="3D979261" w14:textId="2B34A1A1" w:rsidR="00371132" w:rsidRDefault="00371132" w:rsidP="00CD4ED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D2965DF" w14:textId="5835E152" w:rsidR="00CD4ED6" w:rsidRDefault="00CD4ED6" w:rsidP="00CD4ED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611E14E" w14:textId="16FD3100" w:rsidR="00CD4ED6" w:rsidRDefault="00CD4ED6" w:rsidP="00CD4ED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A4D814E" w14:textId="77777777" w:rsidR="00CD4ED6" w:rsidRDefault="00CD4ED6" w:rsidP="00CD4ED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65D3053" w14:textId="1A6CF5BB" w:rsidR="00941391" w:rsidRDefault="00941391" w:rsidP="00941391">
      <w:pPr>
        <w:pStyle w:val="ListParagraph"/>
        <w:spacing w:line="240" w:lineRule="auto"/>
        <w:ind w:left="1530" w:right="-180"/>
        <w:jc w:val="both"/>
        <w:rPr>
          <w:rFonts w:cs="Arial"/>
          <w:sz w:val="22"/>
          <w:szCs w:val="22"/>
        </w:rPr>
      </w:pPr>
    </w:p>
    <w:p w14:paraId="611BBCBB" w14:textId="00243BD0" w:rsidR="00371132" w:rsidRDefault="00371132" w:rsidP="00941391">
      <w:pPr>
        <w:pStyle w:val="ListParagraph"/>
        <w:spacing w:line="240" w:lineRule="auto"/>
        <w:ind w:left="1530" w:right="-180"/>
        <w:jc w:val="both"/>
        <w:rPr>
          <w:rFonts w:cs="Arial"/>
          <w:sz w:val="22"/>
          <w:szCs w:val="22"/>
        </w:rPr>
      </w:pPr>
    </w:p>
    <w:p w14:paraId="091740EE" w14:textId="5C229DF0" w:rsidR="00371132" w:rsidRDefault="00371132" w:rsidP="00941391">
      <w:pPr>
        <w:pStyle w:val="ListParagraph"/>
        <w:spacing w:line="240" w:lineRule="auto"/>
        <w:ind w:left="1530" w:right="-180"/>
        <w:jc w:val="both"/>
        <w:rPr>
          <w:rFonts w:cs="Arial"/>
          <w:sz w:val="22"/>
          <w:szCs w:val="22"/>
        </w:rPr>
      </w:pPr>
    </w:p>
    <w:p w14:paraId="3711E03D" w14:textId="77777777" w:rsidR="00371132" w:rsidRPr="00941391" w:rsidRDefault="00371132"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4C10E8FB" w:rsidR="009B1AD0" w:rsidRDefault="00CD4ED6"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3" w:name="_GoBack"/>
      <w:bookmarkEnd w:id="1"/>
      <w:bookmarkEnd w:id="2"/>
      <w:r>
        <w:rPr>
          <w:rFonts w:ascii="Arial Narrow" w:hAnsi="Arial Narrow"/>
          <w:b/>
          <w:noProof/>
          <w:u w:val="single"/>
          <w:lang w:val="en-US"/>
        </w:rPr>
        <w:drawing>
          <wp:anchor distT="0" distB="0" distL="114300" distR="114300" simplePos="0" relativeHeight="251650560" behindDoc="0" locked="0" layoutInCell="1" allowOverlap="1" wp14:anchorId="58502520" wp14:editId="21E5A4A7">
            <wp:simplePos x="0" y="0"/>
            <wp:positionH relativeFrom="column">
              <wp:posOffset>-314325</wp:posOffset>
            </wp:positionH>
            <wp:positionV relativeFrom="paragraph">
              <wp:posOffset>176530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3"/>
    </w:p>
    <w:p w14:paraId="4C1FB03D" w14:textId="77EFF82E"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5FA74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CFF9E1"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CFA25F6"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09F2B" w14:textId="77777777" w:rsidR="0062412B" w:rsidRDefault="0062412B">
      <w:r>
        <w:separator/>
      </w:r>
    </w:p>
  </w:endnote>
  <w:endnote w:type="continuationSeparator" w:id="0">
    <w:p w14:paraId="4D990EB9" w14:textId="77777777" w:rsidR="0062412B" w:rsidRDefault="0062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22A4A" w14:textId="77777777" w:rsidR="0062412B" w:rsidRDefault="0062412B">
      <w:r>
        <w:separator/>
      </w:r>
    </w:p>
  </w:footnote>
  <w:footnote w:type="continuationSeparator" w:id="0">
    <w:p w14:paraId="091E75A9" w14:textId="77777777" w:rsidR="0062412B" w:rsidRDefault="0062412B">
      <w:r>
        <w:separator/>
      </w:r>
    </w:p>
    <w:p w14:paraId="709479C8" w14:textId="77777777" w:rsidR="0062412B" w:rsidRDefault="0062412B"/>
  </w:footnote>
  <w:footnote w:type="continuationNotice" w:id="1">
    <w:p w14:paraId="216E1AAC" w14:textId="77777777" w:rsidR="0062412B" w:rsidRDefault="0062412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2412B"/>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8963727-4DEE-4EF6-BA6C-AFD2CCB2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2019-08-04T16:26:00Z</dcterms:created>
  <dcterms:modified xsi:type="dcterms:W3CDTF">2019-08-04T16:26:00Z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