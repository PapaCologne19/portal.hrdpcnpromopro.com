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6A0EAF">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6A0EAF">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F572145"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Ensure that she/he understood the mechanics and daily work flow;</w:t>
      </w:r>
    </w:p>
    <w:p w14:paraId="0CA43660"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Must push the product to consumers and delivered assigned/required spiel;</w:t>
      </w:r>
    </w:p>
    <w:p w14:paraId="12C6C058"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Gathers comments, feedbacks from consumer and competitive activities;</w:t>
      </w:r>
    </w:p>
    <w:p w14:paraId="6DCD9DAC"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Prepares database of consumers that were given samples;</w:t>
      </w:r>
    </w:p>
    <w:p w14:paraId="0426C80C" w14:textId="77777777" w:rsidR="009F6531" w:rsidRPr="005D215B"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Monitors the stocks movement to ensure that there are available of product within the sampling area;</w:t>
      </w:r>
    </w:p>
    <w:p w14:paraId="5ED531E0"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Prepares quantitative and qualitative report;</w:t>
      </w:r>
    </w:p>
    <w:p w14:paraId="33E73D16"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Wears at all times the prescribed uniform and PCN ID during the eight (8) hours work;</w:t>
      </w:r>
    </w:p>
    <w:p w14:paraId="491F3F3F" w14:textId="77777777" w:rsidR="009F6531" w:rsidRPr="008A04CC" w:rsidRDefault="009F6531" w:rsidP="009F6531">
      <w:pPr>
        <w:spacing w:line="240" w:lineRule="auto"/>
        <w:ind w:left="1080" w:firstLine="360"/>
        <w:jc w:val="both"/>
        <w:rPr>
          <w:rFonts w:cs="Arial"/>
          <w:sz w:val="22"/>
          <w:szCs w:val="22"/>
        </w:rPr>
      </w:pPr>
      <w:r>
        <w:rPr>
          <w:rFonts w:cs="Arial"/>
          <w:sz w:val="22"/>
          <w:szCs w:val="22"/>
        </w:rPr>
        <w:t>-</w:t>
      </w:r>
      <w:r w:rsidRPr="008A04CC">
        <w:rPr>
          <w:rFonts w:cs="Arial"/>
          <w:sz w:val="22"/>
          <w:szCs w:val="22"/>
        </w:rPr>
        <w:t>Theft of loss of supplies;</w:t>
      </w:r>
    </w:p>
    <w:p w14:paraId="4ECA2DF3" w14:textId="77777777" w:rsidR="009F6531" w:rsidRPr="008A04CC" w:rsidRDefault="009F6531" w:rsidP="009F6531">
      <w:pPr>
        <w:spacing w:line="240" w:lineRule="auto"/>
        <w:ind w:left="1440"/>
        <w:jc w:val="both"/>
        <w:rPr>
          <w:rFonts w:cs="Arial"/>
          <w:sz w:val="22"/>
          <w:szCs w:val="22"/>
        </w:rPr>
      </w:pPr>
      <w:r>
        <w:rPr>
          <w:rFonts w:cs="Arial"/>
          <w:sz w:val="22"/>
          <w:szCs w:val="22"/>
        </w:rPr>
        <w:t>-</w:t>
      </w:r>
      <w:r w:rsidRPr="008A04CC">
        <w:rPr>
          <w:rFonts w:cs="Arial"/>
          <w:sz w:val="22"/>
          <w:szCs w:val="22"/>
        </w:rPr>
        <w:t>Consumer complaints;</w:t>
      </w:r>
    </w:p>
    <w:p w14:paraId="3D51A9DB" w14:textId="77777777" w:rsidR="009F6531" w:rsidRDefault="009F6531" w:rsidP="009F6531">
      <w:pPr>
        <w:spacing w:line="240" w:lineRule="auto"/>
        <w:ind w:left="1440"/>
        <w:jc w:val="both"/>
        <w:rPr>
          <w:rFonts w:cs="Arial"/>
          <w:sz w:val="22"/>
          <w:szCs w:val="22"/>
        </w:rPr>
      </w:pPr>
      <w:r>
        <w:rPr>
          <w:rFonts w:cs="Arial"/>
          <w:sz w:val="22"/>
          <w:szCs w:val="22"/>
        </w:rPr>
        <w:t>-</w:t>
      </w:r>
      <w:r w:rsidRPr="008A04CC">
        <w:rPr>
          <w:rFonts w:cs="Arial"/>
          <w:sz w:val="22"/>
          <w:szCs w:val="22"/>
        </w:rPr>
        <w:t>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6A0EAF">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3821D5B4" w:rsidR="00261671" w:rsidRPr="00F35FA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4078D" w:rsidRPr="00E71404">
        <w:rPr>
          <w:rFonts w:eastAsia="MS Mincho" w:cs="Arial"/>
          <w:spacing w:val="-3"/>
          <w:sz w:val="22"/>
          <w:szCs w:val="22"/>
          <w:lang w:val="en-US"/>
        </w:rPr>
        <w:t xml:space="preserve">Employee will commence to perform the services in favor of </w:t>
      </w:r>
      <w:r w:rsidR="0094078D" w:rsidRPr="000646CD">
        <w:rPr>
          <w:rFonts w:cs="Arial"/>
          <w:b/>
          <w:bCs/>
          <w:sz w:val="22"/>
          <w:szCs w:val="22"/>
        </w:rPr>
        <w:t>${Value</w:t>
      </w:r>
      <w:r w:rsidR="0094078D">
        <w:rPr>
          <w:rFonts w:cs="Arial"/>
          <w:b/>
          <w:bCs/>
          <w:sz w:val="22"/>
          <w:szCs w:val="22"/>
        </w:rPr>
        <w:t>3</w:t>
      </w:r>
      <w:r w:rsidR="0094078D" w:rsidRPr="000646CD">
        <w:rPr>
          <w:rFonts w:cs="Arial"/>
          <w:b/>
          <w:bCs/>
          <w:sz w:val="22"/>
          <w:szCs w:val="22"/>
        </w:rPr>
        <w:t>}</w:t>
      </w:r>
      <w:r w:rsidR="0094078D" w:rsidRPr="00F702A2">
        <w:rPr>
          <w:rFonts w:eastAsia="MS Mincho" w:cs="Arial"/>
          <w:spacing w:val="-3"/>
          <w:sz w:val="22"/>
          <w:szCs w:val="22"/>
          <w:lang w:val="en-US"/>
        </w:rPr>
        <w:t xml:space="preserve"> </w:t>
      </w:r>
      <w:r w:rsidR="0094078D">
        <w:rPr>
          <w:rFonts w:eastAsia="MS Mincho" w:cs="Arial"/>
          <w:spacing w:val="-3"/>
          <w:sz w:val="22"/>
          <w:szCs w:val="22"/>
          <w:lang w:val="en-US"/>
        </w:rPr>
        <w:t xml:space="preserve">from </w:t>
      </w:r>
      <w:r w:rsidR="0094078D" w:rsidRPr="000646CD">
        <w:rPr>
          <w:rFonts w:cs="Arial"/>
          <w:b/>
          <w:bCs/>
          <w:sz w:val="22"/>
          <w:szCs w:val="22"/>
        </w:rPr>
        <w:t>${Value</w:t>
      </w:r>
      <w:r w:rsidR="0094078D">
        <w:rPr>
          <w:rFonts w:cs="Arial"/>
          <w:b/>
          <w:bCs/>
          <w:sz w:val="22"/>
          <w:szCs w:val="22"/>
        </w:rPr>
        <w:t>8</w:t>
      </w:r>
      <w:r w:rsidR="0094078D" w:rsidRPr="000646CD">
        <w:rPr>
          <w:rFonts w:cs="Arial"/>
          <w:b/>
          <w:bCs/>
          <w:sz w:val="22"/>
          <w:szCs w:val="22"/>
        </w:rPr>
        <w:t>}</w:t>
      </w:r>
      <w:r w:rsidR="0094078D">
        <w:rPr>
          <w:rFonts w:eastAsia="MS Mincho" w:cs="Arial"/>
          <w:b/>
          <w:spacing w:val="-3"/>
          <w:sz w:val="22"/>
          <w:szCs w:val="22"/>
          <w:lang w:val="en-US"/>
        </w:rPr>
        <w:t xml:space="preserve"> </w:t>
      </w:r>
      <w:r w:rsidR="0094078D">
        <w:rPr>
          <w:rFonts w:eastAsia="MS Mincho" w:cs="Arial"/>
          <w:spacing w:val="-3"/>
          <w:sz w:val="22"/>
          <w:szCs w:val="22"/>
          <w:lang w:val="en-US"/>
        </w:rPr>
        <w:t>to</w:t>
      </w:r>
      <w:r w:rsidR="0094078D">
        <w:rPr>
          <w:rFonts w:eastAsia="MS Mincho" w:cs="Arial"/>
          <w:b/>
          <w:spacing w:val="-3"/>
          <w:sz w:val="22"/>
          <w:szCs w:val="22"/>
          <w:lang w:val="en-US"/>
        </w:rPr>
        <w:t xml:space="preserve"> </w:t>
      </w:r>
      <w:r w:rsidR="0094078D" w:rsidRPr="000646CD">
        <w:rPr>
          <w:rFonts w:cs="Arial"/>
          <w:b/>
          <w:bCs/>
          <w:sz w:val="22"/>
          <w:szCs w:val="22"/>
        </w:rPr>
        <w:t>${</w:t>
      </w:r>
      <w:r w:rsidR="0094078D">
        <w:rPr>
          <w:rFonts w:cs="Arial"/>
          <w:b/>
          <w:bCs/>
          <w:sz w:val="22"/>
          <w:szCs w:val="22"/>
        </w:rPr>
        <w:t>Deo9</w:t>
      </w:r>
      <w:r w:rsidR="0094078D" w:rsidRPr="000646CD">
        <w:rPr>
          <w:rFonts w:cs="Arial"/>
          <w:b/>
          <w:bCs/>
          <w:sz w:val="22"/>
          <w:szCs w:val="22"/>
        </w:rPr>
        <w:t>}</w:t>
      </w:r>
      <w:r w:rsidR="0094078D">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C40CE56" w14:textId="77777777" w:rsidR="00867B12" w:rsidRPr="00353771" w:rsidRDefault="00867B12" w:rsidP="00867B1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${Value10}</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C361E5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6C0B2BD6" w:rsidR="009B1AD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37508B" w:rsidR="00A72E0E" w:rsidRDefault="00AC58BC"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7488" behindDoc="0" locked="0" layoutInCell="1" allowOverlap="1" wp14:anchorId="2F013442" wp14:editId="7F970857">
            <wp:simplePos x="0" y="0"/>
            <wp:positionH relativeFrom="column">
              <wp:posOffset>-333375</wp:posOffset>
            </wp:positionH>
            <wp:positionV relativeFrom="paragraph">
              <wp:posOffset>230505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B6C5EC4" w:rsidR="009B1AD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0842258"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6988B" w14:textId="77777777" w:rsidR="00FD49EF" w:rsidRDefault="00FD49EF">
      <w:r>
        <w:separator/>
      </w:r>
    </w:p>
  </w:endnote>
  <w:endnote w:type="continuationSeparator" w:id="0">
    <w:p w14:paraId="1DF28A5C" w14:textId="77777777" w:rsidR="00FD49EF" w:rsidRDefault="00FD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A4416" w14:textId="77777777" w:rsidR="00FD49EF" w:rsidRDefault="00FD49EF">
      <w:r>
        <w:separator/>
      </w:r>
    </w:p>
  </w:footnote>
  <w:footnote w:type="continuationSeparator" w:id="0">
    <w:p w14:paraId="2CAE0C40" w14:textId="77777777" w:rsidR="00FD49EF" w:rsidRDefault="00FD49EF">
      <w:r>
        <w:separator/>
      </w:r>
    </w:p>
    <w:p w14:paraId="2C18B351" w14:textId="77777777" w:rsidR="00FD49EF" w:rsidRDefault="00FD49EF"/>
  </w:footnote>
  <w:footnote w:type="continuationNotice" w:id="1">
    <w:p w14:paraId="0D42448C" w14:textId="77777777" w:rsidR="00FD49EF" w:rsidRDefault="00FD49E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50007"/>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A0EAF"/>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67B12"/>
    <w:rsid w:val="008A0EDC"/>
    <w:rsid w:val="008C7DFE"/>
    <w:rsid w:val="008F188D"/>
    <w:rsid w:val="00906B24"/>
    <w:rsid w:val="009100E6"/>
    <w:rsid w:val="009401B8"/>
    <w:rsid w:val="0094078D"/>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2782F"/>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D49E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4515C32E-8500-40C5-93B7-F6F189D9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2019-09-03T08:28:00Z</dcterms:created>
  <dcterms:modified xsi:type="dcterms:W3CDTF">2019-09-03T08:28:00Z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