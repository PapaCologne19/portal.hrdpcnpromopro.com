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35E5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35E5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35E5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2E94FBC" w14:textId="77777777" w:rsidR="007A4902" w:rsidRPr="003C5993" w:rsidRDefault="007A4902" w:rsidP="00835E54">
      <w:pPr>
        <w:numPr>
          <w:ilvl w:val="0"/>
          <w:numId w:val="14"/>
        </w:numPr>
        <w:spacing w:line="240" w:lineRule="auto"/>
        <w:jc w:val="both"/>
        <w:rPr>
          <w:rFonts w:cs="Arial"/>
          <w:sz w:val="22"/>
          <w:szCs w:val="22"/>
        </w:rPr>
      </w:pPr>
      <w:r w:rsidRPr="003C5993">
        <w:rPr>
          <w:rFonts w:cs="Arial"/>
          <w:sz w:val="22"/>
          <w:szCs w:val="22"/>
        </w:rPr>
        <w:t>Composed of 2 Merchandisers per area</w:t>
      </w:r>
      <w:r>
        <w:rPr>
          <w:rFonts w:cs="Arial"/>
          <w:sz w:val="22"/>
          <w:szCs w:val="22"/>
        </w:rPr>
        <w:t>;</w:t>
      </w:r>
    </w:p>
    <w:p w14:paraId="4BA48F7A"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Proper Installation &amp; Documenta</w:t>
      </w:r>
      <w:r>
        <w:rPr>
          <w:rFonts w:cs="Arial"/>
          <w:sz w:val="22"/>
          <w:szCs w:val="22"/>
        </w:rPr>
        <w:t>tion of merchandising materials;</w:t>
      </w:r>
    </w:p>
    <w:p w14:paraId="03210D4C"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To take picture of each banner poster and backboard when placed far from one another</w:t>
      </w:r>
      <w:r>
        <w:rPr>
          <w:rFonts w:cs="Arial"/>
          <w:sz w:val="22"/>
          <w:szCs w:val="22"/>
        </w:rPr>
        <w:t xml:space="preserve"> (but only one if collectively);</w:t>
      </w:r>
    </w:p>
    <w:p w14:paraId="2607DC27"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Saturation of given</w:t>
      </w:r>
      <w:r>
        <w:rPr>
          <w:rFonts w:cs="Arial"/>
          <w:sz w:val="22"/>
          <w:szCs w:val="22"/>
        </w:rPr>
        <w:t xml:space="preserve"> itinerary / area to be covered;</w:t>
      </w:r>
    </w:p>
    <w:p w14:paraId="169578D9"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Securing of merchand</w:t>
      </w:r>
      <w:r>
        <w:rPr>
          <w:rFonts w:cs="Arial"/>
          <w:sz w:val="22"/>
          <w:szCs w:val="22"/>
        </w:rPr>
        <w:t>ising materials to be installed;</w:t>
      </w:r>
    </w:p>
    <w:p w14:paraId="7F49DB8B"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Maintain good grooming, wear proper uniforms and PCN ID during PLDT Booth set-up</w:t>
      </w:r>
      <w:r>
        <w:rPr>
          <w:rFonts w:cs="Arial"/>
          <w:sz w:val="22"/>
          <w:szCs w:val="22"/>
        </w:rPr>
        <w:t>;</w:t>
      </w:r>
    </w:p>
    <w:p w14:paraId="4F7864F9" w14:textId="77777777" w:rsidR="007A4902" w:rsidRPr="003C5993" w:rsidRDefault="007A4902" w:rsidP="00835E54">
      <w:pPr>
        <w:numPr>
          <w:ilvl w:val="0"/>
          <w:numId w:val="14"/>
        </w:numPr>
        <w:spacing w:line="240" w:lineRule="auto"/>
        <w:rPr>
          <w:rFonts w:cs="Arial"/>
          <w:sz w:val="22"/>
          <w:szCs w:val="22"/>
        </w:rPr>
      </w:pPr>
      <w:r w:rsidRPr="003C5993">
        <w:rPr>
          <w:rFonts w:cs="Arial"/>
          <w:sz w:val="22"/>
          <w:szCs w:val="22"/>
        </w:rPr>
        <w:t>Immediately report to PCN via phone call/text any concern/problems she may encounter</w:t>
      </w:r>
      <w:r>
        <w:rPr>
          <w:rFonts w:cs="Arial"/>
          <w:sz w:val="22"/>
          <w:szCs w:val="22"/>
        </w:rPr>
        <w:t>;</w:t>
      </w:r>
    </w:p>
    <w:p w14:paraId="0184A5B1" w14:textId="77777777" w:rsidR="007A4902" w:rsidRDefault="007A4902" w:rsidP="00835E54">
      <w:pPr>
        <w:numPr>
          <w:ilvl w:val="0"/>
          <w:numId w:val="14"/>
        </w:numPr>
        <w:spacing w:line="240" w:lineRule="auto"/>
        <w:rPr>
          <w:rFonts w:cs="Arial"/>
          <w:sz w:val="22"/>
          <w:szCs w:val="22"/>
        </w:rPr>
      </w:pPr>
      <w:r w:rsidRPr="003C5993">
        <w:rPr>
          <w:rFonts w:cs="Arial"/>
          <w:sz w:val="22"/>
          <w:szCs w:val="22"/>
        </w:rPr>
        <w:t>Report to PCN office during agreed time and date or as per instruction of Pr</w:t>
      </w:r>
      <w:r>
        <w:rPr>
          <w:rFonts w:cs="Arial"/>
          <w:sz w:val="22"/>
          <w:szCs w:val="22"/>
        </w:rPr>
        <w:t>oject and or Account Supervisor;</w:t>
      </w:r>
    </w:p>
    <w:p w14:paraId="69EA29B9" w14:textId="58D527A1" w:rsidR="00257758" w:rsidRDefault="007A4902" w:rsidP="00835E54">
      <w:pPr>
        <w:numPr>
          <w:ilvl w:val="0"/>
          <w:numId w:val="14"/>
        </w:numPr>
        <w:spacing w:line="240" w:lineRule="auto"/>
        <w:rPr>
          <w:rFonts w:cs="Arial"/>
          <w:sz w:val="22"/>
          <w:szCs w:val="22"/>
        </w:rPr>
      </w:pPr>
      <w:r w:rsidRPr="007A4902">
        <w:rPr>
          <w:rFonts w:cs="Arial"/>
          <w:sz w:val="22"/>
          <w:szCs w:val="22"/>
        </w:rPr>
        <w:t xml:space="preserve">Each merchandiser must reach </w:t>
      </w:r>
      <w:r w:rsidRPr="007A4902">
        <w:rPr>
          <w:rFonts w:cs="Arial"/>
          <w:b/>
          <w:sz w:val="22"/>
          <w:szCs w:val="22"/>
        </w:rPr>
        <w:t xml:space="preserve">_____ </w:t>
      </w:r>
      <w:r w:rsidRPr="007A4902">
        <w:rPr>
          <w:rFonts w:cs="Arial"/>
          <w:sz w:val="22"/>
          <w:szCs w:val="22"/>
        </w:rPr>
        <w:t>productive calls per day.</w:t>
      </w:r>
    </w:p>
    <w:p w14:paraId="045E2B67" w14:textId="2BB3BA2D" w:rsidR="007A4902" w:rsidRDefault="007A4902" w:rsidP="007A4902">
      <w:pPr>
        <w:spacing w:line="240" w:lineRule="auto"/>
        <w:rPr>
          <w:rFonts w:cs="Arial"/>
          <w:sz w:val="22"/>
          <w:szCs w:val="22"/>
        </w:rPr>
      </w:pPr>
    </w:p>
    <w:p w14:paraId="28FA2D2F" w14:textId="20A43FF0" w:rsidR="007A4902" w:rsidRDefault="007A4902" w:rsidP="007A4902">
      <w:pPr>
        <w:spacing w:line="240" w:lineRule="auto"/>
        <w:rPr>
          <w:rFonts w:cs="Arial"/>
          <w:sz w:val="22"/>
          <w:szCs w:val="22"/>
        </w:rPr>
      </w:pPr>
    </w:p>
    <w:p w14:paraId="5835A830" w14:textId="77777777" w:rsidR="007A4902" w:rsidRPr="007A4902" w:rsidRDefault="007A4902" w:rsidP="007A4902">
      <w:pPr>
        <w:spacing w:line="240" w:lineRule="auto"/>
        <w:rPr>
          <w:rFonts w:cs="Arial"/>
          <w:sz w:val="22"/>
          <w:szCs w:val="22"/>
        </w:rPr>
      </w:pPr>
    </w:p>
    <w:p w14:paraId="79E19B74" w14:textId="28D702DA" w:rsidR="00E72A0F" w:rsidRPr="000B60D8" w:rsidRDefault="009B1AD0"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835E5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B6CE755" w14:textId="77777777"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85B895E"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3538A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64917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6C063759" w:rsidR="00A72E0E" w:rsidRDefault="007A4902"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2576" behindDoc="0" locked="0" layoutInCell="1" allowOverlap="1" wp14:anchorId="2F013442" wp14:editId="20998720">
            <wp:simplePos x="0" y="0"/>
            <wp:positionH relativeFrom="column">
              <wp:posOffset>-295275</wp:posOffset>
            </wp:positionH>
            <wp:positionV relativeFrom="paragraph">
              <wp:posOffset>214630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w:t>
      </w:r>
      <w:bookmarkStart w:id="1" w:name="_GoBack"/>
      <w:bookmarkEnd w:id="1"/>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2353FF38"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D59E41D" w:rsidR="009B1AD0" w:rsidRPr="006C376F" w:rsidRDefault="009B1AD0"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695B3B7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835E5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835E5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A85E65A" w14:textId="1638F655" w:rsidR="00D222AA" w:rsidRPr="007A4902" w:rsidRDefault="005B121A" w:rsidP="00835E5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FEE20EA" w14:textId="77777777" w:rsidR="00D222AA" w:rsidRPr="007B50AE"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835E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28C8CF4" w14:textId="224EE98E"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62BBC9" w14:textId="0ECAE7A3"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2514FC" w14:textId="4CE29733"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CF62F5" w14:textId="65AD8463"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BCC5AC" w14:textId="335CFA4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A3A21" w14:textId="413F6F92"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A80D0E" w14:textId="1978D6EB"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40E8" w14:textId="77777777" w:rsidR="00835E54" w:rsidRDefault="00835E54">
      <w:r>
        <w:separator/>
      </w:r>
    </w:p>
  </w:endnote>
  <w:endnote w:type="continuationSeparator" w:id="0">
    <w:p w14:paraId="536F676D" w14:textId="77777777" w:rsidR="00835E54" w:rsidRDefault="0083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1323" w14:textId="77777777" w:rsidR="00835E54" w:rsidRDefault="00835E54">
      <w:r>
        <w:separator/>
      </w:r>
    </w:p>
  </w:footnote>
  <w:footnote w:type="continuationSeparator" w:id="0">
    <w:p w14:paraId="6AE6A977" w14:textId="77777777" w:rsidR="00835E54" w:rsidRDefault="00835E54">
      <w:r>
        <w:separator/>
      </w:r>
    </w:p>
    <w:p w14:paraId="2E0018A4" w14:textId="77777777" w:rsidR="00835E54" w:rsidRDefault="00835E54"/>
  </w:footnote>
  <w:footnote w:type="continuationNotice" w:id="1">
    <w:p w14:paraId="1CEAD457" w14:textId="77777777" w:rsidR="00835E54" w:rsidRDefault="00835E5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4902"/>
    <w:rsid w:val="007A6383"/>
    <w:rsid w:val="007B50AE"/>
    <w:rsid w:val="007C5CE0"/>
    <w:rsid w:val="007C7E66"/>
    <w:rsid w:val="007D060D"/>
    <w:rsid w:val="00806671"/>
    <w:rsid w:val="00830F85"/>
    <w:rsid w:val="008316DD"/>
    <w:rsid w:val="00835E54"/>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B03B41C-4E6A-483E-8D7B-60A69965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2019-08-06T07:44:00Z</dcterms:created>
  <dcterms:modified xsi:type="dcterms:W3CDTF">2019-08-06T07:44:00Z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