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4A71F5">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4A71F5">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A71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A71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A71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4A71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D9EEFFC" w14:textId="77777777" w:rsidR="00275588" w:rsidRPr="00B74608" w:rsidRDefault="00275588" w:rsidP="004A71F5">
      <w:pPr>
        <w:numPr>
          <w:ilvl w:val="0"/>
          <w:numId w:val="14"/>
        </w:numPr>
        <w:spacing w:line="240" w:lineRule="auto"/>
        <w:jc w:val="both"/>
        <w:rPr>
          <w:rFonts w:cs="Arial"/>
          <w:sz w:val="22"/>
          <w:szCs w:val="22"/>
        </w:rPr>
      </w:pPr>
      <w:r w:rsidRPr="00B74608">
        <w:rPr>
          <w:rFonts w:cs="Arial"/>
          <w:sz w:val="22"/>
          <w:szCs w:val="22"/>
        </w:rPr>
        <w:t>Prepares product samples and</w:t>
      </w:r>
      <w:r>
        <w:rPr>
          <w:rFonts w:cs="Arial"/>
          <w:sz w:val="22"/>
          <w:szCs w:val="22"/>
        </w:rPr>
        <w:t xml:space="preserve"> set-up product promo materials;</w:t>
      </w:r>
    </w:p>
    <w:p w14:paraId="056975B6" w14:textId="77777777" w:rsidR="00275588" w:rsidRPr="00B74608" w:rsidRDefault="00275588" w:rsidP="004A71F5">
      <w:pPr>
        <w:numPr>
          <w:ilvl w:val="0"/>
          <w:numId w:val="14"/>
        </w:numPr>
        <w:spacing w:line="240" w:lineRule="auto"/>
        <w:jc w:val="both"/>
        <w:rPr>
          <w:rFonts w:cs="Arial"/>
          <w:sz w:val="22"/>
          <w:szCs w:val="22"/>
        </w:rPr>
      </w:pPr>
      <w:r>
        <w:rPr>
          <w:rFonts w:cs="Arial"/>
          <w:sz w:val="22"/>
          <w:szCs w:val="22"/>
        </w:rPr>
        <w:t>Coordinates with the Sampler;</w:t>
      </w:r>
    </w:p>
    <w:p w14:paraId="39D56E9B" w14:textId="77777777" w:rsidR="00275588" w:rsidRPr="00B74608" w:rsidRDefault="00275588" w:rsidP="004A71F5">
      <w:pPr>
        <w:numPr>
          <w:ilvl w:val="0"/>
          <w:numId w:val="14"/>
        </w:numPr>
        <w:spacing w:line="240" w:lineRule="auto"/>
        <w:jc w:val="both"/>
        <w:rPr>
          <w:rFonts w:cs="Arial"/>
          <w:sz w:val="22"/>
          <w:szCs w:val="22"/>
        </w:rPr>
      </w:pPr>
      <w:r w:rsidRPr="00B74608">
        <w:rPr>
          <w:rFonts w:cs="Arial"/>
          <w:sz w:val="22"/>
          <w:szCs w:val="22"/>
        </w:rPr>
        <w:t>Get comments, feedback from consumers and competitive activities;</w:t>
      </w:r>
    </w:p>
    <w:p w14:paraId="4C00FF95" w14:textId="77777777" w:rsidR="00275588" w:rsidRPr="00B74608" w:rsidRDefault="00275588" w:rsidP="004A71F5">
      <w:pPr>
        <w:numPr>
          <w:ilvl w:val="0"/>
          <w:numId w:val="14"/>
        </w:numPr>
        <w:spacing w:line="240" w:lineRule="auto"/>
        <w:jc w:val="both"/>
        <w:rPr>
          <w:rFonts w:cs="Arial"/>
          <w:sz w:val="22"/>
          <w:szCs w:val="22"/>
        </w:rPr>
      </w:pPr>
      <w:r w:rsidRPr="00B74608">
        <w:rPr>
          <w:rFonts w:cs="Arial"/>
          <w:sz w:val="22"/>
          <w:szCs w:val="22"/>
        </w:rPr>
        <w:t>Must assist and do the necessary legwork</w:t>
      </w:r>
      <w:r>
        <w:rPr>
          <w:rFonts w:cs="Arial"/>
          <w:sz w:val="22"/>
          <w:szCs w:val="22"/>
        </w:rPr>
        <w:t>;</w:t>
      </w:r>
    </w:p>
    <w:p w14:paraId="5D59D7B6" w14:textId="77777777" w:rsidR="00275588" w:rsidRPr="00B74608" w:rsidRDefault="00275588" w:rsidP="004A71F5">
      <w:pPr>
        <w:numPr>
          <w:ilvl w:val="0"/>
          <w:numId w:val="14"/>
        </w:numPr>
        <w:spacing w:line="240" w:lineRule="auto"/>
        <w:jc w:val="both"/>
        <w:rPr>
          <w:rFonts w:cs="Arial"/>
          <w:sz w:val="22"/>
          <w:szCs w:val="22"/>
        </w:rPr>
      </w:pPr>
      <w:r w:rsidRPr="00B74608">
        <w:rPr>
          <w:rFonts w:cs="Arial"/>
          <w:sz w:val="22"/>
          <w:szCs w:val="22"/>
        </w:rPr>
        <w:t>Must be aware of the exact location of the stocks inside the venue (malls or school/buildings.)</w:t>
      </w:r>
      <w:r>
        <w:rPr>
          <w:rFonts w:cs="Arial"/>
          <w:sz w:val="22"/>
          <w:szCs w:val="22"/>
        </w:rPr>
        <w:t>;</w:t>
      </w:r>
    </w:p>
    <w:p w14:paraId="5AB54020" w14:textId="77777777" w:rsidR="00275588" w:rsidRPr="00B74608" w:rsidRDefault="00275588" w:rsidP="004A71F5">
      <w:pPr>
        <w:numPr>
          <w:ilvl w:val="0"/>
          <w:numId w:val="14"/>
        </w:numPr>
        <w:spacing w:line="240" w:lineRule="auto"/>
        <w:jc w:val="both"/>
        <w:rPr>
          <w:rFonts w:cs="Arial"/>
          <w:sz w:val="22"/>
          <w:szCs w:val="22"/>
        </w:rPr>
      </w:pPr>
      <w:r w:rsidRPr="00B74608">
        <w:rPr>
          <w:rFonts w:cs="Arial"/>
          <w:sz w:val="22"/>
          <w:szCs w:val="22"/>
        </w:rPr>
        <w:t>Monitors the stock’s movement to ensure that there are available stocks of ______________________ product s</w:t>
      </w:r>
      <w:r>
        <w:rPr>
          <w:rFonts w:cs="Arial"/>
          <w:sz w:val="22"/>
          <w:szCs w:val="22"/>
        </w:rPr>
        <w:t>amples inside the sampling area;</w:t>
      </w:r>
    </w:p>
    <w:p w14:paraId="3DAB78D0" w14:textId="77777777" w:rsidR="00275588" w:rsidRDefault="00275588" w:rsidP="004A71F5">
      <w:pPr>
        <w:numPr>
          <w:ilvl w:val="0"/>
          <w:numId w:val="14"/>
        </w:numPr>
        <w:spacing w:line="240" w:lineRule="auto"/>
        <w:jc w:val="both"/>
        <w:rPr>
          <w:rFonts w:cs="Arial"/>
          <w:sz w:val="22"/>
          <w:szCs w:val="22"/>
        </w:rPr>
      </w:pPr>
      <w:r w:rsidRPr="00B74608">
        <w:rPr>
          <w:rFonts w:cs="Arial"/>
          <w:sz w:val="22"/>
          <w:szCs w:val="22"/>
        </w:rPr>
        <w:t xml:space="preserve">Must fill </w:t>
      </w:r>
      <w:r>
        <w:rPr>
          <w:rFonts w:cs="Arial"/>
          <w:sz w:val="22"/>
          <w:szCs w:val="22"/>
        </w:rPr>
        <w:t>up the report forms accordingly;</w:t>
      </w:r>
    </w:p>
    <w:p w14:paraId="7A38321B" w14:textId="76468798" w:rsidR="0025329F" w:rsidRDefault="00275588" w:rsidP="004A71F5">
      <w:pPr>
        <w:numPr>
          <w:ilvl w:val="0"/>
          <w:numId w:val="14"/>
        </w:numPr>
        <w:spacing w:line="240" w:lineRule="auto"/>
        <w:jc w:val="both"/>
        <w:rPr>
          <w:rFonts w:cs="Arial"/>
          <w:sz w:val="22"/>
          <w:szCs w:val="22"/>
        </w:rPr>
      </w:pPr>
      <w:r w:rsidRPr="00275588">
        <w:rPr>
          <w:rFonts w:cs="Arial"/>
          <w:sz w:val="22"/>
          <w:szCs w:val="22"/>
        </w:rPr>
        <w:t>Must wear the prescribed uniform neatly and PCN ID during the eight (8) hours work.</w:t>
      </w:r>
    </w:p>
    <w:p w14:paraId="0ACCCFBA" w14:textId="6E49CFA2" w:rsidR="00275588" w:rsidRDefault="00275588" w:rsidP="00275588">
      <w:pPr>
        <w:spacing w:line="240" w:lineRule="auto"/>
        <w:jc w:val="both"/>
        <w:rPr>
          <w:rFonts w:cs="Arial"/>
          <w:sz w:val="22"/>
          <w:szCs w:val="22"/>
        </w:rPr>
      </w:pPr>
    </w:p>
    <w:p w14:paraId="20AF7B7B" w14:textId="77777777" w:rsidR="00275588" w:rsidRPr="00275588" w:rsidRDefault="00275588" w:rsidP="00275588">
      <w:pPr>
        <w:spacing w:line="240" w:lineRule="auto"/>
        <w:jc w:val="both"/>
        <w:rPr>
          <w:rFonts w:cs="Arial"/>
          <w:sz w:val="22"/>
          <w:szCs w:val="22"/>
        </w:rPr>
      </w:pPr>
      <w:bookmarkStart w:id="1" w:name="_GoBack"/>
      <w:bookmarkEnd w:id="1"/>
    </w:p>
    <w:p w14:paraId="373E37CA" w14:textId="68EF09CF" w:rsidR="0025329F" w:rsidRDefault="0025329F" w:rsidP="002C036E">
      <w:pPr>
        <w:spacing w:line="240" w:lineRule="auto"/>
        <w:jc w:val="both"/>
        <w:rPr>
          <w:rFonts w:cs="Arial"/>
          <w:sz w:val="22"/>
          <w:szCs w:val="22"/>
        </w:rPr>
      </w:pPr>
    </w:p>
    <w:p w14:paraId="35584AB4" w14:textId="77777777" w:rsidR="0025329F" w:rsidRPr="002C036E" w:rsidRDefault="0025329F" w:rsidP="002C036E">
      <w:pPr>
        <w:spacing w:line="240" w:lineRule="auto"/>
        <w:jc w:val="both"/>
        <w:rPr>
          <w:rFonts w:cs="Arial"/>
          <w:sz w:val="22"/>
          <w:szCs w:val="22"/>
        </w:rPr>
      </w:pPr>
    </w:p>
    <w:p w14:paraId="79E19B74" w14:textId="28D702DA" w:rsidR="00E72A0F" w:rsidRPr="000B60D8" w:rsidRDefault="009B1AD0" w:rsidP="004A71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4A71F5">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4A71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4DC68C7"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8CDE1A" w14:textId="77777777" w:rsidR="003D39EE" w:rsidRDefault="003D39EE" w:rsidP="003D39E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05EB000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AF3261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5CD88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48F5F2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4A32C10"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56B0C59"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708DE53A"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2B427CA4" w:rsidR="00A72E0E" w:rsidRDefault="0025329F" w:rsidP="004A71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6432" behindDoc="0" locked="0" layoutInCell="1" allowOverlap="1" wp14:anchorId="2F013442" wp14:editId="63DF73F3">
            <wp:simplePos x="0" y="0"/>
            <wp:positionH relativeFrom="column">
              <wp:posOffset>-457200</wp:posOffset>
            </wp:positionH>
            <wp:positionV relativeFrom="paragraph">
              <wp:posOffset>167640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4A71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4A71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4A71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4A71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4A71F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A71F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4A71F5">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4A71F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70ED176" w14:textId="30B463C4"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6414EC" w14:textId="0183567D" w:rsidR="0025329F" w:rsidRDefault="002532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699A818" w14:textId="6FD25A6A" w:rsidR="0025329F" w:rsidRDefault="002532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E3749A" w14:textId="77777777" w:rsidR="0025329F" w:rsidRDefault="0025329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14F23" w14:textId="77777777" w:rsidR="004A71F5" w:rsidRDefault="004A71F5">
      <w:r>
        <w:separator/>
      </w:r>
    </w:p>
  </w:endnote>
  <w:endnote w:type="continuationSeparator" w:id="0">
    <w:p w14:paraId="4901377F" w14:textId="77777777" w:rsidR="004A71F5" w:rsidRDefault="004A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D38CC" w14:textId="77777777" w:rsidR="004A71F5" w:rsidRDefault="004A71F5">
      <w:r>
        <w:separator/>
      </w:r>
    </w:p>
  </w:footnote>
  <w:footnote w:type="continuationSeparator" w:id="0">
    <w:p w14:paraId="40EBD294" w14:textId="77777777" w:rsidR="004A71F5" w:rsidRDefault="004A71F5">
      <w:r>
        <w:separator/>
      </w:r>
    </w:p>
    <w:p w14:paraId="31FA4B76" w14:textId="77777777" w:rsidR="004A71F5" w:rsidRDefault="004A71F5"/>
  </w:footnote>
  <w:footnote w:type="continuationNotice" w:id="1">
    <w:p w14:paraId="78B52389" w14:textId="77777777" w:rsidR="004A71F5" w:rsidRDefault="004A71F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A71F5"/>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E933674-2FBD-4464-BE1E-A5479036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2019-08-06T07:12:00Z</dcterms:created>
  <dcterms:modified xsi:type="dcterms:W3CDTF">2019-08-06T07:12:00Z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