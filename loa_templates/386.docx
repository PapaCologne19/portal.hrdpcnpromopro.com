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38784"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E617CC9" w14:textId="77777777" w:rsidR="00A62247" w:rsidRPr="00296475" w:rsidRDefault="00A62247" w:rsidP="00A622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96475">
        <w:rPr>
          <w:rFonts w:cs="Arial"/>
          <w:sz w:val="22"/>
          <w:szCs w:val="22"/>
        </w:rPr>
        <w:t>Monitors and maintains the computer systems and networks within the company</w:t>
      </w:r>
      <w:r>
        <w:rPr>
          <w:rFonts w:cs="Arial"/>
          <w:sz w:val="22"/>
          <w:szCs w:val="22"/>
        </w:rPr>
        <w:t>;</w:t>
      </w:r>
    </w:p>
    <w:p w14:paraId="3CFD0229" w14:textId="77777777" w:rsidR="00A62247" w:rsidRPr="00296475" w:rsidRDefault="00A62247" w:rsidP="00A622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96475">
        <w:rPr>
          <w:rFonts w:cs="Arial"/>
          <w:sz w:val="22"/>
          <w:szCs w:val="22"/>
        </w:rPr>
        <w:t>May Install and configure computer systems</w:t>
      </w:r>
      <w:r>
        <w:rPr>
          <w:rFonts w:cs="Arial"/>
          <w:sz w:val="22"/>
          <w:szCs w:val="22"/>
        </w:rPr>
        <w:t>;</w:t>
      </w:r>
    </w:p>
    <w:p w14:paraId="5148C240" w14:textId="77777777" w:rsidR="00A62247" w:rsidRPr="00296475" w:rsidRDefault="00A62247" w:rsidP="00A622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96475">
        <w:rPr>
          <w:rFonts w:cs="Arial"/>
          <w:sz w:val="22"/>
          <w:szCs w:val="22"/>
        </w:rPr>
        <w:t>Troubleshooting system and network problems and diagnosing and solvi</w:t>
      </w:r>
      <w:r>
        <w:rPr>
          <w:rFonts w:cs="Arial"/>
          <w:sz w:val="22"/>
          <w:szCs w:val="22"/>
        </w:rPr>
        <w:t>ng hardware and software faults;</w:t>
      </w:r>
    </w:p>
    <w:p w14:paraId="6F50E58B" w14:textId="77777777" w:rsidR="00A62247" w:rsidRPr="00296475" w:rsidRDefault="00A62247" w:rsidP="00A622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96475">
        <w:rPr>
          <w:rFonts w:cs="Arial"/>
          <w:sz w:val="22"/>
          <w:szCs w:val="22"/>
        </w:rPr>
        <w:t>Conducting electrical safe</w:t>
      </w:r>
      <w:r>
        <w:rPr>
          <w:rFonts w:cs="Arial"/>
          <w:sz w:val="22"/>
          <w:szCs w:val="22"/>
        </w:rPr>
        <w:t>ty checks on computer equipment;</w:t>
      </w:r>
    </w:p>
    <w:p w14:paraId="0D82EC9A" w14:textId="77777777" w:rsidR="00A62247" w:rsidRPr="00296475" w:rsidRDefault="00A62247" w:rsidP="00A622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96475">
        <w:rPr>
          <w:rFonts w:cs="Arial"/>
          <w:sz w:val="22"/>
          <w:szCs w:val="22"/>
        </w:rPr>
        <w:t xml:space="preserve">Responding within agreed time </w:t>
      </w:r>
      <w:r>
        <w:rPr>
          <w:rFonts w:cs="Arial"/>
          <w:sz w:val="22"/>
          <w:szCs w:val="22"/>
        </w:rPr>
        <w:t>limits to call-outs and;</w:t>
      </w:r>
    </w:p>
    <w:p w14:paraId="72BB8105" w14:textId="77777777" w:rsidR="00A62247" w:rsidRPr="00296475" w:rsidRDefault="00A62247" w:rsidP="00A6224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96475">
        <w:rPr>
          <w:rFonts w:cs="Arial"/>
          <w:sz w:val="22"/>
          <w:szCs w:val="22"/>
        </w:rPr>
        <w:t>Working continuously on a task until completion</w:t>
      </w:r>
      <w:r>
        <w:rPr>
          <w:rFonts w:cs="Arial"/>
          <w:sz w:val="22"/>
          <w:szCs w:val="22"/>
        </w:rPr>
        <w:t>.</w:t>
      </w:r>
    </w:p>
    <w:p w14:paraId="5293DADA" w14:textId="52DF8F35" w:rsidR="000A383F" w:rsidRDefault="000A383F" w:rsidP="00CF1DE6">
      <w:pPr>
        <w:spacing w:line="240" w:lineRule="auto"/>
        <w:ind w:right="-180"/>
        <w:jc w:val="both"/>
        <w:rPr>
          <w:rFonts w:cs="Arial"/>
          <w:sz w:val="22"/>
          <w:szCs w:val="22"/>
        </w:rPr>
      </w:pPr>
    </w:p>
    <w:p w14:paraId="6585B8D9" w14:textId="56113971" w:rsidR="00A462BA" w:rsidRDefault="00A462BA" w:rsidP="00CF1DE6">
      <w:pPr>
        <w:spacing w:line="240" w:lineRule="auto"/>
        <w:ind w:right="-180"/>
        <w:jc w:val="both"/>
        <w:rPr>
          <w:rFonts w:cs="Arial"/>
          <w:sz w:val="22"/>
          <w:szCs w:val="22"/>
        </w:rPr>
      </w:pPr>
    </w:p>
    <w:p w14:paraId="6DD5915E" w14:textId="3536C3E0" w:rsidR="00A462BA" w:rsidRDefault="00A462BA" w:rsidP="00CF1DE6">
      <w:pPr>
        <w:spacing w:line="240" w:lineRule="auto"/>
        <w:ind w:right="-180"/>
        <w:jc w:val="both"/>
        <w:rPr>
          <w:rFonts w:cs="Arial"/>
          <w:sz w:val="22"/>
          <w:szCs w:val="22"/>
        </w:rPr>
      </w:pPr>
    </w:p>
    <w:p w14:paraId="1105449D" w14:textId="77777777" w:rsidR="00A462BA" w:rsidRDefault="00A462BA" w:rsidP="00CF1DE6">
      <w:pPr>
        <w:spacing w:line="240" w:lineRule="auto"/>
        <w:ind w:right="-180"/>
        <w:jc w:val="both"/>
        <w:rPr>
          <w:rFonts w:cs="Arial"/>
          <w:sz w:val="22"/>
          <w:szCs w:val="22"/>
        </w:rPr>
      </w:pPr>
    </w:p>
    <w:p w14:paraId="7C145C1B" w14:textId="341E8294" w:rsidR="00C22A1A" w:rsidRDefault="00C22A1A" w:rsidP="00CF1DE6">
      <w:pPr>
        <w:spacing w:line="240" w:lineRule="auto"/>
        <w:ind w:right="-180"/>
        <w:jc w:val="both"/>
        <w:rPr>
          <w:rFonts w:cs="Arial"/>
          <w:sz w:val="22"/>
          <w:szCs w:val="22"/>
        </w:rPr>
      </w:pPr>
    </w:p>
    <w:p w14:paraId="5B9B30CF" w14:textId="77777777" w:rsidR="00C22A1A" w:rsidRPr="00CF1DE6" w:rsidRDefault="00C22A1A" w:rsidP="00CF1DE6">
      <w:pPr>
        <w:spacing w:line="240" w:lineRule="auto"/>
        <w:ind w:right="-180"/>
        <w:jc w:val="both"/>
        <w:rPr>
          <w:rFonts w:cs="Arial"/>
          <w:sz w:val="22"/>
          <w:szCs w:val="22"/>
        </w:rPr>
      </w:pPr>
    </w:p>
    <w:p w14:paraId="60E79FBB" w14:textId="77777777" w:rsidR="000A383F" w:rsidRPr="00941391" w:rsidRDefault="000A383F"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532157DD" w14:textId="77777777" w:rsidR="00CF1DE6" w:rsidRPr="00C22A1A" w:rsidRDefault="00CF1DE6" w:rsidP="00C22A1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1" w:name="_Hlk15856665"/>
      <w:r w:rsidRPr="00324303">
        <w:rPr>
          <w:rFonts w:eastAsia="MS Mincho" w:cs="Arial"/>
          <w:spacing w:val="-3"/>
          <w:sz w:val="22"/>
          <w:szCs w:val="22"/>
        </w:rPr>
        <w:t xml:space="preserve">P </w:t>
      </w:r>
      <w:bookmarkStart w:id="2"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0FD116F6"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bookmarkEnd w:id="1"/>
    <w:bookmarkEnd w:id="2"/>
    <w:p w14:paraId="1996E018" w14:textId="0888DFB4"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A36D72"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5FAC380" w:rsidR="00A72E0E" w:rsidRDefault="00A62247"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3" w:name="_GoBack"/>
      <w:r>
        <w:rPr>
          <w:rFonts w:ascii="Arial Narrow" w:hAnsi="Arial Narrow"/>
          <w:b/>
          <w:noProof/>
          <w:u w:val="single"/>
          <w:lang w:val="en-US"/>
        </w:rPr>
        <w:drawing>
          <wp:anchor distT="0" distB="0" distL="114300" distR="114300" simplePos="0" relativeHeight="251654144" behindDoc="0" locked="0" layoutInCell="1" allowOverlap="1" wp14:anchorId="58502520" wp14:editId="01C48F77">
            <wp:simplePos x="0" y="0"/>
            <wp:positionH relativeFrom="column">
              <wp:posOffset>-314325</wp:posOffset>
            </wp:positionH>
            <wp:positionV relativeFrom="paragraph">
              <wp:posOffset>92075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bookmarkEnd w:id="3"/>
    </w:p>
    <w:p w14:paraId="32FC003B" w14:textId="2E68CEB5"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6A18BD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78E5131"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44FBBF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4FBF81B" w14:textId="1058656C" w:rsidR="00CF1DE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14ABF93C" w14:textId="24851FE8"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25C819" w14:textId="77777777"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7D9B3" w14:textId="77777777" w:rsidR="00A86A01" w:rsidRDefault="00A86A01">
      <w:r>
        <w:separator/>
      </w:r>
    </w:p>
  </w:endnote>
  <w:endnote w:type="continuationSeparator" w:id="0">
    <w:p w14:paraId="6A1F72DB" w14:textId="77777777" w:rsidR="00A86A01" w:rsidRDefault="00A86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DC8E6" w14:textId="77777777" w:rsidR="00A86A01" w:rsidRDefault="00A86A01">
      <w:r>
        <w:separator/>
      </w:r>
    </w:p>
  </w:footnote>
  <w:footnote w:type="continuationSeparator" w:id="0">
    <w:p w14:paraId="0AC6168B" w14:textId="77777777" w:rsidR="00A86A01" w:rsidRDefault="00A86A01">
      <w:r>
        <w:separator/>
      </w:r>
    </w:p>
    <w:p w14:paraId="6C5B7D34" w14:textId="77777777" w:rsidR="00A86A01" w:rsidRDefault="00A86A01"/>
  </w:footnote>
  <w:footnote w:type="continuationNotice" w:id="1">
    <w:p w14:paraId="67322D3E" w14:textId="77777777" w:rsidR="00A86A01" w:rsidRDefault="00A86A0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383F"/>
    <w:rsid w:val="000A75D1"/>
    <w:rsid w:val="000B0DFF"/>
    <w:rsid w:val="000B60D8"/>
    <w:rsid w:val="000C1654"/>
    <w:rsid w:val="000E37A9"/>
    <w:rsid w:val="00110305"/>
    <w:rsid w:val="001272B5"/>
    <w:rsid w:val="00133469"/>
    <w:rsid w:val="00134844"/>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54EA3"/>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462BA"/>
    <w:rsid w:val="00A55A40"/>
    <w:rsid w:val="00A56819"/>
    <w:rsid w:val="00A6078B"/>
    <w:rsid w:val="00A62247"/>
    <w:rsid w:val="00A72E0E"/>
    <w:rsid w:val="00A846B3"/>
    <w:rsid w:val="00A86A01"/>
    <w:rsid w:val="00A948F7"/>
    <w:rsid w:val="00A959FE"/>
    <w:rsid w:val="00AB41DE"/>
    <w:rsid w:val="00AC39E8"/>
    <w:rsid w:val="00AC58BC"/>
    <w:rsid w:val="00AD4A8A"/>
    <w:rsid w:val="00AF4E0C"/>
    <w:rsid w:val="00AF7BB8"/>
    <w:rsid w:val="00B02DB0"/>
    <w:rsid w:val="00B05989"/>
    <w:rsid w:val="00B130DD"/>
    <w:rsid w:val="00B15586"/>
    <w:rsid w:val="00B1622A"/>
    <w:rsid w:val="00B17060"/>
    <w:rsid w:val="00B45238"/>
    <w:rsid w:val="00B6476A"/>
    <w:rsid w:val="00B674E2"/>
    <w:rsid w:val="00B74D33"/>
    <w:rsid w:val="00BB60DC"/>
    <w:rsid w:val="00BD2365"/>
    <w:rsid w:val="00BE200B"/>
    <w:rsid w:val="00BE6506"/>
    <w:rsid w:val="00BF4FB8"/>
    <w:rsid w:val="00BF5487"/>
    <w:rsid w:val="00C100D0"/>
    <w:rsid w:val="00C15855"/>
    <w:rsid w:val="00C22A1A"/>
    <w:rsid w:val="00C32A34"/>
    <w:rsid w:val="00C33E73"/>
    <w:rsid w:val="00C343EA"/>
    <w:rsid w:val="00C432DC"/>
    <w:rsid w:val="00C6038E"/>
    <w:rsid w:val="00C62843"/>
    <w:rsid w:val="00C750B2"/>
    <w:rsid w:val="00C92AC9"/>
    <w:rsid w:val="00C94A44"/>
    <w:rsid w:val="00C94E6C"/>
    <w:rsid w:val="00CB3D92"/>
    <w:rsid w:val="00CD4130"/>
    <w:rsid w:val="00CD4ED6"/>
    <w:rsid w:val="00CD76CC"/>
    <w:rsid w:val="00CD7CF4"/>
    <w:rsid w:val="00CF1DE6"/>
    <w:rsid w:val="00D217C5"/>
    <w:rsid w:val="00D23110"/>
    <w:rsid w:val="00D25166"/>
    <w:rsid w:val="00D54533"/>
    <w:rsid w:val="00D573DF"/>
    <w:rsid w:val="00D65D92"/>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98DC7E8C-11DB-4F95-8486-8C26A3564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2019-08-04T16:34:00Z</dcterms:created>
  <dcterms:modified xsi:type="dcterms:W3CDTF">2019-08-04T16:34:00Z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