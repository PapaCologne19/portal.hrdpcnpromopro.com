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84469FF" w14:textId="77777777" w:rsidR="009979DC" w:rsidRPr="00C323E5" w:rsidRDefault="009979DC" w:rsidP="009979DC">
      <w:pPr>
        <w:numPr>
          <w:ilvl w:val="0"/>
          <w:numId w:val="14"/>
        </w:numPr>
        <w:spacing w:line="240" w:lineRule="auto"/>
        <w:rPr>
          <w:rFonts w:cs="Arial"/>
          <w:sz w:val="22"/>
          <w:szCs w:val="22"/>
        </w:rPr>
      </w:pPr>
      <w:r w:rsidRPr="00C323E5">
        <w:rPr>
          <w:rFonts w:cs="Arial"/>
          <w:sz w:val="22"/>
          <w:szCs w:val="22"/>
        </w:rPr>
        <w:t>To ensure that all materials are well kept and counted as per instruction from your immediate supervisor;</w:t>
      </w:r>
    </w:p>
    <w:p w14:paraId="33A33B06" w14:textId="77777777" w:rsidR="009979DC" w:rsidRPr="00C323E5" w:rsidRDefault="009979DC" w:rsidP="009979DC">
      <w:pPr>
        <w:numPr>
          <w:ilvl w:val="0"/>
          <w:numId w:val="14"/>
        </w:numPr>
        <w:spacing w:line="240" w:lineRule="auto"/>
        <w:jc w:val="both"/>
        <w:rPr>
          <w:rFonts w:cs="Arial"/>
          <w:sz w:val="22"/>
          <w:szCs w:val="22"/>
        </w:rPr>
      </w:pPr>
      <w:r w:rsidRPr="00C323E5">
        <w:rPr>
          <w:rFonts w:cs="Arial"/>
          <w:sz w:val="22"/>
          <w:szCs w:val="22"/>
        </w:rPr>
        <w:t>Coordinates with the Team Leader;</w:t>
      </w:r>
    </w:p>
    <w:p w14:paraId="181C116D" w14:textId="77777777" w:rsidR="009979DC" w:rsidRPr="00C323E5" w:rsidRDefault="009979DC" w:rsidP="009979DC">
      <w:pPr>
        <w:numPr>
          <w:ilvl w:val="0"/>
          <w:numId w:val="14"/>
        </w:numPr>
        <w:spacing w:line="240" w:lineRule="auto"/>
        <w:jc w:val="both"/>
        <w:rPr>
          <w:rFonts w:cs="Arial"/>
          <w:sz w:val="22"/>
          <w:szCs w:val="22"/>
        </w:rPr>
      </w:pPr>
      <w:r w:rsidRPr="00C323E5">
        <w:rPr>
          <w:rFonts w:cs="Arial"/>
          <w:sz w:val="22"/>
          <w:szCs w:val="22"/>
        </w:rPr>
        <w:t>Get comments, feedback from consumers and competitive activities;</w:t>
      </w:r>
    </w:p>
    <w:p w14:paraId="07D53793" w14:textId="77777777" w:rsidR="009979DC" w:rsidRPr="00C323E5" w:rsidRDefault="009979DC" w:rsidP="009979DC">
      <w:pPr>
        <w:numPr>
          <w:ilvl w:val="0"/>
          <w:numId w:val="14"/>
        </w:numPr>
        <w:spacing w:line="240" w:lineRule="auto"/>
        <w:jc w:val="both"/>
        <w:rPr>
          <w:rFonts w:cs="Arial"/>
          <w:sz w:val="22"/>
          <w:szCs w:val="22"/>
        </w:rPr>
      </w:pPr>
      <w:r w:rsidRPr="00C323E5">
        <w:rPr>
          <w:rFonts w:cs="Arial"/>
          <w:sz w:val="22"/>
          <w:szCs w:val="22"/>
        </w:rPr>
        <w:t>Must assist and do the necessary legwork;</w:t>
      </w:r>
    </w:p>
    <w:p w14:paraId="19C1C5FE" w14:textId="77777777" w:rsidR="009979DC" w:rsidRPr="00C323E5" w:rsidRDefault="009979DC" w:rsidP="009979DC">
      <w:pPr>
        <w:numPr>
          <w:ilvl w:val="0"/>
          <w:numId w:val="14"/>
        </w:numPr>
        <w:spacing w:line="240" w:lineRule="auto"/>
        <w:jc w:val="both"/>
        <w:rPr>
          <w:rFonts w:cs="Arial"/>
          <w:sz w:val="22"/>
          <w:szCs w:val="22"/>
        </w:rPr>
      </w:pPr>
      <w:r w:rsidRPr="00C323E5">
        <w:rPr>
          <w:rFonts w:cs="Arial"/>
          <w:sz w:val="22"/>
          <w:szCs w:val="22"/>
        </w:rPr>
        <w:t>Must be aware of the exact location of the stocks inside the venue (malls or school/buildings.);</w:t>
      </w:r>
    </w:p>
    <w:p w14:paraId="39D54E9B" w14:textId="77777777" w:rsidR="009979DC" w:rsidRPr="00C323E5" w:rsidRDefault="009979DC" w:rsidP="009979DC">
      <w:pPr>
        <w:numPr>
          <w:ilvl w:val="0"/>
          <w:numId w:val="14"/>
        </w:numPr>
        <w:spacing w:line="240" w:lineRule="auto"/>
        <w:jc w:val="both"/>
        <w:rPr>
          <w:rFonts w:cs="Arial"/>
          <w:sz w:val="22"/>
          <w:szCs w:val="22"/>
        </w:rPr>
      </w:pPr>
      <w:r w:rsidRPr="00C323E5">
        <w:rPr>
          <w:rFonts w:cs="Arial"/>
          <w:sz w:val="22"/>
          <w:szCs w:val="22"/>
        </w:rPr>
        <w:t xml:space="preserve">Monitors the stock’s movement to ensure that there are available stocks of </w:t>
      </w:r>
      <w:r w:rsidRPr="00C323E5">
        <w:rPr>
          <w:rFonts w:cs="Arial"/>
        </w:rPr>
        <w:t>__________</w:t>
      </w:r>
      <w:r>
        <w:rPr>
          <w:rFonts w:cs="Arial"/>
        </w:rPr>
        <w:t xml:space="preserve"> </w:t>
      </w:r>
      <w:r w:rsidRPr="00C323E5">
        <w:rPr>
          <w:rFonts w:cs="Arial"/>
          <w:sz w:val="22"/>
          <w:szCs w:val="22"/>
        </w:rPr>
        <w:t>product samples inside the sampling area;</w:t>
      </w:r>
    </w:p>
    <w:p w14:paraId="2BFB459F" w14:textId="77777777" w:rsidR="009979DC" w:rsidRDefault="009979DC" w:rsidP="009979DC">
      <w:pPr>
        <w:numPr>
          <w:ilvl w:val="0"/>
          <w:numId w:val="14"/>
        </w:numPr>
        <w:spacing w:line="240" w:lineRule="auto"/>
        <w:jc w:val="both"/>
        <w:rPr>
          <w:rFonts w:cs="Arial"/>
          <w:sz w:val="22"/>
          <w:szCs w:val="22"/>
        </w:rPr>
      </w:pPr>
      <w:r w:rsidRPr="00C323E5">
        <w:rPr>
          <w:rFonts w:cs="Arial"/>
          <w:sz w:val="22"/>
          <w:szCs w:val="22"/>
        </w:rPr>
        <w:t>Must fill up the report forms accordingly;</w:t>
      </w:r>
    </w:p>
    <w:p w14:paraId="29864CD0" w14:textId="61AAB96E" w:rsidR="00D25166" w:rsidRDefault="009979DC" w:rsidP="009979DC">
      <w:pPr>
        <w:numPr>
          <w:ilvl w:val="0"/>
          <w:numId w:val="14"/>
        </w:numPr>
        <w:spacing w:line="240" w:lineRule="auto"/>
        <w:jc w:val="both"/>
        <w:rPr>
          <w:rFonts w:cs="Arial"/>
          <w:sz w:val="22"/>
          <w:szCs w:val="22"/>
        </w:rPr>
      </w:pPr>
      <w:r w:rsidRPr="009979DC">
        <w:rPr>
          <w:rFonts w:cs="Arial"/>
          <w:sz w:val="22"/>
          <w:szCs w:val="22"/>
        </w:rPr>
        <w:t>Must wear the prescribed uniform neatly and PCN ID during the eight (8) hours work.</w:t>
      </w:r>
    </w:p>
    <w:p w14:paraId="6D98948A" w14:textId="11875B56" w:rsidR="009979DC" w:rsidRDefault="009979DC" w:rsidP="009979DC">
      <w:pPr>
        <w:spacing w:line="240" w:lineRule="auto"/>
        <w:jc w:val="both"/>
        <w:rPr>
          <w:rFonts w:cs="Arial"/>
          <w:sz w:val="22"/>
          <w:szCs w:val="22"/>
        </w:rPr>
      </w:pPr>
    </w:p>
    <w:p w14:paraId="10C7A69F" w14:textId="564FD3F6" w:rsidR="009979DC" w:rsidRDefault="009979DC" w:rsidP="009979DC">
      <w:pPr>
        <w:spacing w:line="240" w:lineRule="auto"/>
        <w:jc w:val="both"/>
        <w:rPr>
          <w:rFonts w:cs="Arial"/>
          <w:sz w:val="22"/>
          <w:szCs w:val="22"/>
        </w:rPr>
      </w:pPr>
    </w:p>
    <w:p w14:paraId="4F837908" w14:textId="77777777" w:rsidR="009979DC" w:rsidRPr="009979DC" w:rsidRDefault="009979DC" w:rsidP="009979DC">
      <w:pPr>
        <w:spacing w:line="240" w:lineRule="auto"/>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017F0F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E411DA6" w14:textId="71C6DF96"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BEA33A" w14:textId="77777777" w:rsidR="009979DC" w:rsidRPr="00D67E05" w:rsidRDefault="009979DC" w:rsidP="009979D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D67E05">
        <w:rPr>
          <w:rFonts w:eastAsia="MS Mincho" w:cs="Arial"/>
          <w:spacing w:val="-3"/>
          <w:sz w:val="22"/>
          <w:szCs w:val="22"/>
        </w:rPr>
        <w:t>Employee shall receive</w:t>
      </w:r>
      <w:r w:rsidRPr="00D67E05">
        <w:rPr>
          <w:rFonts w:eastAsia="MS Mincho" w:cs="Arial"/>
          <w:b/>
          <w:spacing w:val="-3"/>
          <w:sz w:val="22"/>
          <w:szCs w:val="22"/>
        </w:rPr>
        <w:t xml:space="preserve"> </w:t>
      </w:r>
      <w:r w:rsidRPr="00842E86">
        <w:rPr>
          <w:rFonts w:eastAsia="MS Mincho" w:cs="Arial"/>
          <w:spacing w:val="-3"/>
          <w:sz w:val="22"/>
          <w:szCs w:val="22"/>
        </w:rPr>
        <w:t>Php</w:t>
      </w:r>
      <w:r w:rsidRPr="00D67E05">
        <w:rPr>
          <w:rFonts w:eastAsia="MS Mincho" w:cs="Arial"/>
          <w:spacing w:val="-3"/>
          <w:sz w:val="22"/>
          <w:szCs w:val="22"/>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sidRPr="00D67E05">
        <w:rPr>
          <w:rFonts w:eastAsia="MS Mincho" w:cs="Arial"/>
          <w:spacing w:val="-3"/>
          <w:sz w:val="22"/>
          <w:szCs w:val="22"/>
        </w:rPr>
        <w:t xml:space="preserve"> per day, payable at the close </w:t>
      </w:r>
      <w:r>
        <w:rPr>
          <w:rFonts w:eastAsia="MS Mincho" w:cs="Arial"/>
          <w:spacing w:val="-3"/>
          <w:sz w:val="22"/>
          <w:szCs w:val="22"/>
        </w:rPr>
        <w:t xml:space="preserve">of business hours of </w:t>
      </w:r>
      <w:r w:rsidRPr="00224528">
        <w:rPr>
          <w:rFonts w:cs="Arial"/>
          <w:b/>
          <w:bCs/>
          <w:sz w:val="22"/>
          <w:szCs w:val="22"/>
        </w:rPr>
        <w:t>${Deo9}</w:t>
      </w:r>
      <w:r w:rsidRPr="00D67E05">
        <w:rPr>
          <w:rFonts w:eastAsia="MS Mincho" w:cs="Arial"/>
          <w:spacing w:val="-3"/>
          <w:sz w:val="22"/>
          <w:szCs w:val="22"/>
        </w:rPr>
        <w:t xml:space="preserve"> to cover up for services rendered and, may be adjusted according to the provision of the </w:t>
      </w:r>
      <w:proofErr w:type="spellStart"/>
      <w:r w:rsidRPr="00D67E05">
        <w:rPr>
          <w:rFonts w:eastAsia="MS Mincho" w:cs="Arial"/>
          <w:spacing w:val="-3"/>
          <w:sz w:val="22"/>
          <w:szCs w:val="22"/>
        </w:rPr>
        <w:t>Labor</w:t>
      </w:r>
      <w:proofErr w:type="spellEnd"/>
      <w:r w:rsidRPr="00D67E05">
        <w:rPr>
          <w:rFonts w:eastAsia="MS Mincho" w:cs="Arial"/>
          <w:spacing w:val="-3"/>
          <w:sz w:val="22"/>
          <w:szCs w:val="22"/>
        </w:rPr>
        <w:t xml:space="preserve"> Code of the Philippines depending on the tripartite wage rate of the region.</w:t>
      </w:r>
    </w:p>
    <w:p w14:paraId="3CDCB8FA" w14:textId="18019A6E"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6A95B0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CD5D0F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AA5301E"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2ACB43C"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13D591AF"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18359E4" w:rsidR="009B1AD0" w:rsidRDefault="009979D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6294E36">
            <wp:simplePos x="0" y="0"/>
            <wp:positionH relativeFrom="column">
              <wp:posOffset>-311150</wp:posOffset>
            </wp:positionH>
            <wp:positionV relativeFrom="paragraph">
              <wp:posOffset>153035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BD94D4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628041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2894E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D92ACA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671C61D5"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E218B2" w14:textId="6ADA4937"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37BA0A" w14:textId="1BE9039A"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3BE8FC" w14:textId="7665F4A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83E41" w14:textId="7A29207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CEB7A4" w14:textId="1367DCB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28BB6B9" w14:textId="14ED80F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787E0E" w14:textId="0788DD7E"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8A5EEBC" w14:textId="00C47279"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684D13" w14:textId="3B617F76"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3ADC073C" w:rsidR="00DA0FA2" w:rsidRDefault="00DA0FA2" w:rsidP="00BE200B">
      <w:pPr>
        <w:rPr>
          <w:rFonts w:eastAsia="MS Mincho" w:cs="Arial"/>
          <w:spacing w:val="-3"/>
          <w:sz w:val="22"/>
          <w:szCs w:val="22"/>
          <w:lang w:val="en-US"/>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A4256" w14:textId="77777777" w:rsidR="00E62767" w:rsidRDefault="00E62767">
      <w:r>
        <w:separator/>
      </w:r>
    </w:p>
  </w:endnote>
  <w:endnote w:type="continuationSeparator" w:id="0">
    <w:p w14:paraId="571687F8" w14:textId="77777777" w:rsidR="00E62767" w:rsidRDefault="00E6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093E9" w14:textId="77777777" w:rsidR="00E62767" w:rsidRDefault="00E62767">
      <w:r>
        <w:separator/>
      </w:r>
    </w:p>
  </w:footnote>
  <w:footnote w:type="continuationSeparator" w:id="0">
    <w:p w14:paraId="476D29FD" w14:textId="77777777" w:rsidR="00E62767" w:rsidRDefault="00E62767">
      <w:r>
        <w:separator/>
      </w:r>
    </w:p>
    <w:p w14:paraId="41F096D7" w14:textId="77777777" w:rsidR="00E62767" w:rsidRDefault="00E62767"/>
  </w:footnote>
  <w:footnote w:type="continuationNotice" w:id="1">
    <w:p w14:paraId="7BE1EFC1" w14:textId="77777777" w:rsidR="00E62767" w:rsidRDefault="00E6276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 w:numId="19">
    <w:abstractNumId w:val="15"/>
  </w:num>
  <w:num w:numId="2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62767"/>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E3E05F0-B0E0-4501-B713-758A8FD8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2019-08-04T15:39:00Z</dcterms:created>
  <dcterms:modified xsi:type="dcterms:W3CDTF">2019-08-04T15:39:00Z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