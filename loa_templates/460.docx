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BC872B1" w14:textId="41463AB7" w:rsidR="0007191B" w:rsidRPr="00891AFA" w:rsidRDefault="00F94627" w:rsidP="00891AF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E474DAE" w14:textId="6DFB9918" w:rsidR="00891AFA" w:rsidRPr="00891AFA" w:rsidRDefault="00891AFA" w:rsidP="00891AF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Sell-in of E-Commerce Pick-up points with guidance from distributor salesmen and NAOs</w:t>
      </w:r>
    </w:p>
    <w:p w14:paraId="682D2C6C" w14:textId="55D26EC6" w:rsidR="00891AFA" w:rsidRPr="00891AFA" w:rsidRDefault="00891AFA" w:rsidP="00891AF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Monitor OSA of online SKU assortment.</w:t>
      </w:r>
    </w:p>
    <w:p w14:paraId="04F08D28" w14:textId="20D7D1AC" w:rsidR="00891AFA" w:rsidRPr="00891AFA" w:rsidRDefault="00891AFA" w:rsidP="00891AF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Weekly sales report of Pick-up points.</w:t>
      </w:r>
    </w:p>
    <w:p w14:paraId="1293780C" w14:textId="054BE580" w:rsidR="00891AFA" w:rsidRPr="00891AFA" w:rsidRDefault="00891AFA" w:rsidP="00891AF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Ensure execution of Online Promos on trade.</w:t>
      </w:r>
    </w:p>
    <w:p w14:paraId="6E9876A2" w14:textId="0BCF0CD2" w:rsidR="006E5442" w:rsidRPr="00690087" w:rsidRDefault="006E5442" w:rsidP="00690087">
      <w:pPr>
        <w:pStyle w:val="ListParagraph"/>
        <w:spacing w:after="200"/>
        <w:ind w:left="1080"/>
        <w:rPr>
          <w:rFonts w:asciiTheme="majorHAnsi" w:hAnsiTheme="majorHAnsi" w:cstheme="majorHAnsi"/>
          <w:sz w:val="22"/>
          <w:szCs w:val="22"/>
        </w:rPr>
      </w:pPr>
    </w:p>
    <w:p w14:paraId="79E19B74" w14:textId="0D0E524B"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19B20C7A" w:rsidR="001272B5" w:rsidRPr="00891AFA"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D47CD52" w14:textId="26AFE6EA" w:rsidR="00891AFA" w:rsidRDefault="00891AFA" w:rsidP="00891AF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3A6B82" w14:textId="6D3B4585" w:rsidR="00891AFA" w:rsidRDefault="00891AFA" w:rsidP="00891AF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5E703B8" w14:textId="5A865BD2" w:rsidR="00891AFA" w:rsidRDefault="00891AFA" w:rsidP="00891AF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F7D670B" w14:textId="38E71672" w:rsidR="00891AFA" w:rsidRDefault="00891AFA" w:rsidP="00891AF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4DC1AE" w14:textId="77777777" w:rsidR="00891AFA" w:rsidRPr="00891AFA" w:rsidRDefault="00891AFA" w:rsidP="00891AF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6C3BB3F3"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26306A" w:rsidRPr="0026306A">
        <w:rPr>
          <w:rFonts w:eastAsia="MS Mincho" w:cs="Arial"/>
          <w:color w:val="000000" w:themeColor="text1"/>
          <w:spacing w:val="-3"/>
          <w:sz w:val="22"/>
          <w:szCs w:val="22"/>
          <w:lang w:val="en-US"/>
        </w:rPr>
        <w:t>Employee will commence to perform the services of a</w:t>
      </w:r>
      <w:r w:rsidR="0026306A" w:rsidRPr="0026306A">
        <w:rPr>
          <w:rFonts w:cs="Arial"/>
          <w:color w:val="000000" w:themeColor="text1"/>
          <w:sz w:val="22"/>
          <w:szCs w:val="22"/>
        </w:rPr>
        <w:t xml:space="preserve"> </w:t>
      </w:r>
      <w:r w:rsidR="0026306A" w:rsidRPr="0026306A">
        <w:rPr>
          <w:rFonts w:cs="Arial"/>
          <w:b/>
          <w:bCs/>
          <w:sz w:val="22"/>
        </w:rPr>
        <w:t>${Value6}</w:t>
      </w:r>
      <w:r w:rsidR="0026306A" w:rsidRPr="0026306A">
        <w:rPr>
          <w:rFonts w:cs="Arial"/>
          <w:b/>
          <w:color w:val="000000" w:themeColor="text1"/>
          <w:sz w:val="22"/>
          <w:szCs w:val="22"/>
        </w:rPr>
        <w:t xml:space="preserve"> </w:t>
      </w:r>
      <w:r w:rsidR="0026306A" w:rsidRPr="0026306A">
        <w:rPr>
          <w:rFonts w:eastAsia="MS Mincho" w:cs="Arial"/>
          <w:color w:val="000000" w:themeColor="text1"/>
          <w:spacing w:val="-3"/>
          <w:sz w:val="22"/>
          <w:szCs w:val="22"/>
          <w:lang w:val="en-US"/>
        </w:rPr>
        <w:t xml:space="preserve">from </w:t>
      </w:r>
      <w:r w:rsidR="0026306A" w:rsidRPr="0026306A">
        <w:rPr>
          <w:rFonts w:cs="Arial"/>
          <w:b/>
          <w:bCs/>
          <w:sz w:val="22"/>
        </w:rPr>
        <w:t>${Value8}</w:t>
      </w:r>
      <w:r w:rsidR="0026306A" w:rsidRPr="0026306A">
        <w:rPr>
          <w:rFonts w:eastAsia="MS Mincho" w:cs="Arial"/>
          <w:b/>
          <w:color w:val="000000" w:themeColor="text1"/>
          <w:spacing w:val="-3"/>
          <w:sz w:val="22"/>
          <w:szCs w:val="22"/>
          <w:lang w:val="en-US"/>
        </w:rPr>
        <w:t xml:space="preserve"> </w:t>
      </w:r>
      <w:r w:rsidR="0026306A" w:rsidRPr="0026306A">
        <w:rPr>
          <w:rFonts w:eastAsia="MS Mincho" w:cs="Arial"/>
          <w:color w:val="000000" w:themeColor="text1"/>
          <w:spacing w:val="-3"/>
          <w:sz w:val="22"/>
          <w:szCs w:val="22"/>
          <w:lang w:val="en-US"/>
        </w:rPr>
        <w:t>to</w:t>
      </w:r>
      <w:r w:rsidR="0026306A" w:rsidRPr="0026306A">
        <w:rPr>
          <w:rFonts w:eastAsia="MS Mincho" w:cs="Arial"/>
          <w:b/>
          <w:color w:val="000000" w:themeColor="text1"/>
          <w:spacing w:val="-3"/>
          <w:sz w:val="22"/>
          <w:szCs w:val="22"/>
          <w:lang w:val="en-US"/>
        </w:rPr>
        <w:t xml:space="preserve"> </w:t>
      </w:r>
      <w:r w:rsidR="0026306A" w:rsidRPr="0026306A">
        <w:rPr>
          <w:rFonts w:cs="Arial"/>
          <w:b/>
          <w:bCs/>
          <w:sz w:val="22"/>
        </w:rPr>
        <w:t>${Deo9}</w:t>
      </w:r>
      <w:r w:rsidR="0026306A" w:rsidRPr="0026306A">
        <w:rPr>
          <w:rFonts w:eastAsia="MS Mincho" w:cs="Arial"/>
          <w:b/>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3F71160C"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07B23AE6"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E9562BC" w:rsidR="009B1AD0" w:rsidRDefault="00891AFA"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216" behindDoc="0" locked="0" layoutInCell="1" allowOverlap="1" wp14:anchorId="2F013442" wp14:editId="49647427">
            <wp:simplePos x="0" y="0"/>
            <wp:positionH relativeFrom="column">
              <wp:posOffset>-247650</wp:posOffset>
            </wp:positionH>
            <wp:positionV relativeFrom="paragraph">
              <wp:posOffset>210185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WORK HOURS</w:t>
      </w:r>
      <w:r w:rsidR="009B1AD0">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sidR="009B1AD0">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77777777"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3F9ABE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C447C15" w14:textId="0749F0B3" w:rsidR="00891AFA" w:rsidRDefault="00891AFA" w:rsidP="00891AF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AA3B468" w14:textId="354CC828" w:rsidR="00891AFA" w:rsidRDefault="00891AFA" w:rsidP="00891AF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A78038" w14:textId="7DEECE70" w:rsidR="00891AFA" w:rsidRDefault="00891AFA" w:rsidP="00891AF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D72A6AF" w14:textId="50BF7508" w:rsidR="00891AFA" w:rsidRDefault="00891AFA" w:rsidP="00891AF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BF9916A" w14:textId="77777777" w:rsidR="00891AFA" w:rsidRDefault="00891AFA" w:rsidP="00891AF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0DB8664" w14:textId="77777777" w:rsidR="00891AFA" w:rsidRPr="00891AFA" w:rsidRDefault="00891AFA" w:rsidP="00891AF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09452D7A"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010CE3">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089A59F6"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bookmarkStart w:id="4" w:name="_GoBack"/>
      <w:bookmarkEnd w:id="4"/>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15B68702"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21F51E99" w14:textId="53A391C6" w:rsidR="0026306A" w:rsidRDefault="0026306A" w:rsidP="0026306A">
      <w:pPr>
        <w:tabs>
          <w:tab w:val="left" w:pos="5387"/>
        </w:tabs>
        <w:jc w:val="both"/>
        <w:rPr>
          <w:rFonts w:cs="Arial"/>
          <w:color w:val="000000" w:themeColor="text1"/>
          <w:szCs w:val="20"/>
          <w:lang w:val="en-PH"/>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23174" w14:textId="77777777" w:rsidR="00B43732" w:rsidRDefault="00B43732">
      <w:r>
        <w:separator/>
      </w:r>
    </w:p>
  </w:endnote>
  <w:endnote w:type="continuationSeparator" w:id="0">
    <w:p w14:paraId="0F4F6134" w14:textId="77777777" w:rsidR="00B43732" w:rsidRDefault="00B43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23879" w14:textId="77777777" w:rsidR="00B43732" w:rsidRDefault="00B43732">
      <w:r>
        <w:separator/>
      </w:r>
    </w:p>
  </w:footnote>
  <w:footnote w:type="continuationSeparator" w:id="0">
    <w:p w14:paraId="68DA2F90" w14:textId="77777777" w:rsidR="00B43732" w:rsidRDefault="00B43732">
      <w:r>
        <w:separator/>
      </w:r>
    </w:p>
    <w:p w14:paraId="155FA618" w14:textId="77777777" w:rsidR="00B43732" w:rsidRDefault="00B43732"/>
  </w:footnote>
  <w:footnote w:type="continuationNotice" w:id="1">
    <w:p w14:paraId="1CDDAB98" w14:textId="77777777" w:rsidR="00B43732" w:rsidRDefault="00B4373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3"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37"/>
  </w:num>
  <w:num w:numId="10">
    <w:abstractNumId w:val="0"/>
  </w:num>
  <w:num w:numId="11">
    <w:abstractNumId w:val="32"/>
  </w:num>
  <w:num w:numId="12">
    <w:abstractNumId w:val="32"/>
  </w:num>
  <w:num w:numId="13">
    <w:abstractNumId w:val="32"/>
  </w:num>
  <w:num w:numId="14">
    <w:abstractNumId w:val="25"/>
  </w:num>
  <w:num w:numId="15">
    <w:abstractNumId w:val="39"/>
  </w:num>
  <w:num w:numId="16">
    <w:abstractNumId w:val="26"/>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38"/>
  </w:num>
  <w:num w:numId="30">
    <w:abstractNumId w:val="17"/>
  </w:num>
  <w:num w:numId="31">
    <w:abstractNumId w:val="28"/>
  </w:num>
  <w:num w:numId="32">
    <w:abstractNumId w:val="34"/>
  </w:num>
  <w:num w:numId="33">
    <w:abstractNumId w:val="20"/>
  </w:num>
  <w:num w:numId="34">
    <w:abstractNumId w:val="9"/>
  </w:num>
  <w:num w:numId="35">
    <w:abstractNumId w:val="14"/>
  </w:num>
  <w:num w:numId="36">
    <w:abstractNumId w:val="24"/>
  </w:num>
  <w:num w:numId="37">
    <w:abstractNumId w:val="18"/>
  </w:num>
  <w:num w:numId="38">
    <w:abstractNumId w:val="29"/>
  </w:num>
  <w:num w:numId="39">
    <w:abstractNumId w:val="36"/>
  </w:num>
  <w:num w:numId="40">
    <w:abstractNumId w:val="30"/>
  </w:num>
  <w:num w:numId="41">
    <w:abstractNumId w:val="6"/>
  </w:num>
  <w:num w:numId="42">
    <w:abstractNumId w:val="15"/>
  </w:num>
  <w:num w:numId="43">
    <w:abstractNumId w:val="33"/>
  </w:num>
  <w:num w:numId="44">
    <w:abstractNumId w:val="22"/>
  </w:num>
  <w:num w:numId="45">
    <w:abstractNumId w:val="27"/>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0CE3"/>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2D0"/>
    <w:rsid w:val="0020383E"/>
    <w:rsid w:val="002129D7"/>
    <w:rsid w:val="00221AAB"/>
    <w:rsid w:val="002314D8"/>
    <w:rsid w:val="00236AC7"/>
    <w:rsid w:val="002547FF"/>
    <w:rsid w:val="002613FE"/>
    <w:rsid w:val="0026306A"/>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91AFA"/>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3732"/>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9E9A21-2FF8-47B7-BFE2-131E5175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6</TotalTime>
  <Pages>3</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2019-08-02T06:56:00Z</dcterms:created>
  <dcterms:modified xsi:type="dcterms:W3CDTF">2020-02-17T06:33:00Z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