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7248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7248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A724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E37D8D9"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0F86BD20"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3F122242"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35B90935"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16A2F7D2"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0509E44C"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6787E324"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6321CA5F" w14:textId="77777777" w:rsidR="00DE6370" w:rsidRDefault="00DE6370" w:rsidP="00A7248E">
      <w:pPr>
        <w:numPr>
          <w:ilvl w:val="0"/>
          <w:numId w:val="14"/>
        </w:numPr>
        <w:spacing w:line="240" w:lineRule="auto"/>
        <w:jc w:val="both"/>
        <w:rPr>
          <w:rFonts w:cs="Arial"/>
          <w:bCs/>
          <w:sz w:val="22"/>
          <w:szCs w:val="22"/>
        </w:rPr>
      </w:pPr>
      <w:r w:rsidRPr="00201D8A">
        <w:rPr>
          <w:rFonts w:cs="Arial"/>
          <w:bCs/>
          <w:sz w:val="22"/>
          <w:szCs w:val="22"/>
        </w:rPr>
        <w:t>Sources manpower in accordance with the requirements an</w:t>
      </w:r>
      <w:r>
        <w:rPr>
          <w:rFonts w:cs="Arial"/>
          <w:bCs/>
          <w:sz w:val="22"/>
          <w:szCs w:val="22"/>
        </w:rPr>
        <w:t>d specifications of the project;</w:t>
      </w:r>
      <w:r w:rsidRPr="00201D8A">
        <w:rPr>
          <w:rFonts w:cs="Arial"/>
          <w:bCs/>
          <w:sz w:val="22"/>
          <w:szCs w:val="22"/>
        </w:rPr>
        <w:t xml:space="preserve">       </w:t>
      </w:r>
    </w:p>
    <w:p w14:paraId="225D86BD" w14:textId="77777777" w:rsidR="00DE6370" w:rsidRDefault="00DE6370" w:rsidP="00DE6370">
      <w:pPr>
        <w:spacing w:line="240" w:lineRule="auto"/>
        <w:jc w:val="both"/>
        <w:rPr>
          <w:rFonts w:cs="Arial"/>
          <w:bCs/>
          <w:sz w:val="22"/>
          <w:szCs w:val="22"/>
        </w:rPr>
      </w:pPr>
    </w:p>
    <w:p w14:paraId="7906CD89" w14:textId="77777777" w:rsidR="00DE6370" w:rsidRDefault="00DE6370" w:rsidP="00DE6370">
      <w:pPr>
        <w:spacing w:line="240" w:lineRule="auto"/>
        <w:jc w:val="both"/>
        <w:rPr>
          <w:rFonts w:cs="Arial"/>
          <w:bCs/>
          <w:sz w:val="22"/>
          <w:szCs w:val="22"/>
        </w:rPr>
      </w:pPr>
    </w:p>
    <w:p w14:paraId="1507E88C" w14:textId="77777777" w:rsidR="00DE6370" w:rsidRDefault="00DE6370" w:rsidP="00DE6370">
      <w:pPr>
        <w:spacing w:line="240" w:lineRule="auto"/>
        <w:jc w:val="both"/>
        <w:rPr>
          <w:rFonts w:cs="Arial"/>
          <w:bCs/>
          <w:sz w:val="22"/>
          <w:szCs w:val="22"/>
        </w:rPr>
      </w:pPr>
    </w:p>
    <w:p w14:paraId="6B710C5D" w14:textId="77777777" w:rsidR="00DE6370" w:rsidRDefault="00DE6370" w:rsidP="00DE6370">
      <w:pPr>
        <w:spacing w:line="240" w:lineRule="auto"/>
        <w:jc w:val="both"/>
        <w:rPr>
          <w:rFonts w:cs="Arial"/>
          <w:bCs/>
          <w:sz w:val="22"/>
          <w:szCs w:val="22"/>
        </w:rPr>
      </w:pPr>
    </w:p>
    <w:p w14:paraId="6AF42CE4" w14:textId="77777777" w:rsidR="00DE6370" w:rsidRPr="00201D8A" w:rsidRDefault="00DE6370" w:rsidP="00DE6370">
      <w:pPr>
        <w:spacing w:line="240" w:lineRule="auto"/>
        <w:jc w:val="both"/>
        <w:rPr>
          <w:rFonts w:cs="Arial"/>
          <w:bCs/>
          <w:sz w:val="22"/>
          <w:szCs w:val="22"/>
        </w:rPr>
      </w:pPr>
      <w:r w:rsidRPr="00201D8A">
        <w:rPr>
          <w:rFonts w:cs="Arial"/>
          <w:bCs/>
          <w:sz w:val="22"/>
          <w:szCs w:val="22"/>
        </w:rPr>
        <w:t xml:space="preserve"> </w:t>
      </w:r>
    </w:p>
    <w:p w14:paraId="346B1041"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0A5B56F9" w14:textId="77777777" w:rsidR="00DE6370" w:rsidRPr="00201D8A" w:rsidRDefault="00DE6370" w:rsidP="00A7248E">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6D243B43" w14:textId="77777777" w:rsidR="00DE6370" w:rsidRDefault="00DE6370" w:rsidP="00A7248E">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w:t>
      </w:r>
      <w:r>
        <w:rPr>
          <w:rFonts w:cs="Arial"/>
          <w:bCs/>
          <w:sz w:val="22"/>
          <w:szCs w:val="22"/>
        </w:rPr>
        <w:t xml:space="preserve"> </w:t>
      </w:r>
      <w:r w:rsidRPr="00201D8A">
        <w:rPr>
          <w:rFonts w:cs="Arial"/>
          <w:bCs/>
          <w:sz w:val="22"/>
          <w:szCs w:val="22"/>
        </w:rPr>
        <w:t>of manpower and other expenses incurred.</w:t>
      </w:r>
    </w:p>
    <w:p w14:paraId="28FA2D2F" w14:textId="20A43FF0" w:rsidR="007A4902" w:rsidRDefault="007A4902" w:rsidP="007A4902">
      <w:pPr>
        <w:spacing w:line="240" w:lineRule="auto"/>
        <w:rPr>
          <w:rFonts w:cs="Arial"/>
          <w:sz w:val="22"/>
          <w:szCs w:val="22"/>
        </w:rPr>
      </w:pPr>
    </w:p>
    <w:p w14:paraId="5835A830" w14:textId="77777777" w:rsidR="007A4902" w:rsidRPr="007A4902" w:rsidRDefault="007A4902" w:rsidP="007A4902">
      <w:pPr>
        <w:spacing w:line="240" w:lineRule="auto"/>
        <w:rPr>
          <w:rFonts w:cs="Arial"/>
          <w:sz w:val="22"/>
          <w:szCs w:val="22"/>
        </w:rPr>
      </w:pPr>
    </w:p>
    <w:p w14:paraId="79E19B74" w14:textId="28D702DA" w:rsidR="00E72A0F" w:rsidRPr="000B60D8" w:rsidRDefault="009B1AD0"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A7248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B6CE755" w14:textId="77777777" w:rsidR="003C1A24" w:rsidRDefault="003C1A2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1E398AF" w:rsidR="009B1AD0" w:rsidRPr="006203E0" w:rsidRDefault="00DE637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ascii="Arial Narrow" w:hAnsi="Arial Narrow"/>
          <w:b/>
          <w:noProof/>
          <w:u w:val="single"/>
          <w:lang w:val="en-US"/>
        </w:rPr>
        <w:drawing>
          <wp:anchor distT="0" distB="0" distL="114300" distR="114300" simplePos="0" relativeHeight="251673600" behindDoc="0" locked="0" layoutInCell="1" allowOverlap="1" wp14:anchorId="2F013442" wp14:editId="4BCEB166">
            <wp:simplePos x="0" y="0"/>
            <wp:positionH relativeFrom="column">
              <wp:posOffset>-295275</wp:posOffset>
            </wp:positionH>
            <wp:positionV relativeFrom="paragraph">
              <wp:posOffset>100330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r>
      <w:r w:rsidR="000B60D8"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000B60D8" w:rsidRPr="00794C5F">
        <w:rPr>
          <w:rFonts w:eastAsia="MS Mincho" w:cs="Arial"/>
          <w:color w:val="000000" w:themeColor="text1"/>
          <w:spacing w:val="-3"/>
          <w:sz w:val="22"/>
          <w:szCs w:val="22"/>
          <w:lang w:val="en-US"/>
        </w:rPr>
        <w:t>. of E-</w:t>
      </w:r>
      <w:proofErr w:type="gramStart"/>
      <w:r w:rsidR="000B60D8" w:rsidRPr="00794C5F">
        <w:rPr>
          <w:rFonts w:eastAsia="MS Mincho" w:cs="Arial"/>
          <w:color w:val="000000" w:themeColor="text1"/>
          <w:spacing w:val="-3"/>
          <w:sz w:val="22"/>
          <w:szCs w:val="22"/>
          <w:lang w:val="en-US"/>
        </w:rPr>
        <w:t>COLA  if</w:t>
      </w:r>
      <w:proofErr w:type="gramEnd"/>
      <w:r w:rsidR="000B60D8"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000B60D8" w:rsidRPr="00794C5F">
        <w:rPr>
          <w:rFonts w:eastAsia="MS Mincho" w:cs="Arial"/>
          <w:color w:val="000000" w:themeColor="text1"/>
          <w:spacing w:val="-3"/>
          <w:sz w:val="22"/>
          <w:szCs w:val="22"/>
          <w:lang w:val="en-US"/>
        </w:rPr>
        <w:tab/>
      </w:r>
      <w:r w:rsidR="000B60D8">
        <w:rPr>
          <w:rFonts w:eastAsia="MS Mincho" w:cs="Arial"/>
          <w:spacing w:val="-3"/>
          <w:sz w:val="22"/>
          <w:szCs w:val="22"/>
          <w:lang w:val="en-US"/>
        </w:rPr>
        <w:t xml:space="preserve">    ----    </w:t>
      </w:r>
      <w:r w:rsidR="009B1AD0">
        <w:rPr>
          <w:rFonts w:eastAsia="MS Mincho" w:cs="Arial"/>
          <w:spacing w:val="-3"/>
          <w:sz w:val="22"/>
          <w:szCs w:val="22"/>
          <w:lang w:val="en-US"/>
        </w:rPr>
        <w:t>P</w:t>
      </w:r>
      <w:r w:rsidR="000B60D8">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DD0D39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20043B3A"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C1F8C45"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6AFA5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6D6A4B9C" w:rsidR="00A72E0E" w:rsidRDefault="009B1AD0"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2353FF38"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D59E41D" w:rsidR="009B1AD0" w:rsidRPr="006C376F" w:rsidRDefault="009B1AD0"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695B3B7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A724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724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A85E65A" w14:textId="1638F655" w:rsidR="00D222AA" w:rsidRPr="007A4902" w:rsidRDefault="005B121A" w:rsidP="00A724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FEE20EA" w14:textId="5378815A"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10737BB" w14:textId="2DC09D36" w:rsidR="00DE6370" w:rsidRDefault="00DE6370"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15BE999" w14:textId="4E1D6946" w:rsidR="00DE6370" w:rsidRDefault="00DE6370"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5C8256" w14:textId="4D010A43" w:rsidR="00DE6370" w:rsidRDefault="00DE6370"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F39132" w14:textId="77777777" w:rsidR="00DE6370" w:rsidRPr="007B50AE" w:rsidRDefault="00DE6370"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9A80D0E" w14:textId="6E70D971" w:rsidR="007A4902" w:rsidRPr="00DE6370" w:rsidRDefault="005B121A" w:rsidP="00A724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bookmarkStart w:id="1" w:name="_GoBack"/>
      <w:bookmarkEnd w:id="1"/>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0EDE1" w14:textId="77777777" w:rsidR="00A7248E" w:rsidRDefault="00A7248E">
      <w:r>
        <w:separator/>
      </w:r>
    </w:p>
  </w:endnote>
  <w:endnote w:type="continuationSeparator" w:id="0">
    <w:p w14:paraId="2FCDDD43" w14:textId="77777777" w:rsidR="00A7248E" w:rsidRDefault="00A7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8FA15" w14:textId="77777777" w:rsidR="00A7248E" w:rsidRDefault="00A7248E">
      <w:r>
        <w:separator/>
      </w:r>
    </w:p>
  </w:footnote>
  <w:footnote w:type="continuationSeparator" w:id="0">
    <w:p w14:paraId="23FAFA78" w14:textId="77777777" w:rsidR="00A7248E" w:rsidRDefault="00A7248E">
      <w:r>
        <w:separator/>
      </w:r>
    </w:p>
    <w:p w14:paraId="6E679D64" w14:textId="77777777" w:rsidR="00A7248E" w:rsidRDefault="00A7248E"/>
  </w:footnote>
  <w:footnote w:type="continuationNotice" w:id="1">
    <w:p w14:paraId="69C988AD" w14:textId="77777777" w:rsidR="00A7248E" w:rsidRDefault="00A7248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4902"/>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48E"/>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84DA173-D4D3-4025-9AC3-6EEDCDA0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2019-08-06T07:45:00Z</dcterms:created>
  <dcterms:modified xsi:type="dcterms:W3CDTF">2019-08-06T07:45:00Z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