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1B109AA" w14:textId="62ACD528"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K</w:t>
      </w:r>
      <w:r w:rsidRPr="003B5102">
        <w:rPr>
          <w:rFonts w:cs="Arial"/>
          <w:sz w:val="22"/>
          <w:szCs w:val="22"/>
        </w:rPr>
        <w:t>eys must be surrendered to the guard on-duty daily and shall be placed inside a sealed envelope;</w:t>
      </w:r>
    </w:p>
    <w:p w14:paraId="5FCC9CDE"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 xml:space="preserve">HR/Admin must be consulted at the end of each day for assignment/s the following day; </w:t>
      </w:r>
    </w:p>
    <w:p w14:paraId="47AACFE2"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Unauthorized absences or absence without leave (AWOL) is strictly not allowed. Non- compliance wil</w:t>
      </w:r>
      <w:r>
        <w:rPr>
          <w:rFonts w:cs="Arial"/>
          <w:sz w:val="22"/>
          <w:szCs w:val="22"/>
        </w:rPr>
        <w:t>l mean a ground for termination;</w:t>
      </w:r>
    </w:p>
    <w:p w14:paraId="7EF5E5C4"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during coding days when you do not report for work, you are advised to call the HR/Admin for your assignment for the following day;</w:t>
      </w:r>
    </w:p>
    <w:p w14:paraId="3A7C9A26"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w:t>
      </w:r>
      <w:r w:rsidRPr="003B5102">
        <w:rPr>
          <w:rFonts w:cs="Arial"/>
          <w:sz w:val="22"/>
          <w:szCs w:val="22"/>
        </w:rPr>
        <w:t xml:space="preserve">roblem/s regarding the condition of the vehicle assigned to you </w:t>
      </w:r>
      <w:proofErr w:type="gramStart"/>
      <w:r w:rsidRPr="003B5102">
        <w:rPr>
          <w:rFonts w:cs="Arial"/>
          <w:sz w:val="22"/>
          <w:szCs w:val="22"/>
        </w:rPr>
        <w:t>must  be</w:t>
      </w:r>
      <w:proofErr w:type="gramEnd"/>
      <w:r w:rsidRPr="003B5102">
        <w:rPr>
          <w:rFonts w:cs="Arial"/>
          <w:sz w:val="22"/>
          <w:szCs w:val="22"/>
        </w:rPr>
        <w:t xml:space="preserve"> reported promptly to the HR/Admin;</w:t>
      </w:r>
    </w:p>
    <w:p w14:paraId="593266B7"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w:t>
      </w:r>
      <w:r w:rsidRPr="003B5102">
        <w:rPr>
          <w:rFonts w:cs="Arial"/>
          <w:sz w:val="22"/>
          <w:szCs w:val="22"/>
        </w:rPr>
        <w:t>ccomplished weekly time sheet with trip tickets and their respective PRs must be submitted to the Admin for processing of salary;</w:t>
      </w:r>
    </w:p>
    <w:p w14:paraId="6019B9D9" w14:textId="7C9DF1BE" w:rsidR="006037EB" w:rsidRPr="006037EB"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lastRenderedPageBreak/>
        <w:t>T</w:t>
      </w:r>
      <w:r w:rsidRPr="003B5102">
        <w:rPr>
          <w:rFonts w:cs="Arial"/>
          <w:sz w:val="22"/>
          <w:szCs w:val="22"/>
        </w:rPr>
        <w:t>rips without vehicle request (VRs) shall not be considered official and therefore shall not be paid;</w:t>
      </w:r>
    </w:p>
    <w:p w14:paraId="55FBB65D"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w:t>
      </w:r>
      <w:r w:rsidRPr="003B5102">
        <w:rPr>
          <w:rFonts w:cs="Arial"/>
          <w:sz w:val="22"/>
          <w:szCs w:val="22"/>
        </w:rPr>
        <w:t xml:space="preserve">uthorized personal </w:t>
      </w:r>
      <w:proofErr w:type="spellStart"/>
      <w:r w:rsidRPr="003B5102">
        <w:rPr>
          <w:rFonts w:cs="Arial"/>
          <w:sz w:val="22"/>
          <w:szCs w:val="22"/>
        </w:rPr>
        <w:t>favors</w:t>
      </w:r>
      <w:proofErr w:type="spellEnd"/>
      <w:r w:rsidRPr="003B5102">
        <w:rPr>
          <w:rFonts w:cs="Arial"/>
          <w:sz w:val="22"/>
          <w:szCs w:val="22"/>
        </w:rPr>
        <w:t xml:space="preserve"> shall not be paid by the company;</w:t>
      </w:r>
    </w:p>
    <w:p w14:paraId="348FE348"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Overtime requests should be accompanied by an accomplished “authorization to work overtime” or else shall not be paid</w:t>
      </w:r>
      <w:r>
        <w:rPr>
          <w:rFonts w:cs="Arial"/>
          <w:sz w:val="22"/>
          <w:szCs w:val="22"/>
        </w:rPr>
        <w:t xml:space="preserve"> and</w:t>
      </w:r>
      <w:r w:rsidRPr="003B5102">
        <w:rPr>
          <w:rFonts w:cs="Arial"/>
          <w:sz w:val="22"/>
          <w:szCs w:val="22"/>
        </w:rPr>
        <w:t>;</w:t>
      </w:r>
    </w:p>
    <w:p w14:paraId="0F0EFE4D"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Towing and other unnecessary expenses incurred by the vehicle because of negligence or recklessness shall be charged to you;</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39504AAE"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097E2D" w14:textId="1CDA6658" w:rsidR="00CD4130" w:rsidRPr="006C4220" w:rsidRDefault="009B1AD0" w:rsidP="00CD413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D4130" w:rsidRPr="000B60D8">
        <w:rPr>
          <w:rFonts w:eastAsia="MS Mincho" w:cs="Arial"/>
          <w:spacing w:val="-3"/>
          <w:sz w:val="22"/>
          <w:szCs w:val="22"/>
          <w:lang w:val="en-US"/>
        </w:rPr>
        <w:t>Employee will commence to perform the services of</w:t>
      </w:r>
      <w:r w:rsidR="00CD4130">
        <w:rPr>
          <w:rFonts w:eastAsia="MS Mincho" w:cs="Arial"/>
          <w:spacing w:val="-3"/>
          <w:sz w:val="22"/>
          <w:szCs w:val="22"/>
          <w:lang w:val="en-US"/>
        </w:rPr>
        <w:t xml:space="preserve"> a</w:t>
      </w:r>
      <w:bookmarkStart w:id="1" w:name="_GoBack"/>
      <w:bookmarkEnd w:id="1"/>
      <w:r w:rsidR="00CD4130">
        <w:rPr>
          <w:rFonts w:eastAsia="MS Mincho" w:cs="Arial"/>
          <w:spacing w:val="-3"/>
          <w:sz w:val="22"/>
          <w:szCs w:val="22"/>
          <w:lang w:val="en-US"/>
        </w:rPr>
        <w:t xml:space="preserve"> </w:t>
      </w:r>
      <w:r w:rsidR="00CD4130" w:rsidRPr="000B60D8">
        <w:rPr>
          <w:rFonts w:eastAsia="MS Mincho" w:cs="Arial"/>
          <w:spacing w:val="-3"/>
          <w:sz w:val="22"/>
          <w:szCs w:val="22"/>
          <w:lang w:val="en-US"/>
        </w:rPr>
        <w:t xml:space="preserve"> </w:t>
      </w:r>
    </w:p>
    <w:p w14:paraId="60226CE0" w14:textId="2DBF3ED6" w:rsidR="00261671" w:rsidRPr="00CD4130" w:rsidRDefault="00CD4130" w:rsidP="00CD413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D550A8">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0F3C1C" w14:textId="77777777" w:rsidR="00BB60DC" w:rsidRDefault="00BB60DC" w:rsidP="00BB60D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120A12">
        <w:rPr>
          <w:rFonts w:cs="Arial"/>
          <w:b/>
          <w:bCs/>
          <w:sz w:val="22"/>
          <w:szCs w:val="22"/>
        </w:rPr>
        <w:t>${Value</w:t>
      </w:r>
      <w:r>
        <w:rPr>
          <w:rFonts w:cs="Arial"/>
          <w:b/>
          <w:bCs/>
          <w:sz w:val="22"/>
          <w:szCs w:val="22"/>
        </w:rPr>
        <w:t>10</w:t>
      </w:r>
      <w:r w:rsidRPr="00120A12">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BB60DC">
        <w:rPr>
          <w:rFonts w:eastAsia="MS Mincho" w:cs="Arial"/>
          <w:b/>
          <w:bCs/>
          <w:spacing w:val="-3"/>
          <w:sz w:val="22"/>
          <w:szCs w:val="22"/>
          <w:lang w:val="en-US"/>
        </w:rPr>
        <w:t>10</w:t>
      </w:r>
      <w:proofErr w:type="gramEnd"/>
      <w:r w:rsidRPr="00BB60DC">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BB60DC">
        <w:rPr>
          <w:rFonts w:eastAsia="MS Mincho" w:cs="Arial"/>
          <w:b/>
          <w:bCs/>
          <w:spacing w:val="-3"/>
          <w:sz w:val="22"/>
          <w:szCs w:val="22"/>
          <w:lang w:val="en-US"/>
        </w:rPr>
        <w:t>25</w:t>
      </w:r>
      <w:r w:rsidRPr="00BB60DC">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2558EF0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014BD6FE" w:rsidR="0064592B" w:rsidRPr="00324303" w:rsidRDefault="006037E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0048" behindDoc="0" locked="0" layoutInCell="1" allowOverlap="1" wp14:anchorId="2F013442" wp14:editId="768FBA16">
            <wp:simplePos x="0" y="0"/>
            <wp:positionH relativeFrom="column">
              <wp:posOffset>-330200</wp:posOffset>
            </wp:positionH>
            <wp:positionV relativeFrom="paragraph">
              <wp:posOffset>128905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3EE3A76"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7EB84B4"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3C70F81E"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CAFF6BE"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77FC5CA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49EF5E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5583735D"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EED8D41" w14:textId="37CDD4BE"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674DCB" w14:textId="0C205D9C"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B3DCB3" w14:textId="1F268D41"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08D539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21C63F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8532D" w14:textId="77777777" w:rsidR="001201C6" w:rsidRDefault="001201C6">
      <w:r>
        <w:separator/>
      </w:r>
    </w:p>
  </w:endnote>
  <w:endnote w:type="continuationSeparator" w:id="0">
    <w:p w14:paraId="0C4707BD" w14:textId="77777777" w:rsidR="001201C6" w:rsidRDefault="0012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51630" w14:textId="77777777" w:rsidR="001201C6" w:rsidRDefault="001201C6">
      <w:r>
        <w:separator/>
      </w:r>
    </w:p>
  </w:footnote>
  <w:footnote w:type="continuationSeparator" w:id="0">
    <w:p w14:paraId="78B386CE" w14:textId="77777777" w:rsidR="001201C6" w:rsidRDefault="001201C6">
      <w:r>
        <w:separator/>
      </w:r>
    </w:p>
    <w:p w14:paraId="1A4778F6" w14:textId="77777777" w:rsidR="001201C6" w:rsidRDefault="001201C6"/>
  </w:footnote>
  <w:footnote w:type="continuationNotice" w:id="1">
    <w:p w14:paraId="45E4B0E6" w14:textId="77777777" w:rsidR="001201C6" w:rsidRDefault="001201C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01C6"/>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37913A-A570-4B9A-BF50-38BDA523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2019-08-04T14:48:00Z</dcterms:created>
  <dcterms:modified xsi:type="dcterms:W3CDTF">2019-08-04T14:48:00Z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