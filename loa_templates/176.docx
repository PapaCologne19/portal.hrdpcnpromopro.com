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24D5EDCC" w14:textId="77777777" w:rsidR="00BF4481" w:rsidRPr="00C348EB" w:rsidRDefault="00BF4481" w:rsidP="00BF4481">
      <w:pPr>
        <w:numPr>
          <w:ilvl w:val="0"/>
          <w:numId w:val="27"/>
        </w:numPr>
        <w:spacing w:line="240" w:lineRule="auto"/>
        <w:jc w:val="both"/>
        <w:rPr>
          <w:rFonts w:cs="Arial"/>
          <w:sz w:val="22"/>
          <w:szCs w:val="22"/>
        </w:rPr>
      </w:pPr>
      <w:r w:rsidRPr="00C348EB">
        <w:rPr>
          <w:rFonts w:cs="Arial"/>
          <w:sz w:val="22"/>
          <w:szCs w:val="22"/>
        </w:rPr>
        <w:t xml:space="preserve">Receive and count stock items, and record </w:t>
      </w:r>
      <w:r>
        <w:rPr>
          <w:rFonts w:cs="Arial"/>
          <w:sz w:val="22"/>
          <w:szCs w:val="22"/>
        </w:rPr>
        <w:t>data manually or using computer;</w:t>
      </w:r>
    </w:p>
    <w:p w14:paraId="3E1082B3" w14:textId="77777777" w:rsidR="00BF4481" w:rsidRPr="00C348EB" w:rsidRDefault="00BF4481" w:rsidP="00BF4481">
      <w:pPr>
        <w:numPr>
          <w:ilvl w:val="0"/>
          <w:numId w:val="27"/>
        </w:numPr>
        <w:spacing w:line="240" w:lineRule="auto"/>
        <w:jc w:val="both"/>
        <w:rPr>
          <w:rFonts w:cs="Arial"/>
          <w:sz w:val="22"/>
          <w:szCs w:val="22"/>
        </w:rPr>
      </w:pPr>
      <w:r w:rsidRPr="00C348EB">
        <w:rPr>
          <w:rFonts w:cs="Arial"/>
          <w:sz w:val="22"/>
          <w:szCs w:val="22"/>
        </w:rPr>
        <w:t>Pack and unpack items to be stocked on shelves in stoc</w:t>
      </w:r>
      <w:r>
        <w:rPr>
          <w:rFonts w:cs="Arial"/>
          <w:sz w:val="22"/>
          <w:szCs w:val="22"/>
        </w:rPr>
        <w:t>kroom;</w:t>
      </w:r>
    </w:p>
    <w:p w14:paraId="1A72F3D5" w14:textId="77777777" w:rsidR="00BF4481" w:rsidRPr="00C348EB" w:rsidRDefault="00BF4481" w:rsidP="00BF4481">
      <w:pPr>
        <w:numPr>
          <w:ilvl w:val="0"/>
          <w:numId w:val="27"/>
        </w:numPr>
        <w:spacing w:line="240" w:lineRule="auto"/>
        <w:jc w:val="both"/>
        <w:rPr>
          <w:rFonts w:cs="Arial"/>
          <w:sz w:val="22"/>
          <w:szCs w:val="22"/>
        </w:rPr>
      </w:pPr>
      <w:r w:rsidRPr="00C348EB">
        <w:rPr>
          <w:rFonts w:cs="Arial"/>
          <w:sz w:val="22"/>
          <w:szCs w:val="22"/>
        </w:rPr>
        <w:t>Verify inventory computations by comparing them to physical counts of stock, and investigate</w:t>
      </w:r>
      <w:r>
        <w:rPr>
          <w:rFonts w:cs="Arial"/>
          <w:sz w:val="22"/>
          <w:szCs w:val="22"/>
        </w:rPr>
        <w:t xml:space="preserve"> discrepancies or adjust errors;</w:t>
      </w:r>
    </w:p>
    <w:p w14:paraId="4700EDF2" w14:textId="77777777" w:rsidR="00BF4481" w:rsidRPr="00C348EB" w:rsidRDefault="00BF4481" w:rsidP="00BF4481">
      <w:pPr>
        <w:numPr>
          <w:ilvl w:val="0"/>
          <w:numId w:val="27"/>
        </w:numPr>
        <w:spacing w:line="240" w:lineRule="auto"/>
        <w:jc w:val="both"/>
        <w:rPr>
          <w:rFonts w:cs="Arial"/>
          <w:sz w:val="22"/>
          <w:szCs w:val="22"/>
        </w:rPr>
      </w:pPr>
      <w:r w:rsidRPr="00C348EB">
        <w:rPr>
          <w:rFonts w:cs="Arial"/>
          <w:sz w:val="22"/>
          <w:szCs w:val="22"/>
        </w:rPr>
        <w:t xml:space="preserve">Store items in an orderly and </w:t>
      </w:r>
      <w:r>
        <w:rPr>
          <w:rFonts w:cs="Arial"/>
          <w:sz w:val="22"/>
          <w:szCs w:val="22"/>
        </w:rPr>
        <w:t>accessible manner in stock room;</w:t>
      </w:r>
    </w:p>
    <w:p w14:paraId="09B54644" w14:textId="77777777" w:rsidR="00BF4481" w:rsidRPr="00C348EB" w:rsidRDefault="00BF4481" w:rsidP="00BF4481">
      <w:pPr>
        <w:numPr>
          <w:ilvl w:val="0"/>
          <w:numId w:val="27"/>
        </w:numPr>
        <w:spacing w:line="240" w:lineRule="auto"/>
        <w:jc w:val="both"/>
        <w:rPr>
          <w:rFonts w:cs="Arial"/>
          <w:sz w:val="22"/>
          <w:szCs w:val="22"/>
        </w:rPr>
      </w:pPr>
      <w:r w:rsidRPr="00C348EB">
        <w:rPr>
          <w:rFonts w:cs="Arial"/>
          <w:sz w:val="22"/>
          <w:szCs w:val="22"/>
        </w:rPr>
        <w:t>Clean and maintain supplies, tools, equipment, and storage areas in order to ensure com</w:t>
      </w:r>
      <w:r>
        <w:rPr>
          <w:rFonts w:cs="Arial"/>
          <w:sz w:val="22"/>
          <w:szCs w:val="22"/>
        </w:rPr>
        <w:t>pliance with safety regulations;</w:t>
      </w:r>
    </w:p>
    <w:p w14:paraId="0A556105" w14:textId="77777777" w:rsidR="00BF4481" w:rsidRPr="00C348EB" w:rsidRDefault="00BF4481" w:rsidP="00BF4481">
      <w:pPr>
        <w:numPr>
          <w:ilvl w:val="0"/>
          <w:numId w:val="27"/>
        </w:numPr>
        <w:spacing w:line="240" w:lineRule="auto"/>
        <w:jc w:val="both"/>
        <w:rPr>
          <w:rFonts w:cs="Arial"/>
          <w:sz w:val="22"/>
          <w:szCs w:val="22"/>
        </w:rPr>
      </w:pPr>
      <w:r w:rsidRPr="00C348EB">
        <w:rPr>
          <w:rFonts w:cs="Arial"/>
          <w:sz w:val="22"/>
          <w:szCs w:val="22"/>
        </w:rPr>
        <w:t>Keep records on the use and/ or damage of sto</w:t>
      </w:r>
      <w:r>
        <w:rPr>
          <w:rFonts w:cs="Arial"/>
          <w:sz w:val="22"/>
          <w:szCs w:val="22"/>
        </w:rPr>
        <w:t>cks or stock handling equipment;</w:t>
      </w:r>
    </w:p>
    <w:p w14:paraId="0877A6C8" w14:textId="77777777" w:rsidR="00BF4481" w:rsidRPr="00C348EB" w:rsidRDefault="00BF4481" w:rsidP="00BF4481">
      <w:pPr>
        <w:numPr>
          <w:ilvl w:val="0"/>
          <w:numId w:val="27"/>
        </w:numPr>
        <w:spacing w:line="240" w:lineRule="auto"/>
        <w:jc w:val="both"/>
        <w:rPr>
          <w:rFonts w:cs="Arial"/>
          <w:sz w:val="22"/>
          <w:szCs w:val="22"/>
        </w:rPr>
      </w:pPr>
      <w:r w:rsidRPr="00C348EB">
        <w:rPr>
          <w:rFonts w:cs="Arial"/>
          <w:sz w:val="22"/>
          <w:szCs w:val="22"/>
        </w:rPr>
        <w:t>Examine and inspect stock items for wear or defects, repo</w:t>
      </w:r>
      <w:r>
        <w:rPr>
          <w:rFonts w:cs="Arial"/>
          <w:sz w:val="22"/>
          <w:szCs w:val="22"/>
        </w:rPr>
        <w:t>rting any damage to supervisors;</w:t>
      </w:r>
    </w:p>
    <w:p w14:paraId="7145EF57" w14:textId="77777777" w:rsidR="00BF4481" w:rsidRPr="00C348EB" w:rsidRDefault="00BF4481" w:rsidP="00BF4481">
      <w:pPr>
        <w:numPr>
          <w:ilvl w:val="0"/>
          <w:numId w:val="27"/>
        </w:numPr>
        <w:spacing w:line="240" w:lineRule="auto"/>
        <w:jc w:val="both"/>
        <w:rPr>
          <w:rFonts w:cs="Arial"/>
          <w:sz w:val="22"/>
          <w:szCs w:val="22"/>
        </w:rPr>
      </w:pPr>
      <w:r w:rsidRPr="00C348EB">
        <w:rPr>
          <w:rFonts w:cs="Arial"/>
          <w:sz w:val="22"/>
          <w:szCs w:val="22"/>
        </w:rPr>
        <w:t>Recommend disposal of excess, defective, or obsolete stock</w:t>
      </w:r>
      <w:r>
        <w:rPr>
          <w:rFonts w:cs="Arial"/>
          <w:sz w:val="22"/>
          <w:szCs w:val="22"/>
        </w:rPr>
        <w:t>.</w:t>
      </w:r>
    </w:p>
    <w:p w14:paraId="23C5664B" w14:textId="351A1131" w:rsidR="00151906" w:rsidRDefault="00151906" w:rsidP="00151906">
      <w:pPr>
        <w:spacing w:line="240" w:lineRule="auto"/>
        <w:ind w:left="1080"/>
        <w:jc w:val="both"/>
        <w:rPr>
          <w:rFonts w:cs="Arial"/>
          <w:sz w:val="22"/>
          <w:szCs w:val="22"/>
        </w:rPr>
      </w:pPr>
    </w:p>
    <w:p w14:paraId="16B1F6CD" w14:textId="77777777" w:rsidR="0031666B" w:rsidRPr="00151906" w:rsidRDefault="0031666B" w:rsidP="00BF4481">
      <w:pPr>
        <w:spacing w:line="240" w:lineRule="auto"/>
        <w:jc w:val="both"/>
        <w:rPr>
          <w:rFonts w:cs="Arial"/>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4CFBE8D2" w:rsidR="00C671CD" w:rsidRPr="00151906"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388F0CC" w14:textId="77777777"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2215324" w14:textId="7366AF7F" w:rsidR="00886A03" w:rsidRPr="00414BF0" w:rsidRDefault="00886A03" w:rsidP="00886A03">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spacing w:val="-3"/>
          <w:sz w:val="22"/>
          <w:szCs w:val="22"/>
          <w:lang w:val="en-US"/>
        </w:rPr>
      </w:pPr>
      <w:r w:rsidRPr="00414BF0">
        <w:rPr>
          <w:rFonts w:eastAsia="MS Mincho" w:cs="Arial"/>
          <w:b/>
          <w:spacing w:val="-3"/>
          <w:sz w:val="22"/>
          <w:szCs w:val="22"/>
          <w:lang w:val="en-US"/>
        </w:rPr>
        <w:t>DURATION OF EMPLOYMENT</w:t>
      </w:r>
      <w:r w:rsidRPr="00414BF0">
        <w:rPr>
          <w:rFonts w:eastAsia="MS Mincho" w:cs="Arial"/>
          <w:spacing w:val="-3"/>
          <w:sz w:val="22"/>
          <w:szCs w:val="22"/>
          <w:lang w:val="en-US"/>
        </w:rPr>
        <w:t xml:space="preserve">. </w:t>
      </w:r>
      <w:r w:rsidR="003B0279" w:rsidRPr="000E0DDA">
        <w:rPr>
          <w:rFonts w:eastAsia="MS Mincho" w:cs="Arial"/>
          <w:spacing w:val="-3"/>
          <w:sz w:val="22"/>
          <w:szCs w:val="22"/>
          <w:lang w:val="en-US"/>
        </w:rPr>
        <w:t xml:space="preserve">Employee will commence to perform the services in favor of </w:t>
      </w:r>
      <w:r w:rsidR="003B0279" w:rsidRPr="00B60291">
        <w:rPr>
          <w:rFonts w:cs="Arial"/>
          <w:b/>
          <w:bCs/>
          <w:sz w:val="22"/>
          <w:szCs w:val="22"/>
        </w:rPr>
        <w:t>${Value</w:t>
      </w:r>
      <w:r w:rsidR="003B0279">
        <w:rPr>
          <w:rFonts w:cs="Arial"/>
          <w:b/>
          <w:bCs/>
          <w:sz w:val="22"/>
          <w:szCs w:val="22"/>
        </w:rPr>
        <w:t>3</w:t>
      </w:r>
      <w:r w:rsidR="003B0279" w:rsidRPr="00B60291">
        <w:rPr>
          <w:rFonts w:cs="Arial"/>
          <w:b/>
          <w:bCs/>
          <w:sz w:val="22"/>
          <w:szCs w:val="22"/>
        </w:rPr>
        <w:t>}</w:t>
      </w:r>
      <w:r w:rsidR="003B0279">
        <w:rPr>
          <w:rFonts w:cs="Arial"/>
          <w:b/>
          <w:bCs/>
          <w:sz w:val="22"/>
          <w:szCs w:val="22"/>
        </w:rPr>
        <w:t xml:space="preserve"> </w:t>
      </w:r>
      <w:r w:rsidR="003B0279" w:rsidRPr="000E0DDA">
        <w:rPr>
          <w:rFonts w:eastAsia="MS Mincho" w:cs="Arial"/>
          <w:spacing w:val="-3"/>
          <w:sz w:val="22"/>
          <w:szCs w:val="22"/>
          <w:lang w:val="en-US"/>
        </w:rPr>
        <w:t xml:space="preserve">from </w:t>
      </w:r>
      <w:r w:rsidR="003B0279" w:rsidRPr="00B60291">
        <w:rPr>
          <w:rFonts w:cs="Arial"/>
          <w:b/>
          <w:bCs/>
          <w:sz w:val="22"/>
          <w:szCs w:val="22"/>
        </w:rPr>
        <w:t>${Value</w:t>
      </w:r>
      <w:r w:rsidR="003B0279">
        <w:rPr>
          <w:rFonts w:cs="Arial"/>
          <w:b/>
          <w:bCs/>
          <w:sz w:val="22"/>
          <w:szCs w:val="22"/>
        </w:rPr>
        <w:t>8</w:t>
      </w:r>
      <w:r w:rsidR="003B0279" w:rsidRPr="00B60291">
        <w:rPr>
          <w:rFonts w:cs="Arial"/>
          <w:b/>
          <w:bCs/>
          <w:sz w:val="22"/>
          <w:szCs w:val="22"/>
        </w:rPr>
        <w:t>}</w:t>
      </w:r>
      <w:r w:rsidR="003B0279" w:rsidRPr="00315FDA">
        <w:rPr>
          <w:rFonts w:eastAsia="MS Mincho" w:cs="Arial"/>
          <w:spacing w:val="-3"/>
          <w:sz w:val="22"/>
          <w:szCs w:val="22"/>
          <w:lang w:val="en-US"/>
        </w:rPr>
        <w:t xml:space="preserve"> to </w:t>
      </w:r>
      <w:r w:rsidR="003B0279" w:rsidRPr="00B60291">
        <w:rPr>
          <w:rFonts w:cs="Arial"/>
          <w:b/>
          <w:bCs/>
          <w:sz w:val="22"/>
          <w:szCs w:val="22"/>
        </w:rPr>
        <w:t>${</w:t>
      </w:r>
      <w:r w:rsidR="003B0279">
        <w:rPr>
          <w:rFonts w:cs="Arial"/>
          <w:b/>
          <w:bCs/>
          <w:sz w:val="22"/>
          <w:szCs w:val="22"/>
        </w:rPr>
        <w:t>Deo9</w:t>
      </w:r>
      <w:r w:rsidR="003B0279" w:rsidRPr="00B60291">
        <w:rPr>
          <w:rFonts w:cs="Arial"/>
          <w:b/>
          <w:bCs/>
          <w:sz w:val="22"/>
          <w:szCs w:val="22"/>
        </w:rPr>
        <w:t>}</w:t>
      </w:r>
      <w:r w:rsidR="003B0279" w:rsidRPr="00315FDA">
        <w:rPr>
          <w:rFonts w:eastAsia="MS Mincho" w:cs="Arial"/>
          <w:b/>
          <w:spacing w:val="-3"/>
          <w:sz w:val="22"/>
          <w:szCs w:val="22"/>
          <w:lang w:val="en-US"/>
        </w:rPr>
        <w:t>.</w:t>
      </w:r>
      <w:bookmarkStart w:id="1" w:name="_GoBack"/>
      <w:bookmarkEnd w:id="1"/>
    </w:p>
    <w:p w14:paraId="4383AFE6" w14:textId="088965F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D9C0058" w14:textId="7DC6FF13" w:rsidR="009B1AD0"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414BF0">
        <w:rPr>
          <w:rFonts w:eastAsia="MS Mincho" w:cs="Arial"/>
          <w:spacing w:val="-3"/>
          <w:sz w:val="22"/>
          <w:szCs w:val="22"/>
          <w:lang w:val="en-US"/>
        </w:rPr>
        <w:t xml:space="preserve">Employee shall receive </w:t>
      </w:r>
      <w:r w:rsidRPr="00414BF0">
        <w:rPr>
          <w:rFonts w:eastAsia="MS Mincho" w:cs="Arial"/>
          <w:b/>
          <w:spacing w:val="-3"/>
          <w:sz w:val="22"/>
          <w:szCs w:val="22"/>
          <w:lang w:val="en-US"/>
        </w:rPr>
        <w:t xml:space="preserve">Php </w:t>
      </w:r>
      <w:r w:rsidRPr="00B60291">
        <w:rPr>
          <w:rFonts w:cs="Arial"/>
          <w:b/>
          <w:bCs/>
          <w:sz w:val="22"/>
          <w:szCs w:val="22"/>
        </w:rPr>
        <w:t>${Value</w:t>
      </w:r>
      <w:r>
        <w:rPr>
          <w:rFonts w:cs="Arial"/>
          <w:b/>
          <w:bCs/>
          <w:sz w:val="22"/>
          <w:szCs w:val="22"/>
        </w:rPr>
        <w:t>10</w:t>
      </w:r>
      <w:r w:rsidRPr="00B60291">
        <w:rPr>
          <w:rFonts w:cs="Arial"/>
          <w:b/>
          <w:bCs/>
          <w:sz w:val="22"/>
          <w:szCs w:val="22"/>
        </w:rPr>
        <w:t>}</w:t>
      </w:r>
      <w:r>
        <w:rPr>
          <w:rFonts w:eastAsia="MS Mincho" w:cs="Arial"/>
          <w:spacing w:val="-3"/>
          <w:sz w:val="22"/>
          <w:szCs w:val="22"/>
          <w:lang w:val="en-US"/>
        </w:rPr>
        <w:t xml:space="preserve"> per day, payable every </w:t>
      </w:r>
      <w:r w:rsidRPr="007A60D4">
        <w:rPr>
          <w:rFonts w:eastAsia="MS Mincho" w:cs="Arial"/>
          <w:spacing w:val="-3"/>
          <w:sz w:val="22"/>
          <w:szCs w:val="22"/>
          <w:lang w:val="en-US"/>
        </w:rPr>
        <w:t>weekly cut-off</w:t>
      </w:r>
      <w:r w:rsidRPr="00414BF0">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563475E2" w14:textId="77777777"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34AB12D7"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42F63CD0"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4D1463EB"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6920ABE1"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5BB0B82F"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0D405348"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37C33A2"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77C7B7A9" w:rsidR="00A72E0E" w:rsidRDefault="00BF4481"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3872" behindDoc="0" locked="0" layoutInCell="1" allowOverlap="1" wp14:anchorId="2F013442" wp14:editId="1E55E670">
            <wp:simplePos x="0" y="0"/>
            <wp:positionH relativeFrom="column">
              <wp:posOffset>-419100</wp:posOffset>
            </wp:positionH>
            <wp:positionV relativeFrom="paragraph">
              <wp:posOffset>116205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32FC003B" w14:textId="766076BA"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11C8821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59502EBD" w14:textId="0DE92C73" w:rsidR="00760C12" w:rsidRPr="0031666B" w:rsidRDefault="005B121A" w:rsidP="00151906">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3D0442E9" w14:textId="77777777" w:rsidR="00A123E3" w:rsidRPr="00D4198A" w:rsidRDefault="00A123E3"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47AAEAB" w:rsidR="003F4DC2" w:rsidRPr="00D85D6B" w:rsidRDefault="005B121A" w:rsidP="003F4DC2">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46327555" w14:textId="77777777" w:rsidR="00C671CD" w:rsidRDefault="00C671C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CD4A4B7" w14:textId="77777777" w:rsidR="0031666B"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p>
    <w:p w14:paraId="1F60CAE0" w14:textId="77777777" w:rsidR="0031666B" w:rsidRDefault="0031666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C08D342" w14:textId="77777777" w:rsidR="0031666B" w:rsidRDefault="0031666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60FF3D" w14:textId="5F53C711"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6DF356C"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AC18D9" w14:textId="77777777" w:rsidR="00695DCA" w:rsidRDefault="00695DCA">
      <w:r>
        <w:separator/>
      </w:r>
    </w:p>
  </w:endnote>
  <w:endnote w:type="continuationSeparator" w:id="0">
    <w:p w14:paraId="64559730" w14:textId="77777777" w:rsidR="00695DCA" w:rsidRDefault="00695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CB5EB2" w14:textId="77777777" w:rsidR="00695DCA" w:rsidRDefault="00695DCA">
      <w:r>
        <w:separator/>
      </w:r>
    </w:p>
  </w:footnote>
  <w:footnote w:type="continuationSeparator" w:id="0">
    <w:p w14:paraId="435B210A" w14:textId="77777777" w:rsidR="00695DCA" w:rsidRDefault="00695DCA">
      <w:r>
        <w:separator/>
      </w:r>
    </w:p>
    <w:p w14:paraId="1A0F5CD8" w14:textId="77777777" w:rsidR="00695DCA" w:rsidRDefault="00695DCA"/>
  </w:footnote>
  <w:footnote w:type="continuationNotice" w:id="1">
    <w:p w14:paraId="1D5EEF96" w14:textId="77777777" w:rsidR="00695DCA" w:rsidRDefault="00695DCA">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1"/>
  </w:num>
  <w:num w:numId="2">
    <w:abstractNumId w:val="21"/>
  </w:num>
  <w:num w:numId="3">
    <w:abstractNumId w:val="21"/>
  </w:num>
  <w:num w:numId="4">
    <w:abstractNumId w:val="21"/>
  </w:num>
  <w:num w:numId="5">
    <w:abstractNumId w:val="5"/>
  </w:num>
  <w:num w:numId="6">
    <w:abstractNumId w:val="6"/>
  </w:num>
  <w:num w:numId="7">
    <w:abstractNumId w:val="25"/>
  </w:num>
  <w:num w:numId="8">
    <w:abstractNumId w:val="18"/>
  </w:num>
  <w:num w:numId="9">
    <w:abstractNumId w:val="39"/>
  </w:num>
  <w:num w:numId="10">
    <w:abstractNumId w:val="1"/>
  </w:num>
  <w:num w:numId="11">
    <w:abstractNumId w:val="34"/>
  </w:num>
  <w:num w:numId="12">
    <w:abstractNumId w:val="34"/>
  </w:num>
  <w:num w:numId="13">
    <w:abstractNumId w:val="34"/>
  </w:num>
  <w:num w:numId="14">
    <w:abstractNumId w:val="27"/>
  </w:num>
  <w:num w:numId="15">
    <w:abstractNumId w:val="41"/>
  </w:num>
  <w:num w:numId="16">
    <w:abstractNumId w:val="28"/>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4"/>
  </w:num>
  <w:num w:numId="21">
    <w:abstractNumId w:val="15"/>
  </w:num>
  <w:num w:numId="22">
    <w:abstractNumId w:val="14"/>
  </w:num>
  <w:num w:numId="23">
    <w:abstractNumId w:val="12"/>
  </w:num>
  <w:num w:numId="24">
    <w:abstractNumId w:val="13"/>
  </w:num>
  <w:num w:numId="25">
    <w:abstractNumId w:val="9"/>
  </w:num>
  <w:num w:numId="26">
    <w:abstractNumId w:val="8"/>
  </w:num>
  <w:num w:numId="27">
    <w:abstractNumId w:val="23"/>
  </w:num>
  <w:num w:numId="28">
    <w:abstractNumId w:val="3"/>
  </w:num>
  <w:num w:numId="29">
    <w:abstractNumId w:val="40"/>
  </w:num>
  <w:num w:numId="30">
    <w:abstractNumId w:val="19"/>
  </w:num>
  <w:num w:numId="31">
    <w:abstractNumId w:val="30"/>
  </w:num>
  <w:num w:numId="32">
    <w:abstractNumId w:val="36"/>
  </w:num>
  <w:num w:numId="33">
    <w:abstractNumId w:val="22"/>
  </w:num>
  <w:num w:numId="34">
    <w:abstractNumId w:val="10"/>
  </w:num>
  <w:num w:numId="35">
    <w:abstractNumId w:val="16"/>
  </w:num>
  <w:num w:numId="36">
    <w:abstractNumId w:val="26"/>
  </w:num>
  <w:num w:numId="37">
    <w:abstractNumId w:val="20"/>
  </w:num>
  <w:num w:numId="38">
    <w:abstractNumId w:val="31"/>
  </w:num>
  <w:num w:numId="39">
    <w:abstractNumId w:val="38"/>
  </w:num>
  <w:num w:numId="40">
    <w:abstractNumId w:val="32"/>
  </w:num>
  <w:num w:numId="41">
    <w:abstractNumId w:val="7"/>
  </w:num>
  <w:num w:numId="42">
    <w:abstractNumId w:val="17"/>
  </w:num>
  <w:num w:numId="43">
    <w:abstractNumId w:val="35"/>
  </w:num>
  <w:num w:numId="44">
    <w:abstractNumId w:val="24"/>
  </w:num>
  <w:num w:numId="45">
    <w:abstractNumId w:val="29"/>
  </w:num>
  <w:num w:numId="46">
    <w:abstractNumId w:val="37"/>
  </w:num>
  <w:num w:numId="47">
    <w:abstractNumId w:val="1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1906"/>
    <w:rsid w:val="00152809"/>
    <w:rsid w:val="00191C02"/>
    <w:rsid w:val="00196321"/>
    <w:rsid w:val="001C17F8"/>
    <w:rsid w:val="001E3694"/>
    <w:rsid w:val="001F3175"/>
    <w:rsid w:val="0020183B"/>
    <w:rsid w:val="0020383E"/>
    <w:rsid w:val="00221AAB"/>
    <w:rsid w:val="002314D8"/>
    <w:rsid w:val="00236AC7"/>
    <w:rsid w:val="002547FF"/>
    <w:rsid w:val="002613FE"/>
    <w:rsid w:val="00263D60"/>
    <w:rsid w:val="0027429C"/>
    <w:rsid w:val="002761D7"/>
    <w:rsid w:val="002A0C2E"/>
    <w:rsid w:val="002B3B51"/>
    <w:rsid w:val="002D23DB"/>
    <w:rsid w:val="002E735F"/>
    <w:rsid w:val="00302095"/>
    <w:rsid w:val="0031110A"/>
    <w:rsid w:val="0031666B"/>
    <w:rsid w:val="00330057"/>
    <w:rsid w:val="00332BF6"/>
    <w:rsid w:val="0035529C"/>
    <w:rsid w:val="00387B1D"/>
    <w:rsid w:val="003900A1"/>
    <w:rsid w:val="003A1074"/>
    <w:rsid w:val="003A4B61"/>
    <w:rsid w:val="003B0279"/>
    <w:rsid w:val="003B432F"/>
    <w:rsid w:val="003D4DE8"/>
    <w:rsid w:val="003E0466"/>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5F53E8"/>
    <w:rsid w:val="00603280"/>
    <w:rsid w:val="006101C7"/>
    <w:rsid w:val="00611FF7"/>
    <w:rsid w:val="006203E0"/>
    <w:rsid w:val="0062081B"/>
    <w:rsid w:val="00624022"/>
    <w:rsid w:val="00633EF0"/>
    <w:rsid w:val="00636FB3"/>
    <w:rsid w:val="0065582D"/>
    <w:rsid w:val="00664D8C"/>
    <w:rsid w:val="006805F5"/>
    <w:rsid w:val="00690087"/>
    <w:rsid w:val="00692208"/>
    <w:rsid w:val="00695DCA"/>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0C12"/>
    <w:rsid w:val="007637C4"/>
    <w:rsid w:val="007769F0"/>
    <w:rsid w:val="00786BBC"/>
    <w:rsid w:val="00794C5F"/>
    <w:rsid w:val="007C5CE0"/>
    <w:rsid w:val="007D060D"/>
    <w:rsid w:val="00830F85"/>
    <w:rsid w:val="00854E7C"/>
    <w:rsid w:val="0085686C"/>
    <w:rsid w:val="00861C10"/>
    <w:rsid w:val="00886A03"/>
    <w:rsid w:val="008A0EDC"/>
    <w:rsid w:val="008B2328"/>
    <w:rsid w:val="008B2B38"/>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23E3"/>
    <w:rsid w:val="00A17383"/>
    <w:rsid w:val="00A55A40"/>
    <w:rsid w:val="00A56819"/>
    <w:rsid w:val="00A72E0E"/>
    <w:rsid w:val="00A846B3"/>
    <w:rsid w:val="00A935FF"/>
    <w:rsid w:val="00A948F7"/>
    <w:rsid w:val="00A959FE"/>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D76CC"/>
    <w:rsid w:val="00D217C5"/>
    <w:rsid w:val="00D23110"/>
    <w:rsid w:val="00D4198A"/>
    <w:rsid w:val="00D54533"/>
    <w:rsid w:val="00D573DF"/>
    <w:rsid w:val="00D85D6B"/>
    <w:rsid w:val="00D9178C"/>
    <w:rsid w:val="00D9577E"/>
    <w:rsid w:val="00DA105C"/>
    <w:rsid w:val="00DB191D"/>
    <w:rsid w:val="00DD1A57"/>
    <w:rsid w:val="00DD46FF"/>
    <w:rsid w:val="00DE0409"/>
    <w:rsid w:val="00E02F05"/>
    <w:rsid w:val="00E14B54"/>
    <w:rsid w:val="00E5216F"/>
    <w:rsid w:val="00E528E5"/>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C04B2"/>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5B023931-6981-430D-996C-0A808A0F8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2019-08-06T02:41:00Z</dcterms:created>
  <dcterms:modified xsi:type="dcterms:W3CDTF">2019-08-06T02:41:00Z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