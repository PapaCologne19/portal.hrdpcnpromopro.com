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8C5C2F" w14:textId="4F7A7CC4" w:rsidR="001A0872" w:rsidRPr="006C4220" w:rsidRDefault="007306E5" w:rsidP="001A087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1A0872" w:rsidRPr="000B60D8">
        <w:rPr>
          <w:rFonts w:eastAsia="MS Mincho" w:cs="Arial"/>
          <w:spacing w:val="-3"/>
          <w:sz w:val="22"/>
          <w:szCs w:val="22"/>
          <w:lang w:val="en-US"/>
        </w:rPr>
        <w:t xml:space="preserve">Employee will commence to perform the services of </w:t>
      </w:r>
      <w:r w:rsidR="001A0872">
        <w:rPr>
          <w:rFonts w:eastAsia="MS Mincho" w:cs="Arial"/>
          <w:spacing w:val="-3"/>
          <w:sz w:val="22"/>
          <w:szCs w:val="22"/>
          <w:lang w:val="en-US"/>
        </w:rPr>
        <w:t>a</w:t>
      </w:r>
    </w:p>
    <w:p w14:paraId="4383AFE6" w14:textId="6448949F" w:rsidR="009B1AD0" w:rsidRPr="001A0872" w:rsidRDefault="001A0872" w:rsidP="001A0872">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xml:space="preserve"> effective</w:t>
      </w:r>
      <w:r w:rsidRPr="006B3963">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BD7F6AE" w14:textId="77777777" w:rsidR="008974C8" w:rsidRDefault="008974C8" w:rsidP="008974C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4B47C68" w14:textId="77777777" w:rsidR="001A0872" w:rsidRPr="00324303" w:rsidRDefault="009B1AD0"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1A0872" w:rsidRPr="00324303">
        <w:rPr>
          <w:rFonts w:eastAsia="MS Mincho" w:cs="Arial"/>
          <w:spacing w:val="-3"/>
          <w:sz w:val="22"/>
          <w:szCs w:val="22"/>
        </w:rPr>
        <w:t xml:space="preserve">Daily Rate/day </w:t>
      </w:r>
    </w:p>
    <w:p w14:paraId="1B1554A9" w14:textId="77777777" w:rsidR="001A0872" w:rsidRPr="00324303" w:rsidRDefault="001A0872"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1C5D97AF" w14:textId="77777777" w:rsidR="001A0872" w:rsidRPr="00324303" w:rsidRDefault="001A0872"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D90E891" w14:textId="77777777" w:rsidR="001A0872" w:rsidRPr="00324303" w:rsidRDefault="001A0872"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4B36F444" w14:textId="77777777" w:rsidR="001A0872" w:rsidRPr="004B2A84" w:rsidRDefault="001A0872"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lang w:val="en-PH"/>
        </w:rPr>
      </w:pPr>
      <w:r w:rsidRPr="00324303">
        <w:rPr>
          <w:rFonts w:eastAsia="MS Mincho" w:cs="Arial"/>
          <w:spacing w:val="-3"/>
          <w:sz w:val="22"/>
          <w:szCs w:val="22"/>
        </w:rPr>
        <w:tab/>
        <w:t xml:space="preserve">Internet allowance /month                                        ----    P </w:t>
      </w:r>
      <w:r w:rsidRPr="00324303">
        <w:rPr>
          <w:rFonts w:cs="Arial"/>
          <w:bCs/>
          <w:sz w:val="22"/>
          <w:szCs w:val="22"/>
        </w:rPr>
        <w:t>${Value10</w:t>
      </w:r>
      <w:r>
        <w:rPr>
          <w:rFonts w:cs="Arial"/>
          <w:bCs/>
          <w:sz w:val="22"/>
          <w:szCs w:val="22"/>
        </w:rPr>
        <w:t>d</w:t>
      </w:r>
      <w:r w:rsidRPr="00324303">
        <w:rPr>
          <w:rFonts w:cs="Arial"/>
          <w:bCs/>
          <w:sz w:val="22"/>
          <w:szCs w:val="22"/>
        </w:rPr>
        <w:t>}</w:t>
      </w:r>
    </w:p>
    <w:p w14:paraId="1645BCA2" w14:textId="77777777" w:rsidR="001A0872" w:rsidRPr="00324303" w:rsidRDefault="001A0872"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 xml:space="preserve">            Meal allowance/day</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0C6243DC" w14:textId="77777777" w:rsidR="001A0872" w:rsidRPr="00324303" w:rsidRDefault="001A0872"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7E8D103A" w:rsidR="009B1AD0" w:rsidRDefault="009B1AD0" w:rsidP="001A087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w:t>
      </w:r>
      <w:bookmarkStart w:id="1" w:name="_GoBack"/>
      <w:bookmarkEnd w:id="1"/>
      <w:r w:rsidR="00C94A44">
        <w:rPr>
          <w:rFonts w:eastAsia="MS Mincho" w:cs="Arial"/>
          <w:spacing w:val="-3"/>
          <w:sz w:val="22"/>
          <w:szCs w:val="22"/>
          <w:lang w:val="en-US"/>
        </w:rPr>
        <w:t xml:space="preserv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199768B7" w:rsidR="0040263B" w:rsidRDefault="0040263B" w:rsidP="009223B6">
      <w:pPr>
        <w:rPr>
          <w:rFonts w:eastAsia="MS Mincho" w:cs="Arial"/>
          <w:spacing w:val="-3"/>
          <w:sz w:val="22"/>
          <w:szCs w:val="22"/>
          <w:lang w:val="en-US"/>
        </w:rPr>
      </w:pPr>
    </w:p>
    <w:p w14:paraId="6098F78A" w14:textId="15D1F502" w:rsidR="008974C8" w:rsidRDefault="008974C8"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F43B6" w14:textId="77777777" w:rsidR="00544B2A" w:rsidRDefault="00544B2A">
      <w:r>
        <w:separator/>
      </w:r>
    </w:p>
  </w:endnote>
  <w:endnote w:type="continuationSeparator" w:id="0">
    <w:p w14:paraId="6AFD4794" w14:textId="77777777" w:rsidR="00544B2A" w:rsidRDefault="0054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AA95" w14:textId="77777777" w:rsidR="00544B2A" w:rsidRDefault="00544B2A">
      <w:r>
        <w:separator/>
      </w:r>
    </w:p>
  </w:footnote>
  <w:footnote w:type="continuationSeparator" w:id="0">
    <w:p w14:paraId="6E673FB4" w14:textId="77777777" w:rsidR="00544B2A" w:rsidRDefault="00544B2A">
      <w:r>
        <w:separator/>
      </w:r>
    </w:p>
    <w:p w14:paraId="0A03DEEB" w14:textId="77777777" w:rsidR="00544B2A" w:rsidRDefault="00544B2A"/>
  </w:footnote>
  <w:footnote w:type="continuationNotice" w:id="1">
    <w:p w14:paraId="74AD8A91" w14:textId="77777777" w:rsidR="00544B2A" w:rsidRDefault="00544B2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4B2A"/>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A91C7-4B9C-48AB-BCD3-EA5629B9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2019-08-04T11:52:00Z</dcterms:created>
  <dcterms:modified xsi:type="dcterms:W3CDTF">2019-08-04T11:52:00Z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