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D7D4C3" w14:textId="77777777" w:rsidR="00B81D9C" w:rsidRPr="00B81D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D8F846A" w:rsidR="00E72A0F" w:rsidRPr="00B81D9C" w:rsidRDefault="00D160D7" w:rsidP="00B81D9C">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52C08368">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CE14647"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CE14647"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7964F218"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0A8719D" w14:textId="77777777" w:rsidR="00B81D9C" w:rsidRPr="00B81D9C" w:rsidRDefault="00B81D9C" w:rsidP="00B81D9C">
      <w:pPr>
        <w:rPr>
          <w:lang w:val="en-AU" w:eastAsia="en-AU"/>
        </w:rPr>
      </w:pPr>
    </w:p>
    <w:p w14:paraId="7E39BB87" w14:textId="2C3CE6F5" w:rsidR="002613FE" w:rsidRPr="00853912" w:rsidRDefault="00C66F53" w:rsidP="00C66F53">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853912">
        <w:rPr>
          <w:rFonts w:ascii="Arial" w:hAnsi="Arial" w:cs="Arial"/>
          <w:b/>
          <w:sz w:val="22"/>
          <w:szCs w:val="22"/>
        </w:rPr>
        <w:t xml:space="preserve">, </w:t>
      </w:r>
      <w:r w:rsidR="00940BFF">
        <w:rPr>
          <w:rFonts w:ascii="Arial" w:hAnsi="Arial" w:cs="Arial"/>
          <w:b/>
          <w:sz w:val="22"/>
          <w:szCs w:val="22"/>
        </w:rPr>
        <w:t>FILIPINO</w:t>
      </w:r>
      <w:r w:rsidR="00032B2F">
        <w:rPr>
          <w:rFonts w:ascii="Arial" w:hAnsi="Arial" w:cs="Arial"/>
          <w:b/>
          <w:sz w:val="22"/>
          <w:szCs w:val="22"/>
        </w:rPr>
        <w:t xml:space="preserve">, OF LEGAL AGE, </w:t>
      </w:r>
      <w:r w:rsidR="00AB7B7C">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b/>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7D6EDF0B"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C66F53" w:rsidRPr="000646CD">
        <w:rPr>
          <w:rFonts w:cs="Arial"/>
          <w:b/>
          <w:bCs/>
          <w:sz w:val="22"/>
          <w:szCs w:val="22"/>
        </w:rPr>
        <w:t>${Value</w:t>
      </w:r>
      <w:r w:rsidR="00C66F53">
        <w:rPr>
          <w:rFonts w:cs="Arial"/>
          <w:b/>
          <w:bCs/>
          <w:sz w:val="22"/>
          <w:szCs w:val="22"/>
        </w:rPr>
        <w:t>3</w:t>
      </w:r>
      <w:r w:rsidR="00C66F53" w:rsidRPr="000646CD">
        <w:rPr>
          <w:rFonts w:cs="Arial"/>
          <w:b/>
          <w:bCs/>
          <w:sz w:val="22"/>
          <w:szCs w:val="22"/>
        </w:rPr>
        <w:t>}</w:t>
      </w:r>
      <w:r>
        <w:rPr>
          <w:rFonts w:eastAsia="MS Mincho" w:cs="Arial"/>
          <w:spacing w:val="-3"/>
          <w:sz w:val="22"/>
          <w:szCs w:val="22"/>
          <w:lang w:val="en-US"/>
        </w:rPr>
        <w:t xml:space="preserve"> under a duly executed Service Agreement.</w:t>
      </w:r>
    </w:p>
    <w:p w14:paraId="65988168" w14:textId="77777777"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5207412A"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C66F53" w:rsidRPr="000646CD">
        <w:rPr>
          <w:rFonts w:cs="Arial"/>
          <w:b/>
          <w:bCs/>
          <w:sz w:val="22"/>
          <w:szCs w:val="22"/>
        </w:rPr>
        <w:t>${Value</w:t>
      </w:r>
      <w:r w:rsidR="00C66F53">
        <w:rPr>
          <w:rFonts w:cs="Arial"/>
          <w:b/>
          <w:bCs/>
          <w:sz w:val="22"/>
          <w:szCs w:val="22"/>
        </w:rPr>
        <w:t>4</w:t>
      </w:r>
      <w:r w:rsidR="00C66F53"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C66F53" w:rsidRPr="000646CD">
        <w:rPr>
          <w:rFonts w:cs="Arial"/>
          <w:b/>
          <w:bCs/>
          <w:sz w:val="22"/>
          <w:szCs w:val="22"/>
        </w:rPr>
        <w:t>${Value</w:t>
      </w:r>
      <w:r w:rsidR="00C66F53">
        <w:rPr>
          <w:rFonts w:cs="Arial"/>
          <w:b/>
          <w:bCs/>
          <w:sz w:val="22"/>
          <w:szCs w:val="22"/>
        </w:rPr>
        <w:t>5</w:t>
      </w:r>
      <w:r w:rsidR="00C66F53"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133D3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w:t>
      </w:r>
      <w:proofErr w:type="gramStart"/>
      <w:r w:rsidR="0042335C">
        <w:rPr>
          <w:rFonts w:eastAsia="MS Mincho" w:cs="Arial"/>
          <w:spacing w:val="-3"/>
          <w:sz w:val="22"/>
          <w:szCs w:val="22"/>
          <w:lang w:val="en-US"/>
        </w:rPr>
        <w:t xml:space="preserve">a </w:t>
      </w:r>
      <w:r w:rsidR="00EC5EB1">
        <w:rPr>
          <w:rFonts w:eastAsia="MS Mincho" w:cs="Arial"/>
          <w:b/>
          <w:spacing w:val="-3"/>
          <w:sz w:val="22"/>
          <w:szCs w:val="22"/>
          <w:lang w:val="en-US"/>
        </w:rPr>
        <w:t xml:space="preserve"> </w:t>
      </w:r>
      <w:r w:rsidR="00C66F53" w:rsidRPr="000646CD">
        <w:rPr>
          <w:rFonts w:cs="Arial"/>
          <w:b/>
          <w:bCs/>
          <w:sz w:val="22"/>
          <w:szCs w:val="22"/>
        </w:rPr>
        <w:t>$</w:t>
      </w:r>
      <w:proofErr w:type="gramEnd"/>
      <w:r w:rsidR="00C66F53" w:rsidRPr="000646CD">
        <w:rPr>
          <w:rFonts w:cs="Arial"/>
          <w:b/>
          <w:bCs/>
          <w:sz w:val="22"/>
          <w:szCs w:val="22"/>
        </w:rPr>
        <w:t>{Value</w:t>
      </w:r>
      <w:r w:rsidR="00C66F53">
        <w:rPr>
          <w:rFonts w:cs="Arial"/>
          <w:b/>
          <w:bCs/>
          <w:sz w:val="22"/>
          <w:szCs w:val="22"/>
        </w:rPr>
        <w:t>6</w:t>
      </w:r>
      <w:r w:rsidR="00C66F53"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6B70027" w14:textId="370F373E" w:rsidR="009514ED" w:rsidRDefault="0042335C"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Promo</w:t>
      </w:r>
      <w:r w:rsidR="00EC5EB1">
        <w:rPr>
          <w:rFonts w:eastAsia="MS Mincho" w:cs="Arial"/>
          <w:spacing w:val="-3"/>
          <w:sz w:val="22"/>
          <w:szCs w:val="22"/>
          <w:lang w:val="en-US"/>
        </w:rPr>
        <w:t xml:space="preserve">tes and sells </w:t>
      </w:r>
      <w:proofErr w:type="spellStart"/>
      <w:r w:rsidR="00EC5EB1">
        <w:rPr>
          <w:rFonts w:eastAsia="MS Mincho" w:cs="Arial"/>
          <w:spacing w:val="-3"/>
          <w:sz w:val="22"/>
          <w:szCs w:val="22"/>
          <w:lang w:val="en-US"/>
        </w:rPr>
        <w:t>Pureit</w:t>
      </w:r>
      <w:proofErr w:type="spellEnd"/>
      <w:r w:rsidR="00EC5EB1">
        <w:rPr>
          <w:rFonts w:eastAsia="MS Mincho" w:cs="Arial"/>
          <w:spacing w:val="-3"/>
          <w:sz w:val="22"/>
          <w:szCs w:val="22"/>
          <w:lang w:val="en-US"/>
        </w:rPr>
        <w:t xml:space="preserve"> to Members of </w:t>
      </w:r>
      <w:proofErr w:type="spellStart"/>
      <w:r w:rsidR="00EC5EB1">
        <w:rPr>
          <w:rFonts w:eastAsia="MS Mincho" w:cs="Arial"/>
          <w:spacing w:val="-3"/>
          <w:sz w:val="22"/>
          <w:szCs w:val="22"/>
          <w:lang w:val="en-US"/>
        </w:rPr>
        <w:t>Mfi</w:t>
      </w:r>
      <w:proofErr w:type="spellEnd"/>
      <w:r>
        <w:rPr>
          <w:rFonts w:eastAsia="MS Mincho" w:cs="Arial"/>
          <w:spacing w:val="-3"/>
          <w:sz w:val="22"/>
          <w:szCs w:val="22"/>
          <w:lang w:val="en-US"/>
        </w:rPr>
        <w:t xml:space="preserve"> in accordance to the prescribed Pure it selling protocol communicated to the appointee. </w:t>
      </w:r>
    </w:p>
    <w:p w14:paraId="558D9C6D" w14:textId="691954B3" w:rsidR="009514ED" w:rsidRDefault="00C14DA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Orients and teaches customer on how to operate and maintain their </w:t>
      </w:r>
      <w:proofErr w:type="spellStart"/>
      <w:r>
        <w:rPr>
          <w:rFonts w:eastAsia="MS Mincho" w:cs="Arial"/>
          <w:spacing w:val="-3"/>
          <w:sz w:val="22"/>
          <w:szCs w:val="22"/>
          <w:lang w:val="en-US"/>
        </w:rPr>
        <w:t>Pureit</w:t>
      </w:r>
      <w:proofErr w:type="spellEnd"/>
      <w:r>
        <w:rPr>
          <w:rFonts w:eastAsia="MS Mincho" w:cs="Arial"/>
          <w:spacing w:val="-3"/>
          <w:sz w:val="22"/>
          <w:szCs w:val="22"/>
          <w:lang w:val="en-US"/>
        </w:rPr>
        <w:t xml:space="preserve"> devices.</w:t>
      </w:r>
    </w:p>
    <w:p w14:paraId="34B6EDA5" w14:textId="1CEF1713" w:rsidR="009514ED" w:rsidRDefault="00BF4CC7"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Provides assistance to Pure</w:t>
      </w:r>
      <w:r w:rsidR="00EC5EB1">
        <w:rPr>
          <w:rFonts w:eastAsia="MS Mincho" w:cs="Arial"/>
          <w:spacing w:val="-3"/>
          <w:sz w:val="22"/>
          <w:szCs w:val="22"/>
          <w:lang w:val="en-US"/>
        </w:rPr>
        <w:t xml:space="preserve"> </w:t>
      </w:r>
      <w:proofErr w:type="gramStart"/>
      <w:r w:rsidR="00EC5EB1">
        <w:rPr>
          <w:rFonts w:eastAsia="MS Mincho" w:cs="Arial"/>
          <w:spacing w:val="-3"/>
          <w:sz w:val="22"/>
          <w:szCs w:val="22"/>
          <w:lang w:val="en-US"/>
        </w:rPr>
        <w:t>it</w:t>
      </w:r>
      <w:proofErr w:type="gramEnd"/>
      <w:r w:rsidR="00EC5EB1">
        <w:rPr>
          <w:rFonts w:eastAsia="MS Mincho" w:cs="Arial"/>
          <w:spacing w:val="-3"/>
          <w:sz w:val="22"/>
          <w:szCs w:val="22"/>
          <w:lang w:val="en-US"/>
        </w:rPr>
        <w:t xml:space="preserve"> Customer coming to the branch</w:t>
      </w:r>
      <w:r>
        <w:rPr>
          <w:rFonts w:eastAsia="MS Mincho" w:cs="Arial"/>
          <w:spacing w:val="-3"/>
          <w:sz w:val="22"/>
          <w:szCs w:val="22"/>
          <w:lang w:val="en-US"/>
        </w:rPr>
        <w:t xml:space="preserve"> with complaints and concerns, In accordance to the prescribed service protocol and communicated</w:t>
      </w:r>
      <w:r w:rsidR="005D01A7">
        <w:rPr>
          <w:rFonts w:eastAsia="MS Mincho" w:cs="Arial"/>
          <w:spacing w:val="-3"/>
          <w:sz w:val="22"/>
          <w:szCs w:val="22"/>
          <w:lang w:val="en-US"/>
        </w:rPr>
        <w:t xml:space="preserve"> to the appointee.</w:t>
      </w:r>
    </w:p>
    <w:p w14:paraId="2C93F3CE" w14:textId="2CC6C91B" w:rsidR="000B60D8" w:rsidRPr="00B81D9C" w:rsidRDefault="00F33EC8"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Accomplish and submits</w:t>
      </w:r>
      <w:r w:rsidR="00FA250F">
        <w:rPr>
          <w:rFonts w:eastAsia="MS Mincho" w:cs="Arial"/>
          <w:spacing w:val="-3"/>
          <w:sz w:val="22"/>
          <w:szCs w:val="22"/>
          <w:lang w:val="en-US"/>
        </w:rPr>
        <w:t xml:space="preserve"> mandatory reports.</w:t>
      </w:r>
      <w:r>
        <w:rPr>
          <w:rFonts w:eastAsia="MS Mincho" w:cs="Arial"/>
          <w:spacing w:val="-3"/>
          <w:sz w:val="22"/>
          <w:szCs w:val="22"/>
          <w:lang w:val="en-US"/>
        </w:rPr>
        <w:t xml:space="preserve"> </w:t>
      </w:r>
    </w:p>
    <w:p w14:paraId="42FCDE1B" w14:textId="2D6A0E70"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8B8A7BE" w14:textId="3F0801AF" w:rsidR="00C66F53" w:rsidRDefault="00C66F53"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135725D" w14:textId="77777777" w:rsidR="00C66F53" w:rsidRPr="000B60D8" w:rsidRDefault="00C66F53"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68A36B0F" w:rsidR="00986E0B" w:rsidRPr="00C66F53" w:rsidRDefault="00C66F53" w:rsidP="00C66F53">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r w:rsidR="00D160D7">
        <w:rPr>
          <w:noProof/>
          <w:lang w:val="en-PH" w:eastAsia="en-PH"/>
        </w:rPr>
        <mc:AlternateContent>
          <mc:Choice Requires="wps">
            <w:drawing>
              <wp:anchor distT="0" distB="0" distL="114300" distR="114300" simplePos="0" relativeHeight="251661312" behindDoc="0" locked="0" layoutInCell="1" allowOverlap="1" wp14:anchorId="2035EF79" wp14:editId="0EAE8D2E">
                <wp:simplePos x="0" y="0"/>
                <wp:positionH relativeFrom="column">
                  <wp:posOffset>-1381124</wp:posOffset>
                </wp:positionH>
                <wp:positionV relativeFrom="paragraph">
                  <wp:posOffset>283846</wp:posOffset>
                </wp:positionV>
                <wp:extent cx="2200275" cy="142875"/>
                <wp:effectExtent l="12700" t="13335" r="6350" b="1524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3E7E1083" w14:textId="07899CEB"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035EF79" id="_x0000_s1027" type="#_x0000_t202" style="position:absolute;left:0;text-align:left;margin-left:-108.75pt;margin-top:22.35pt;width:173.25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9R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7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" filled="f" stroked="f">
                <o:lock v:ext="edit" shapetype="t"/>
                <v:textbox style="mso-fit-shape-to-text:t">
                  <w:txbxContent>
                    <w:p w14:paraId="3E7E1083" w14:textId="07899CEB"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2249C36B" w14:textId="368B5F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3A4B4CF8"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50C19" w:rsidRPr="008D4238">
        <w:rPr>
          <w:rFonts w:eastAsia="MS Mincho" w:cs="Arial"/>
          <w:spacing w:val="-3"/>
          <w:sz w:val="22"/>
          <w:szCs w:val="22"/>
          <w:lang w:val="en-US"/>
        </w:rPr>
        <w:t xml:space="preserve">Employee will commence to perform the services in favor of </w:t>
      </w:r>
      <w:r w:rsidR="00350C19" w:rsidRPr="000646CD">
        <w:rPr>
          <w:rFonts w:cs="Arial"/>
          <w:b/>
          <w:bCs/>
          <w:sz w:val="22"/>
          <w:szCs w:val="22"/>
        </w:rPr>
        <w:t>${Value</w:t>
      </w:r>
      <w:r w:rsidR="00350C19">
        <w:rPr>
          <w:rFonts w:cs="Arial"/>
          <w:b/>
          <w:bCs/>
          <w:sz w:val="22"/>
          <w:szCs w:val="22"/>
        </w:rPr>
        <w:t>3</w:t>
      </w:r>
      <w:r w:rsidR="00350C19" w:rsidRPr="000646CD">
        <w:rPr>
          <w:rFonts w:cs="Arial"/>
          <w:b/>
          <w:bCs/>
          <w:sz w:val="22"/>
          <w:szCs w:val="22"/>
        </w:rPr>
        <w:t>}</w:t>
      </w:r>
      <w:r w:rsidR="00350C19" w:rsidRPr="008D4238">
        <w:rPr>
          <w:rFonts w:eastAsia="MS Mincho" w:cs="Arial"/>
          <w:color w:val="000000" w:themeColor="text1"/>
          <w:spacing w:val="-3"/>
          <w:sz w:val="22"/>
          <w:szCs w:val="22"/>
          <w:lang w:val="en-US"/>
        </w:rPr>
        <w:t xml:space="preserve"> </w:t>
      </w:r>
      <w:r w:rsidR="00350C19" w:rsidRPr="008D4238">
        <w:rPr>
          <w:rFonts w:eastAsia="MS Mincho" w:cs="Arial"/>
          <w:spacing w:val="-3"/>
          <w:sz w:val="22"/>
          <w:szCs w:val="22"/>
          <w:lang w:val="en-US"/>
        </w:rPr>
        <w:t>fro</w:t>
      </w:r>
      <w:r w:rsidR="00350C19">
        <w:rPr>
          <w:rFonts w:eastAsia="MS Mincho" w:cs="Arial"/>
          <w:spacing w:val="-3"/>
          <w:sz w:val="22"/>
          <w:szCs w:val="22"/>
          <w:lang w:val="en-US"/>
        </w:rPr>
        <w:t xml:space="preserve">m </w:t>
      </w:r>
      <w:r w:rsidR="00350C19" w:rsidRPr="000646CD">
        <w:rPr>
          <w:rFonts w:cs="Arial"/>
          <w:b/>
          <w:bCs/>
          <w:sz w:val="22"/>
          <w:szCs w:val="22"/>
        </w:rPr>
        <w:t>${Value</w:t>
      </w:r>
      <w:r w:rsidR="00350C19">
        <w:rPr>
          <w:rFonts w:cs="Arial"/>
          <w:b/>
          <w:bCs/>
          <w:sz w:val="22"/>
          <w:szCs w:val="22"/>
        </w:rPr>
        <w:t>8</w:t>
      </w:r>
      <w:r w:rsidR="00350C19" w:rsidRPr="000646CD">
        <w:rPr>
          <w:rFonts w:cs="Arial"/>
          <w:b/>
          <w:bCs/>
          <w:sz w:val="22"/>
          <w:szCs w:val="22"/>
        </w:rPr>
        <w:t>}</w:t>
      </w:r>
      <w:r w:rsidR="00350C19" w:rsidRPr="008D4238">
        <w:rPr>
          <w:rFonts w:eastAsia="MS Mincho" w:cs="Arial"/>
          <w:spacing w:val="-3"/>
          <w:sz w:val="22"/>
          <w:szCs w:val="22"/>
          <w:lang w:val="en-US"/>
        </w:rPr>
        <w:t xml:space="preserve"> until </w:t>
      </w:r>
      <w:r w:rsidR="00350C19" w:rsidRPr="000646CD">
        <w:rPr>
          <w:rFonts w:cs="Arial"/>
          <w:b/>
          <w:bCs/>
          <w:sz w:val="22"/>
          <w:szCs w:val="22"/>
        </w:rPr>
        <w:t>${</w:t>
      </w:r>
      <w:r w:rsidR="00350C19">
        <w:rPr>
          <w:rFonts w:cs="Arial"/>
          <w:b/>
          <w:bCs/>
          <w:sz w:val="22"/>
          <w:szCs w:val="22"/>
        </w:rPr>
        <w:t>Deo9</w:t>
      </w:r>
      <w:proofErr w:type="gramStart"/>
      <w:r w:rsidR="00350C19" w:rsidRPr="000646CD">
        <w:rPr>
          <w:rFonts w:cs="Arial"/>
          <w:b/>
          <w:bCs/>
          <w:sz w:val="22"/>
          <w:szCs w:val="22"/>
        </w:rPr>
        <w:t>}</w:t>
      </w:r>
      <w:r w:rsidR="00350C19" w:rsidRPr="008D4238">
        <w:rPr>
          <w:rFonts w:eastAsia="MS Mincho" w:cs="Arial"/>
          <w:color w:val="FF0000"/>
          <w:spacing w:val="-3"/>
          <w:sz w:val="22"/>
          <w:szCs w:val="22"/>
          <w:lang w:val="en-US"/>
        </w:rPr>
        <w:t>.</w:t>
      </w:r>
      <w:bookmarkStart w:id="1" w:name="_GoBack"/>
      <w:bookmarkEnd w:id="1"/>
      <w:r w:rsidR="005B48C3">
        <w:rPr>
          <w:rFonts w:eastAsia="MS Mincho" w:cs="Arial"/>
          <w:spacing w:val="-3"/>
          <w:sz w:val="22"/>
          <w:szCs w:val="22"/>
          <w:lang w:val="en-US"/>
        </w:rPr>
        <w:t>.</w:t>
      </w:r>
      <w:proofErr w:type="gramEnd"/>
    </w:p>
    <w:p w14:paraId="4383AFE6" w14:textId="526C833C" w:rsidR="009B1AD0" w:rsidRPr="00B81D9C" w:rsidRDefault="00022B56" w:rsidP="00B81D9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7636BE9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C66F53">
        <w:rPr>
          <w:rFonts w:eastAsia="MS Mincho" w:cs="Arial"/>
          <w:spacing w:val="-3"/>
          <w:sz w:val="22"/>
          <w:szCs w:val="22"/>
          <w:lang w:val="en-US"/>
        </w:rPr>
        <w:t xml:space="preserve"> Php</w:t>
      </w:r>
      <w:r w:rsidR="00A33FBD">
        <w:rPr>
          <w:rFonts w:eastAsia="MS Mincho" w:cs="Arial"/>
          <w:spacing w:val="-3"/>
          <w:sz w:val="22"/>
          <w:szCs w:val="22"/>
          <w:lang w:val="en-US"/>
        </w:rPr>
        <w:t xml:space="preserve"> </w:t>
      </w:r>
      <w:r w:rsidR="00C66F53" w:rsidRPr="000646CD">
        <w:rPr>
          <w:rFonts w:cs="Arial"/>
          <w:b/>
          <w:bCs/>
          <w:sz w:val="22"/>
          <w:szCs w:val="22"/>
        </w:rPr>
        <w:t>${Value</w:t>
      </w:r>
      <w:r w:rsidR="00C66F53">
        <w:rPr>
          <w:rFonts w:cs="Arial"/>
          <w:b/>
          <w:bCs/>
          <w:sz w:val="22"/>
          <w:szCs w:val="22"/>
        </w:rPr>
        <w:t>10</w:t>
      </w:r>
      <w:r w:rsidR="00C66F53"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BEBC5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3040FE">
        <w:rPr>
          <w:rFonts w:eastAsia="MS Mincho" w:cs="Arial"/>
          <w:spacing w:val="-3"/>
          <w:sz w:val="22"/>
          <w:szCs w:val="22"/>
          <w:lang w:val="en-US"/>
        </w:rPr>
        <w:t xml:space="preserve">  </w:t>
      </w:r>
      <w:r w:rsidR="00C66F53">
        <w:rPr>
          <w:rFonts w:eastAsia="MS Mincho" w:cs="Arial"/>
          <w:spacing w:val="-3"/>
          <w:sz w:val="22"/>
          <w:szCs w:val="22"/>
          <w:lang w:val="en-US"/>
        </w:rPr>
        <w:t>_____</w:t>
      </w:r>
    </w:p>
    <w:p w14:paraId="7536912E" w14:textId="1EFDC59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C66F53">
        <w:rPr>
          <w:rFonts w:eastAsia="MS Mincho" w:cs="Arial"/>
          <w:spacing w:val="-3"/>
          <w:sz w:val="22"/>
          <w:szCs w:val="22"/>
          <w:lang w:val="en-US"/>
        </w:rPr>
        <w:t>_</w:t>
      </w:r>
      <w:proofErr w:type="gramEnd"/>
      <w:r w:rsidR="00C66F53">
        <w:rPr>
          <w:rFonts w:eastAsia="MS Mincho" w:cs="Arial"/>
          <w:spacing w:val="-3"/>
          <w:sz w:val="22"/>
          <w:szCs w:val="22"/>
          <w:lang w:val="en-US"/>
        </w:rPr>
        <w:t>____</w:t>
      </w:r>
    </w:p>
    <w:p w14:paraId="496C8686" w14:textId="51BEF4B4" w:rsidR="000B60D8" w:rsidRPr="00C66F5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A33FBD">
        <w:rPr>
          <w:rFonts w:eastAsia="MS Mincho" w:cs="Arial"/>
          <w:spacing w:val="-3"/>
          <w:sz w:val="22"/>
          <w:szCs w:val="22"/>
          <w:lang w:val="en-US"/>
        </w:rPr>
        <w:t>per 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AB1BCE">
        <w:rPr>
          <w:rFonts w:eastAsia="MS Mincho" w:cs="Arial"/>
          <w:spacing w:val="-3"/>
          <w:sz w:val="22"/>
          <w:szCs w:val="22"/>
          <w:lang w:val="en-US"/>
        </w:rPr>
        <w:t xml:space="preserve"> </w:t>
      </w:r>
      <w:r w:rsidR="0028226F">
        <w:rPr>
          <w:rFonts w:eastAsia="MS Mincho" w:cs="Arial"/>
          <w:spacing w:val="-3"/>
          <w:sz w:val="22"/>
          <w:szCs w:val="22"/>
          <w:lang w:val="en-US"/>
        </w:rPr>
        <w:t xml:space="preserve"> </w:t>
      </w:r>
      <w:r w:rsidR="00C66F53" w:rsidRPr="00C66F53">
        <w:rPr>
          <w:rFonts w:cs="Arial"/>
          <w:bCs/>
          <w:sz w:val="22"/>
          <w:szCs w:val="22"/>
        </w:rPr>
        <w:t>$</w:t>
      </w:r>
      <w:proofErr w:type="gramEnd"/>
      <w:r w:rsidR="00C66F53" w:rsidRPr="00C66F53">
        <w:rPr>
          <w:rFonts w:cs="Arial"/>
          <w:bCs/>
          <w:sz w:val="22"/>
          <w:szCs w:val="22"/>
        </w:rPr>
        <w:t>{Value10a}</w:t>
      </w:r>
    </w:p>
    <w:p w14:paraId="6371A369" w14:textId="01D0DA6A" w:rsidR="000B60D8" w:rsidRPr="00C66F5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66F53">
        <w:rPr>
          <w:rFonts w:eastAsia="MS Mincho" w:cs="Arial"/>
          <w:spacing w:val="-3"/>
          <w:sz w:val="22"/>
          <w:szCs w:val="22"/>
          <w:lang w:val="en-US"/>
        </w:rPr>
        <w:tab/>
        <w:t>Transp</w:t>
      </w:r>
      <w:r w:rsidR="00AF7BB8" w:rsidRPr="00C66F53">
        <w:rPr>
          <w:rFonts w:eastAsia="MS Mincho" w:cs="Arial"/>
          <w:spacing w:val="-3"/>
          <w:sz w:val="22"/>
          <w:szCs w:val="22"/>
          <w:lang w:val="en-US"/>
        </w:rPr>
        <w:t>ortation and Meal all</w:t>
      </w:r>
      <w:r w:rsidR="00A33FBD" w:rsidRPr="00C66F53">
        <w:rPr>
          <w:rFonts w:eastAsia="MS Mincho" w:cs="Arial"/>
          <w:spacing w:val="-3"/>
          <w:sz w:val="22"/>
          <w:szCs w:val="22"/>
          <w:lang w:val="en-US"/>
        </w:rPr>
        <w:t xml:space="preserve">owance/month (actual) ----  </w:t>
      </w:r>
      <w:r w:rsidR="00AB1BCE" w:rsidRPr="00C66F53">
        <w:rPr>
          <w:rFonts w:eastAsia="MS Mincho" w:cs="Arial"/>
          <w:spacing w:val="-3"/>
          <w:sz w:val="22"/>
          <w:szCs w:val="22"/>
          <w:lang w:val="en-US"/>
        </w:rPr>
        <w:t xml:space="preserve"> </w:t>
      </w:r>
      <w:r w:rsidR="00C66F53" w:rsidRPr="00C66F53">
        <w:rPr>
          <w:rFonts w:eastAsia="MS Mincho" w:cs="Arial"/>
          <w:spacing w:val="-3"/>
          <w:sz w:val="22"/>
          <w:szCs w:val="22"/>
          <w:lang w:val="en-US"/>
        </w:rPr>
        <w:t xml:space="preserve"> </w:t>
      </w:r>
      <w:proofErr w:type="gramStart"/>
      <w:r w:rsidR="00C66F53" w:rsidRPr="00C66F53">
        <w:rPr>
          <w:rFonts w:eastAsia="MS Mincho" w:cs="Arial"/>
          <w:spacing w:val="-3"/>
          <w:sz w:val="22"/>
          <w:szCs w:val="22"/>
          <w:lang w:val="en-US"/>
        </w:rPr>
        <w:t>P</w:t>
      </w:r>
      <w:r w:rsidR="00B8600E" w:rsidRPr="00C66F53">
        <w:rPr>
          <w:rFonts w:eastAsia="MS Mincho" w:cs="Arial"/>
          <w:spacing w:val="-3"/>
          <w:sz w:val="22"/>
          <w:szCs w:val="22"/>
          <w:lang w:val="en-US"/>
        </w:rPr>
        <w:t xml:space="preserve"> </w:t>
      </w:r>
      <w:r w:rsidR="00C66F53" w:rsidRPr="00C66F53">
        <w:rPr>
          <w:rFonts w:eastAsia="MS Mincho" w:cs="Arial"/>
          <w:spacing w:val="-3"/>
          <w:sz w:val="22"/>
          <w:szCs w:val="22"/>
          <w:lang w:val="en-US"/>
        </w:rPr>
        <w:t xml:space="preserve"> </w:t>
      </w:r>
      <w:r w:rsidR="00C66F53" w:rsidRPr="00C66F53">
        <w:rPr>
          <w:rFonts w:cs="Arial"/>
          <w:bCs/>
          <w:sz w:val="22"/>
          <w:szCs w:val="22"/>
        </w:rPr>
        <w:t>$</w:t>
      </w:r>
      <w:proofErr w:type="gramEnd"/>
      <w:r w:rsidR="00C66F53" w:rsidRPr="00C66F53">
        <w:rPr>
          <w:rFonts w:cs="Arial"/>
          <w:bCs/>
          <w:sz w:val="22"/>
          <w:szCs w:val="22"/>
        </w:rPr>
        <w:t>{Value10b}</w:t>
      </w:r>
    </w:p>
    <w:p w14:paraId="1996E018" w14:textId="77777777" w:rsidR="009B1AD0" w:rsidRPr="00C66F5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9CB1BE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C66F53" w:rsidRPr="000646CD">
        <w:rPr>
          <w:rFonts w:cs="Arial"/>
          <w:b/>
          <w:bCs/>
          <w:sz w:val="22"/>
          <w:szCs w:val="22"/>
        </w:rPr>
        <w:t>${Value</w:t>
      </w:r>
      <w:r w:rsidR="00C66F53">
        <w:rPr>
          <w:rFonts w:cs="Arial"/>
          <w:b/>
          <w:bCs/>
          <w:sz w:val="22"/>
          <w:szCs w:val="22"/>
        </w:rPr>
        <w:t>11a</w:t>
      </w:r>
      <w:r w:rsidR="00C66F53" w:rsidRPr="000646CD">
        <w:rPr>
          <w:rFonts w:cs="Arial"/>
          <w:b/>
          <w:bCs/>
          <w:sz w:val="22"/>
          <w:szCs w:val="22"/>
        </w:rPr>
        <w:t>}</w:t>
      </w:r>
      <w:r w:rsidR="001C6A09">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EA0D83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w:t>
      </w:r>
      <w:r w:rsidR="00C66F53" w:rsidRPr="000646CD">
        <w:rPr>
          <w:rFonts w:cs="Arial"/>
          <w:b/>
          <w:bCs/>
          <w:sz w:val="22"/>
          <w:szCs w:val="22"/>
        </w:rPr>
        <w:t>${Value1</w:t>
      </w:r>
      <w:r w:rsidR="00C66F53">
        <w:rPr>
          <w:rFonts w:cs="Arial"/>
          <w:b/>
          <w:bCs/>
          <w:sz w:val="22"/>
          <w:szCs w:val="22"/>
        </w:rPr>
        <w:t>2</w:t>
      </w:r>
      <w:r w:rsidR="00C66F53"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3B931A08"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7016E" w:rsidRPr="004B377F">
        <w:rPr>
          <w:rFonts w:eastAsia="MS Mincho" w:cs="Arial"/>
          <w:spacing w:val="-3"/>
          <w:sz w:val="22"/>
          <w:szCs w:val="22"/>
          <w:u w:val="single"/>
          <w:lang w:val="en-US"/>
        </w:rPr>
        <w:t>Unilever Philippines Inc</w:t>
      </w:r>
      <w:r w:rsidR="00A7016E">
        <w:rPr>
          <w:rFonts w:eastAsia="MS Mincho" w:cs="Arial"/>
          <w:color w:val="FF0000"/>
          <w:spacing w:val="-3"/>
          <w:sz w:val="22"/>
          <w:szCs w:val="22"/>
          <w:u w:val="single"/>
          <w:lang w:val="en-US"/>
        </w:rPr>
        <w:t>.</w:t>
      </w:r>
      <w:r w:rsidR="00C94A44">
        <w:rPr>
          <w:rFonts w:eastAsia="MS Mincho" w:cs="Arial"/>
          <w:spacing w:val="-3"/>
          <w:sz w:val="22"/>
          <w:szCs w:val="22"/>
          <w:lang w:val="en-US"/>
        </w:rPr>
        <w:t xml:space="preserve"> </w:t>
      </w:r>
      <w:r>
        <w:rPr>
          <w:rFonts w:eastAsia="MS Mincho" w:cs="Arial"/>
          <w:spacing w:val="-3"/>
          <w:sz w:val="22"/>
          <w:szCs w:val="22"/>
          <w:lang w:val="en-US"/>
        </w:rPr>
        <w:t xml:space="preserve"> in the event of violation of any provision of the Labor Code including the failure to pay wages.</w:t>
      </w:r>
    </w:p>
    <w:p w14:paraId="44B988EA" w14:textId="30D87D9E"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155A8844"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D2A46A2" w14:textId="69E49BF3"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23FB716" w14:textId="615F797E"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6C4C0F3" w14:textId="652B0384"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E32C59B" w14:textId="77777777" w:rsidR="00C66F53" w:rsidRDefault="00C66F53"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4C64651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w:t>
      </w:r>
      <w:proofErr w:type="spellStart"/>
      <w:r w:rsidR="00C6038E">
        <w:rPr>
          <w:rFonts w:eastAsia="MS Mincho" w:cs="Arial"/>
          <w:spacing w:val="-3"/>
          <w:sz w:val="22"/>
          <w:szCs w:val="22"/>
          <w:lang w:val="en-US"/>
        </w:rPr>
        <w:t>fo</w:t>
      </w:r>
      <w:proofErr w:type="spellEnd"/>
      <w:r w:rsidR="003A78D1">
        <w:rPr>
          <w:rFonts w:eastAsia="MS Mincho" w:cs="Arial"/>
          <w:spacing w:val="-3"/>
          <w:sz w:val="22"/>
          <w:szCs w:val="22"/>
          <w:lang w:val="en-US"/>
        </w:rPr>
        <w:t xml:space="preserve"> </w:t>
      </w:r>
      <w:r w:rsidR="00C6038E">
        <w:rPr>
          <w:rFonts w:eastAsia="MS Mincho" w:cs="Arial"/>
          <w:spacing w:val="-3"/>
          <w:sz w:val="22"/>
          <w:szCs w:val="22"/>
          <w:lang w:val="en-US"/>
        </w:rPr>
        <w:t>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EF7C645"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527E105E"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46D50B"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67DA3E" w14:textId="77777777" w:rsidR="00C66F53"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542C4ECB" w14:textId="77777777" w:rsidR="00C66F53"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42D7AC85"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7023DEF"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5C0EEEF0"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43F1435B"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B1CF8E"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7437BA" w14:textId="77777777" w:rsidR="00C66F53" w:rsidRPr="00FE5FB2" w:rsidRDefault="00C66F53" w:rsidP="00C66F53">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668ABCCD"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7379E354"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130C12"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3C2E070"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2628F09F"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A3C5A1"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E15801" w14:textId="77777777" w:rsidR="00C66F53" w:rsidRPr="00922716" w:rsidRDefault="00C66F53" w:rsidP="00C66F53">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73F9DFC6" w14:textId="77777777" w:rsidR="00C66F53" w:rsidRPr="00FE5FB2" w:rsidRDefault="00C66F53" w:rsidP="00C66F53">
      <w:pPr>
        <w:jc w:val="both"/>
        <w:rPr>
          <w:rFonts w:cs="Arial"/>
          <w:b/>
          <w:sz w:val="22"/>
          <w:szCs w:val="22"/>
        </w:rPr>
      </w:pPr>
    </w:p>
    <w:p w14:paraId="540A9EB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77F95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33A59284"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71F29ADB"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032BB9A6"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7DD2F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591360BE" w14:textId="77777777" w:rsidR="00C66F53" w:rsidRPr="00636900"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5773320A"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79537B60"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12B11899"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096FD6"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8143ECF" w14:textId="77777777" w:rsidR="00C66F53" w:rsidRPr="00FE5FB2" w:rsidRDefault="00C66F53" w:rsidP="00C66F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1379F84" w14:textId="77777777" w:rsidR="00B81D9C" w:rsidRDefault="00B81D9C" w:rsidP="00E95DA4">
      <w:pPr>
        <w:jc w:val="center"/>
        <w:rPr>
          <w:rFonts w:ascii="Arial Narrow" w:hAnsi="Arial Narrow" w:cs="Tahoma"/>
          <w:b/>
          <w:color w:val="000000" w:themeColor="text1"/>
          <w:sz w:val="26"/>
          <w:szCs w:val="26"/>
          <w:u w:val="single"/>
        </w:rPr>
      </w:pPr>
    </w:p>
    <w:p w14:paraId="68BD5AA8" w14:textId="77777777" w:rsidR="00B81D9C" w:rsidRDefault="00B81D9C" w:rsidP="00E95DA4">
      <w:pPr>
        <w:jc w:val="center"/>
        <w:rPr>
          <w:rFonts w:ascii="Arial Narrow" w:hAnsi="Arial Narrow" w:cs="Tahoma"/>
          <w:b/>
          <w:color w:val="000000" w:themeColor="text1"/>
          <w:sz w:val="26"/>
          <w:szCs w:val="26"/>
          <w:u w:val="single"/>
        </w:rPr>
      </w:pPr>
    </w:p>
    <w:p w14:paraId="4E97EB4C" w14:textId="77777777" w:rsidR="00B81D9C" w:rsidRDefault="00B81D9C" w:rsidP="00E95DA4">
      <w:pPr>
        <w:jc w:val="center"/>
        <w:rPr>
          <w:rFonts w:ascii="Arial Narrow" w:hAnsi="Arial Narrow" w:cs="Tahoma"/>
          <w:b/>
          <w:color w:val="000000" w:themeColor="text1"/>
          <w:sz w:val="26"/>
          <w:szCs w:val="26"/>
          <w:u w:val="single"/>
        </w:rPr>
      </w:pPr>
    </w:p>
    <w:p w14:paraId="7C303C82" w14:textId="434BD0D9" w:rsidR="00E95DA4" w:rsidRDefault="00E95DA4" w:rsidP="00E95DA4">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PWE’S BEHAVIORAL CLAUSE</w:t>
      </w:r>
    </w:p>
    <w:p w14:paraId="618E458E"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and obey all legitimate instructions and directions of his his/her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Water Expert Supervisor and Trainer (PWEST) and/ or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Coordinator. </w:t>
      </w:r>
    </w:p>
    <w:p w14:paraId="2A0F3C04"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257E40B8" w14:textId="45CC64D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77858F75" w14:textId="625B3922"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59DD79AF" w14:textId="2F85369A"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209203EB" w14:textId="4D455F46" w:rsidR="00E95DA4" w:rsidRPr="00EA0A00" w:rsidRDefault="00B81D9C" w:rsidP="00E95DA4">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323FC574" wp14:editId="7C52E712">
                <wp:simplePos x="0" y="0"/>
                <wp:positionH relativeFrom="column">
                  <wp:posOffset>-1080646</wp:posOffset>
                </wp:positionH>
                <wp:positionV relativeFrom="paragraph">
                  <wp:posOffset>206967</wp:posOffset>
                </wp:positionV>
                <wp:extent cx="2546544" cy="436936"/>
                <wp:effectExtent l="0" t="0" r="0" b="0"/>
                <wp:wrapNone/>
                <wp:docPr id="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546544" cy="436936"/>
                        </a:xfrm>
                        <a:prstGeom prst="rect">
                          <a:avLst/>
                        </a:prstGeom>
                        <a:extLst>
                          <a:ext uri="{AF507438-7753-43E0-B8FC-AC1667EBCBE1}">
                            <a14:hiddenEffects xmlns:a14="http://schemas.microsoft.com/office/drawing/2010/main">
                              <a:effectLst/>
                            </a14:hiddenEffects>
                          </a:ext>
                        </a:extLst>
                      </wps:spPr>
                      <wps:txbx>
                        <w:txbxContent>
                          <w:p w14:paraId="15185E30" w14:textId="77777777" w:rsidR="00E95DA4" w:rsidRDefault="00E95DA4" w:rsidP="00E95DA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323FC574" id="_x0000_t202" coordsize="21600,21600" o:spt="202" path="m,l,21600r21600,l21600,xe">
                <v:stroke joinstyle="miter"/>
                <v:path gradientshapeok="t" o:connecttype="rect"/>
              </v:shapetype>
              <v:shape id="WordArt 13" o:spid="_x0000_s1028" type="#_x0000_t202" style="position:absolute;left:0;text-align:left;margin-left:-85.1pt;margin-top:16.3pt;width:200.5pt;height:3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" filled="f" stroked="f">
                <o:lock v:ext="edit" shapetype="t"/>
                <v:textbox>
                  <w:txbxContent>
                    <w:p w14:paraId="15185E30" w14:textId="77777777" w:rsidR="00E95DA4" w:rsidRDefault="00E95DA4" w:rsidP="00E95DA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E95DA4" w:rsidRPr="00EA0A00">
        <w:rPr>
          <w:rFonts w:ascii="Arial Narrow" w:hAnsi="Arial Narrow" w:cs="Arial"/>
          <w:szCs w:val="20"/>
        </w:rPr>
        <w:t>To always be on time for work</w:t>
      </w:r>
    </w:p>
    <w:p w14:paraId="1CAD23F1"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394898A9" w14:textId="77777777" w:rsidR="00E95DA4" w:rsidRPr="00EA0A00" w:rsidRDefault="00E95DA4" w:rsidP="00E95DA4">
      <w:pPr>
        <w:numPr>
          <w:ilvl w:val="0"/>
          <w:numId w:val="34"/>
        </w:numPr>
        <w:spacing w:line="240" w:lineRule="auto"/>
        <w:rPr>
          <w:rFonts w:ascii="Arial Narrow" w:hAnsi="Arial Narrow" w:cs="Arial"/>
          <w:szCs w:val="20"/>
        </w:rPr>
      </w:pPr>
      <w:r w:rsidRPr="00EA0A00">
        <w:rPr>
          <w:rFonts w:ascii="Arial Narrow" w:hAnsi="Arial Narrow" w:cs="Arial"/>
          <w:szCs w:val="20"/>
        </w:rPr>
        <w:t>Always wear complete uniform and clean attire.</w:t>
      </w:r>
    </w:p>
    <w:p w14:paraId="31156981" w14:textId="77777777" w:rsidR="00E95DA4" w:rsidRPr="00EA0A00" w:rsidRDefault="00E95DA4" w:rsidP="00E95DA4">
      <w:pPr>
        <w:pStyle w:val="ColorfulList-Accent11"/>
        <w:jc w:val="both"/>
        <w:rPr>
          <w:rFonts w:ascii="Arial Narrow" w:hAnsi="Arial Narrow" w:cs="Tahoma"/>
        </w:rPr>
      </w:pPr>
    </w:p>
    <w:p w14:paraId="1D7D5919" w14:textId="77777777" w:rsidR="00E95DA4" w:rsidRPr="00594EFB" w:rsidRDefault="00E95DA4" w:rsidP="00E95DA4">
      <w:pPr>
        <w:ind w:right="-90"/>
        <w:jc w:val="both"/>
        <w:rPr>
          <w:rFonts w:ascii="Arial Narrow" w:hAnsi="Arial Narrow"/>
          <w:b/>
          <w:sz w:val="18"/>
          <w:szCs w:val="18"/>
        </w:rPr>
      </w:pPr>
    </w:p>
    <w:p w14:paraId="6CCFE8C0" w14:textId="77777777" w:rsidR="00E95DA4" w:rsidRPr="009126C1" w:rsidRDefault="00E95DA4" w:rsidP="00E95DA4">
      <w:pPr>
        <w:pStyle w:val="NoSpacing"/>
        <w:rPr>
          <w:rFonts w:ascii="Arial Narrow" w:hAnsi="Arial Narrow"/>
          <w:sz w:val="18"/>
          <w:szCs w:val="18"/>
        </w:rPr>
      </w:pPr>
      <w:r w:rsidRPr="00594EFB">
        <w:rPr>
          <w:rFonts w:ascii="Arial Narrow" w:hAnsi="Arial Narrow"/>
          <w:sz w:val="18"/>
          <w:szCs w:val="18"/>
        </w:rPr>
        <w:tab/>
      </w: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4B0B98DB" w14:textId="77777777" w:rsidR="00E95DA4" w:rsidRPr="00605A9D" w:rsidRDefault="00E95DA4" w:rsidP="00E95DA4">
      <w:pPr>
        <w:pStyle w:val="ListParagraph"/>
        <w:ind w:left="0" w:right="-180"/>
        <w:jc w:val="both"/>
        <w:rPr>
          <w:rStyle w:val="Normal1"/>
          <w:rFonts w:ascii="Arial Narrow" w:hAnsi="Arial Narrow"/>
          <w:b/>
          <w:szCs w:val="20"/>
        </w:rPr>
      </w:pPr>
    </w:p>
    <w:p w14:paraId="16F3F130" w14:textId="77777777" w:rsidR="00E95DA4" w:rsidRPr="009126C1" w:rsidRDefault="00E95DA4" w:rsidP="00E95DA4">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w:t>
      </w:r>
      <w:r w:rsidRPr="009126C1">
        <w:rPr>
          <w:rStyle w:val="Normal1"/>
          <w:rFonts w:ascii="Arial Narrow" w:hAnsi="Arial Narrow"/>
          <w:b/>
          <w:sz w:val="26"/>
          <w:szCs w:val="26"/>
          <w:u w:val="single"/>
        </w:rPr>
        <w:t xml:space="preserve"> KPI</w:t>
      </w:r>
    </w:p>
    <w:p w14:paraId="277879EF" w14:textId="77777777" w:rsidR="00E95DA4" w:rsidRDefault="00E95DA4" w:rsidP="00E95DA4">
      <w:pPr>
        <w:rPr>
          <w:rFonts w:ascii="Arial Narrow" w:hAnsi="Arial Narrow"/>
          <w:szCs w:val="20"/>
        </w:rPr>
      </w:pPr>
    </w:p>
    <w:p w14:paraId="53EA81D7" w14:textId="77777777" w:rsidR="00E95DA4" w:rsidRDefault="00E95DA4" w:rsidP="00E95DA4">
      <w:pPr>
        <w:rPr>
          <w:rFonts w:ascii="Arial Narrow" w:hAnsi="Arial Narrow"/>
          <w:szCs w:val="20"/>
        </w:rPr>
      </w:pPr>
    </w:p>
    <w:p w14:paraId="668401E6" w14:textId="77777777" w:rsidR="00E95DA4" w:rsidRDefault="00E95DA4" w:rsidP="00E95DA4">
      <w:pPr>
        <w:rPr>
          <w:rFonts w:ascii="Arial Narrow" w:hAnsi="Arial Narrow"/>
          <w:szCs w:val="20"/>
        </w:rPr>
      </w:pPr>
      <w:r>
        <w:rPr>
          <w:rFonts w:ascii="Arial Narrow" w:hAnsi="Arial Narrow"/>
          <w:sz w:val="56"/>
          <w:szCs w:val="56"/>
        </w:rPr>
        <w:t xml:space="preserve">  </w:t>
      </w:r>
      <w:proofErr w:type="gramStart"/>
      <w:r w:rsidRPr="00971455">
        <w:rPr>
          <w:rFonts w:ascii="Arial Narrow" w:hAnsi="Arial Narrow"/>
          <w:sz w:val="56"/>
          <w:szCs w:val="56"/>
        </w:rPr>
        <w:t>.</w:t>
      </w:r>
      <w:r>
        <w:rPr>
          <w:rFonts w:ascii="Arial Narrow" w:hAnsi="Arial Narrow"/>
          <w:szCs w:val="20"/>
        </w:rPr>
        <w:t>The</w:t>
      </w:r>
      <w:proofErr w:type="gramEnd"/>
      <w:r>
        <w:rPr>
          <w:rFonts w:ascii="Arial Narrow" w:hAnsi="Arial Narrow"/>
          <w:szCs w:val="20"/>
        </w:rPr>
        <w:t xml:space="preserve"> appointment shall be subject to termination if the appointee is unable to meet the minimum acceptable performance</w:t>
      </w:r>
    </w:p>
    <w:p w14:paraId="7149CADD" w14:textId="77777777" w:rsidR="00E95DA4" w:rsidRDefault="00E95DA4" w:rsidP="00E95DA4">
      <w:pPr>
        <w:rPr>
          <w:rFonts w:ascii="Arial Narrow" w:hAnsi="Arial Narrow"/>
          <w:szCs w:val="20"/>
        </w:rPr>
      </w:pPr>
      <w:r>
        <w:rPr>
          <w:rFonts w:ascii="Arial Narrow" w:hAnsi="Arial Narrow"/>
          <w:szCs w:val="20"/>
        </w:rPr>
        <w:t xml:space="preserve">            for Partnership PWE’s the following shall continue performing below minimum acceptable standards</w:t>
      </w:r>
    </w:p>
    <w:p w14:paraId="36F87938" w14:textId="77777777" w:rsidR="00E95DA4" w:rsidRDefault="00E95DA4" w:rsidP="00E95DA4">
      <w:pPr>
        <w:rPr>
          <w:rFonts w:ascii="Arial Narrow" w:hAnsi="Arial Narrow"/>
          <w:szCs w:val="20"/>
        </w:rPr>
      </w:pPr>
    </w:p>
    <w:p w14:paraId="754F39C6" w14:textId="77777777" w:rsidR="00E95DA4" w:rsidRDefault="00E95DA4" w:rsidP="00E95DA4">
      <w:pPr>
        <w:rPr>
          <w:rFonts w:ascii="Arial Narrow" w:hAnsi="Arial Narrow"/>
          <w:szCs w:val="20"/>
        </w:rPr>
      </w:pPr>
      <w:r>
        <w:rPr>
          <w:rFonts w:ascii="Arial Narrow" w:hAnsi="Arial Narrow"/>
          <w:sz w:val="56"/>
          <w:szCs w:val="56"/>
        </w:rPr>
        <w:t xml:space="preserve">   </w:t>
      </w:r>
      <w:r w:rsidRPr="00971455">
        <w:rPr>
          <w:rFonts w:ascii="Arial Narrow" w:hAnsi="Arial Narrow"/>
          <w:sz w:val="56"/>
          <w:szCs w:val="56"/>
        </w:rPr>
        <w:t xml:space="preserve">. </w:t>
      </w:r>
      <w:r>
        <w:rPr>
          <w:rFonts w:ascii="Arial Narrow" w:hAnsi="Arial Narrow"/>
          <w:szCs w:val="20"/>
        </w:rPr>
        <w:t>Below 46 WEP average sales for the past one (1) month</w:t>
      </w:r>
    </w:p>
    <w:p w14:paraId="7B68585D" w14:textId="77777777" w:rsidR="00E95DA4" w:rsidRDefault="00E95DA4" w:rsidP="00E95DA4">
      <w:pPr>
        <w:rPr>
          <w:rFonts w:ascii="Arial Narrow" w:hAnsi="Arial Narrow"/>
          <w:szCs w:val="20"/>
        </w:rPr>
      </w:pPr>
      <w:r>
        <w:rPr>
          <w:rFonts w:ascii="Arial Narrow" w:hAnsi="Arial Narrow"/>
          <w:sz w:val="56"/>
          <w:szCs w:val="56"/>
        </w:rPr>
        <w:t xml:space="preserve">   . </w:t>
      </w:r>
      <w:r>
        <w:rPr>
          <w:rFonts w:ascii="Arial Narrow" w:hAnsi="Arial Narrow"/>
          <w:szCs w:val="20"/>
        </w:rPr>
        <w:t xml:space="preserve">One month below 46 WEP sale- for new hires of </w:t>
      </w:r>
      <w:proofErr w:type="spellStart"/>
      <w:r>
        <w:rPr>
          <w:rFonts w:ascii="Arial Narrow" w:hAnsi="Arial Narrow"/>
          <w:szCs w:val="20"/>
        </w:rPr>
        <w:t>Pwe’s</w:t>
      </w:r>
      <w:proofErr w:type="spellEnd"/>
      <w:r>
        <w:rPr>
          <w:rFonts w:ascii="Arial Narrow" w:hAnsi="Arial Narrow"/>
          <w:szCs w:val="20"/>
        </w:rPr>
        <w:t xml:space="preserve"> below 1 month in the program.</w:t>
      </w:r>
    </w:p>
    <w:p w14:paraId="6D12D64D" w14:textId="77777777" w:rsidR="00E95DA4" w:rsidRPr="00190A30" w:rsidRDefault="00E95DA4" w:rsidP="00E95DA4">
      <w:pPr>
        <w:rPr>
          <w:rFonts w:ascii="Arial Narrow" w:hAnsi="Arial Narrow"/>
          <w:szCs w:val="20"/>
        </w:rPr>
      </w:pPr>
      <w:r>
        <w:rPr>
          <w:rFonts w:ascii="Arial Narrow" w:hAnsi="Arial Narrow"/>
          <w:szCs w:val="20"/>
        </w:rPr>
        <w:t xml:space="preserve">         </w:t>
      </w:r>
      <w:r>
        <w:rPr>
          <w:rFonts w:ascii="Arial Narrow" w:hAnsi="Arial Narrow"/>
          <w:sz w:val="56"/>
          <w:szCs w:val="56"/>
        </w:rPr>
        <w:t xml:space="preserve">. </w:t>
      </w:r>
      <w:r>
        <w:rPr>
          <w:rFonts w:ascii="Arial Narrow" w:hAnsi="Arial Narrow"/>
          <w:szCs w:val="20"/>
        </w:rPr>
        <w:t>One (1) month below 46 WEP sale for PWE’s 1 months and above the program.</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4AA7D" w14:textId="77777777" w:rsidR="00CF7B05" w:rsidRDefault="00CF7B05">
      <w:r>
        <w:separator/>
      </w:r>
    </w:p>
  </w:endnote>
  <w:endnote w:type="continuationSeparator" w:id="0">
    <w:p w14:paraId="6ABF54EB" w14:textId="77777777" w:rsidR="00CF7B05" w:rsidRDefault="00CF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15F43" w14:textId="77777777" w:rsidR="00CF7B05" w:rsidRDefault="00CF7B05">
      <w:r>
        <w:separator/>
      </w:r>
    </w:p>
  </w:footnote>
  <w:footnote w:type="continuationSeparator" w:id="0">
    <w:p w14:paraId="69710A82" w14:textId="77777777" w:rsidR="00CF7B05" w:rsidRDefault="00CF7B05">
      <w:r>
        <w:separator/>
      </w:r>
    </w:p>
    <w:p w14:paraId="30ACFCC3" w14:textId="77777777" w:rsidR="00CF7B05" w:rsidRDefault="00CF7B05"/>
  </w:footnote>
  <w:footnote w:type="continuationNotice" w:id="1">
    <w:p w14:paraId="27A085EA" w14:textId="77777777" w:rsidR="00CF7B05" w:rsidRDefault="00CF7B0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3B"/>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C6A09"/>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50C19"/>
    <w:rsid w:val="0035529C"/>
    <w:rsid w:val="0037050B"/>
    <w:rsid w:val="00387B1D"/>
    <w:rsid w:val="003900A1"/>
    <w:rsid w:val="003A1074"/>
    <w:rsid w:val="003A3586"/>
    <w:rsid w:val="003A4B61"/>
    <w:rsid w:val="003A6B0E"/>
    <w:rsid w:val="003A6CAF"/>
    <w:rsid w:val="003A78D1"/>
    <w:rsid w:val="003B432F"/>
    <w:rsid w:val="003C6452"/>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5AA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2304F"/>
    <w:rsid w:val="00532C8F"/>
    <w:rsid w:val="00533916"/>
    <w:rsid w:val="00540F92"/>
    <w:rsid w:val="00543B47"/>
    <w:rsid w:val="00547E28"/>
    <w:rsid w:val="00570AF7"/>
    <w:rsid w:val="00580519"/>
    <w:rsid w:val="00582A1B"/>
    <w:rsid w:val="00584F5D"/>
    <w:rsid w:val="005A79AD"/>
    <w:rsid w:val="005B121A"/>
    <w:rsid w:val="005B48C3"/>
    <w:rsid w:val="005B5B3D"/>
    <w:rsid w:val="005D01A7"/>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5907"/>
    <w:rsid w:val="007206F2"/>
    <w:rsid w:val="007210C8"/>
    <w:rsid w:val="0072689C"/>
    <w:rsid w:val="0073481A"/>
    <w:rsid w:val="00736392"/>
    <w:rsid w:val="0074022C"/>
    <w:rsid w:val="007410AD"/>
    <w:rsid w:val="007558C8"/>
    <w:rsid w:val="00755B7D"/>
    <w:rsid w:val="007637C4"/>
    <w:rsid w:val="007769F0"/>
    <w:rsid w:val="00782D39"/>
    <w:rsid w:val="00786BBC"/>
    <w:rsid w:val="00792716"/>
    <w:rsid w:val="00794C5F"/>
    <w:rsid w:val="007A0FD5"/>
    <w:rsid w:val="007B2721"/>
    <w:rsid w:val="007C5CE0"/>
    <w:rsid w:val="007D060D"/>
    <w:rsid w:val="007E7D71"/>
    <w:rsid w:val="007F2B3E"/>
    <w:rsid w:val="00811D68"/>
    <w:rsid w:val="00824BC9"/>
    <w:rsid w:val="00825752"/>
    <w:rsid w:val="00830F85"/>
    <w:rsid w:val="00853912"/>
    <w:rsid w:val="0085686C"/>
    <w:rsid w:val="00861C10"/>
    <w:rsid w:val="00861F79"/>
    <w:rsid w:val="00874E22"/>
    <w:rsid w:val="008A0EDC"/>
    <w:rsid w:val="008A7205"/>
    <w:rsid w:val="008C557C"/>
    <w:rsid w:val="008C5ABC"/>
    <w:rsid w:val="008C7DFE"/>
    <w:rsid w:val="008F188D"/>
    <w:rsid w:val="00900104"/>
    <w:rsid w:val="00906B24"/>
    <w:rsid w:val="009100E6"/>
    <w:rsid w:val="00911514"/>
    <w:rsid w:val="00913219"/>
    <w:rsid w:val="00921E28"/>
    <w:rsid w:val="009222F9"/>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C1038"/>
    <w:rsid w:val="009F2029"/>
    <w:rsid w:val="009F24A9"/>
    <w:rsid w:val="009F609F"/>
    <w:rsid w:val="00A078D0"/>
    <w:rsid w:val="00A07DF9"/>
    <w:rsid w:val="00A17383"/>
    <w:rsid w:val="00A32140"/>
    <w:rsid w:val="00A33FBD"/>
    <w:rsid w:val="00A55A40"/>
    <w:rsid w:val="00A648ED"/>
    <w:rsid w:val="00A7016E"/>
    <w:rsid w:val="00A72E0E"/>
    <w:rsid w:val="00A7535A"/>
    <w:rsid w:val="00A846B3"/>
    <w:rsid w:val="00A959FE"/>
    <w:rsid w:val="00AA1F72"/>
    <w:rsid w:val="00AA3255"/>
    <w:rsid w:val="00AB1BCE"/>
    <w:rsid w:val="00AB41DE"/>
    <w:rsid w:val="00AB7B7C"/>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D9C"/>
    <w:rsid w:val="00B8600E"/>
    <w:rsid w:val="00BA2E33"/>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66F53"/>
    <w:rsid w:val="00C750B2"/>
    <w:rsid w:val="00C77736"/>
    <w:rsid w:val="00C92AC9"/>
    <w:rsid w:val="00C94A44"/>
    <w:rsid w:val="00C94E6C"/>
    <w:rsid w:val="00CB50B2"/>
    <w:rsid w:val="00CC147A"/>
    <w:rsid w:val="00CD76CC"/>
    <w:rsid w:val="00CF7B05"/>
    <w:rsid w:val="00D160D7"/>
    <w:rsid w:val="00D208FE"/>
    <w:rsid w:val="00D217C5"/>
    <w:rsid w:val="00D52BAD"/>
    <w:rsid w:val="00D54533"/>
    <w:rsid w:val="00D573DF"/>
    <w:rsid w:val="00D7210A"/>
    <w:rsid w:val="00D9178C"/>
    <w:rsid w:val="00D91B0A"/>
    <w:rsid w:val="00DA105C"/>
    <w:rsid w:val="00DB191D"/>
    <w:rsid w:val="00DC4909"/>
    <w:rsid w:val="00DD46FF"/>
    <w:rsid w:val="00DE0409"/>
    <w:rsid w:val="00DF50C2"/>
    <w:rsid w:val="00E02F05"/>
    <w:rsid w:val="00E143AF"/>
    <w:rsid w:val="00E14634"/>
    <w:rsid w:val="00E16172"/>
    <w:rsid w:val="00E22C57"/>
    <w:rsid w:val="00E4438C"/>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1FDD"/>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33598DA-C265-4598-AC32-E49CF43C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106</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9</cp:revision>
  <cp:lastPrinted>2018-09-26T06:33:00Z</cp:lastPrinted>
  <dcterms:created xsi:type="dcterms:W3CDTF">2018-08-22T07:08:00Z</dcterms:created>
  <dcterms:modified xsi:type="dcterms:W3CDTF">2018-10-25T05:38:00Z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