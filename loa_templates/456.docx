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9820488"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3BF4CCC5"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3960629B"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41B3A143"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233E4FB9"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28853184"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18C96F78" w14:textId="77777777" w:rsidR="00A339F3" w:rsidRPr="00A26B6F" w:rsidRDefault="00A339F3" w:rsidP="00A339F3">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02C61242" w14:textId="77777777" w:rsidR="00A339F3" w:rsidRDefault="00A339F3" w:rsidP="00A339F3">
      <w:pPr>
        <w:numPr>
          <w:ilvl w:val="0"/>
          <w:numId w:val="27"/>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r w:rsidRPr="00201D8A">
        <w:rPr>
          <w:rFonts w:cs="Arial"/>
          <w:bCs/>
          <w:sz w:val="22"/>
          <w:szCs w:val="22"/>
        </w:rPr>
        <w:t xml:space="preserve">  </w:t>
      </w:r>
    </w:p>
    <w:p w14:paraId="03B72248" w14:textId="77777777" w:rsidR="00A339F3" w:rsidRDefault="00A339F3" w:rsidP="00A339F3">
      <w:pPr>
        <w:spacing w:line="240" w:lineRule="auto"/>
        <w:jc w:val="both"/>
        <w:rPr>
          <w:rFonts w:cs="Arial"/>
          <w:bCs/>
          <w:sz w:val="22"/>
          <w:szCs w:val="22"/>
        </w:rPr>
      </w:pPr>
    </w:p>
    <w:p w14:paraId="23AACF65" w14:textId="77777777" w:rsidR="00A339F3" w:rsidRDefault="00A339F3" w:rsidP="00A339F3">
      <w:pPr>
        <w:spacing w:line="240" w:lineRule="auto"/>
        <w:jc w:val="both"/>
        <w:rPr>
          <w:rFonts w:cs="Arial"/>
          <w:bCs/>
          <w:sz w:val="22"/>
          <w:szCs w:val="22"/>
        </w:rPr>
      </w:pPr>
    </w:p>
    <w:p w14:paraId="499BBEA2" w14:textId="6338CE6D" w:rsidR="00A339F3" w:rsidRDefault="00A339F3" w:rsidP="00A339F3">
      <w:pPr>
        <w:spacing w:line="240" w:lineRule="auto"/>
        <w:jc w:val="both"/>
        <w:rPr>
          <w:rFonts w:cs="Arial"/>
          <w:bCs/>
          <w:sz w:val="22"/>
          <w:szCs w:val="22"/>
        </w:rPr>
      </w:pPr>
    </w:p>
    <w:p w14:paraId="1554151A" w14:textId="77777777" w:rsidR="00A339F3" w:rsidRPr="00201D8A" w:rsidRDefault="00A339F3" w:rsidP="00A339F3">
      <w:pPr>
        <w:spacing w:line="240" w:lineRule="auto"/>
        <w:jc w:val="both"/>
        <w:rPr>
          <w:rFonts w:cs="Arial"/>
          <w:bCs/>
          <w:sz w:val="22"/>
          <w:szCs w:val="22"/>
        </w:rPr>
      </w:pPr>
    </w:p>
    <w:p w14:paraId="76ED227E"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02512D38" w14:textId="77777777" w:rsidR="00A339F3" w:rsidRPr="00201D8A" w:rsidRDefault="00A339F3" w:rsidP="00A339F3">
      <w:pPr>
        <w:numPr>
          <w:ilvl w:val="0"/>
          <w:numId w:val="27"/>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16B1F6CD" w14:textId="7F40711E" w:rsidR="0031666B" w:rsidRDefault="00A339F3" w:rsidP="00A339F3">
      <w:pPr>
        <w:numPr>
          <w:ilvl w:val="1"/>
          <w:numId w:val="27"/>
        </w:numPr>
        <w:spacing w:line="240" w:lineRule="auto"/>
        <w:rPr>
          <w:rFonts w:cs="Arial"/>
          <w:sz w:val="22"/>
          <w:szCs w:val="22"/>
        </w:rPr>
      </w:pPr>
      <w:r w:rsidRPr="00201D8A">
        <w:rPr>
          <w:rFonts w:cs="Arial"/>
          <w:bCs/>
          <w:sz w:val="22"/>
          <w:szCs w:val="22"/>
        </w:rPr>
        <w:t>Submits all liquidation for reimbursement on time to avoid delays in payment of manpower and other expenses incurred.</w:t>
      </w:r>
    </w:p>
    <w:p w14:paraId="6CA7BD9B" w14:textId="77777777" w:rsidR="00FE4CAF" w:rsidRPr="00FE4CAF" w:rsidRDefault="00FE4CAF" w:rsidP="00FE4CAF">
      <w:pPr>
        <w:spacing w:line="240" w:lineRule="auto"/>
        <w:ind w:left="1800"/>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74CC302"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2878DE9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D4A9EF3"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00FE4CAF">
        <w:rPr>
          <w:rFonts w:eastAsia="MS Mincho" w:cs="Arial"/>
          <w:spacing w:val="-3"/>
          <w:sz w:val="22"/>
          <w:szCs w:val="22"/>
          <w:lang w:val="en-US"/>
        </w:rPr>
        <w:t xml:space="preserve">payable </w:t>
      </w:r>
      <w:proofErr w:type="gramStart"/>
      <w:r w:rsidR="00FE4CAF">
        <w:rPr>
          <w:rFonts w:eastAsia="MS Mincho" w:cs="Arial"/>
          <w:spacing w:val="-3"/>
          <w:sz w:val="22"/>
          <w:szCs w:val="22"/>
          <w:lang w:val="en-US"/>
        </w:rPr>
        <w:t xml:space="preserve">every  </w:t>
      </w:r>
      <w:r w:rsidR="00FE4CAF" w:rsidRPr="00687BBD">
        <w:rPr>
          <w:rFonts w:eastAsia="MS Mincho" w:cs="Arial"/>
          <w:b/>
          <w:spacing w:val="-3"/>
          <w:sz w:val="22"/>
          <w:szCs w:val="22"/>
          <w:lang w:val="en-US"/>
        </w:rPr>
        <w:t>15</w:t>
      </w:r>
      <w:proofErr w:type="gramEnd"/>
      <w:r w:rsidR="00FE4CAF" w:rsidRPr="00687BBD">
        <w:rPr>
          <w:rFonts w:eastAsia="MS Mincho" w:cs="Arial"/>
          <w:b/>
          <w:spacing w:val="-3"/>
          <w:sz w:val="22"/>
          <w:szCs w:val="22"/>
          <w:vertAlign w:val="superscript"/>
          <w:lang w:val="en-US"/>
        </w:rPr>
        <w:t>th</w:t>
      </w:r>
      <w:r w:rsidR="00FE4CAF" w:rsidRPr="00687BBD">
        <w:rPr>
          <w:rFonts w:eastAsia="MS Mincho" w:cs="Arial"/>
          <w:b/>
          <w:spacing w:val="-3"/>
          <w:sz w:val="22"/>
          <w:szCs w:val="22"/>
          <w:lang w:val="en-US"/>
        </w:rPr>
        <w:t xml:space="preserve">  and  30</w:t>
      </w:r>
      <w:r w:rsidR="00FE4CAF" w:rsidRPr="00687BBD">
        <w:rPr>
          <w:rFonts w:eastAsia="MS Mincho" w:cs="Arial"/>
          <w:b/>
          <w:spacing w:val="-3"/>
          <w:sz w:val="22"/>
          <w:szCs w:val="22"/>
          <w:vertAlign w:val="superscript"/>
          <w:lang w:val="en-US"/>
        </w:rPr>
        <w:t>th</w:t>
      </w:r>
      <w:r w:rsidR="00FE4CAF" w:rsidRPr="000B60D8">
        <w:rPr>
          <w:rFonts w:eastAsia="MS Mincho" w:cs="Arial"/>
          <w:spacing w:val="-3"/>
          <w:sz w:val="22"/>
          <w:szCs w:val="22"/>
          <w:lang w:val="en-US"/>
        </w:rPr>
        <w:t xml:space="preserve"> </w:t>
      </w:r>
      <w:r w:rsidR="00FE4CAF">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563475E2" w14:textId="285AF5FA"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6E22475" w:rsidR="000B60D8" w:rsidRDefault="00FE4CA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704" behindDoc="0" locked="0" layoutInCell="1" allowOverlap="1" wp14:anchorId="2F013442" wp14:editId="3D8A06A5">
            <wp:simplePos x="0" y="0"/>
            <wp:positionH relativeFrom="column">
              <wp:posOffset>-295275</wp:posOffset>
            </wp:positionH>
            <wp:positionV relativeFrom="paragraph">
              <wp:posOffset>170815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551371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00FE4CAF" w:rsidRPr="006E3972">
        <w:rPr>
          <w:rFonts w:cs="Arial"/>
          <w:bCs/>
          <w:sz w:val="22"/>
          <w:szCs w:val="22"/>
        </w:rPr>
        <w:t>${Value10</w:t>
      </w:r>
      <w:r w:rsidR="00FE4CAF">
        <w:rPr>
          <w:rFonts w:cs="Arial"/>
          <w:bCs/>
          <w:sz w:val="22"/>
          <w:szCs w:val="22"/>
        </w:rPr>
        <w:t>b</w:t>
      </w:r>
      <w:r w:rsidR="00FE4CAF" w:rsidRPr="006E3972">
        <w:rPr>
          <w:rFonts w:cs="Arial"/>
          <w:bCs/>
          <w:sz w:val="22"/>
          <w:szCs w:val="22"/>
        </w:rPr>
        <w:t>}</w:t>
      </w:r>
    </w:p>
    <w:p w14:paraId="1996E018" w14:textId="1CE7910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F6C3D2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9F177BD"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55BA3054"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DCF4F5" w14:textId="51AE512A" w:rsidR="00A339F3"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76CA342" w14:textId="0DBFDD24" w:rsidR="00A339F3"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937078" w14:textId="774E5C85" w:rsidR="00A339F3"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404B9C" w14:textId="01A16BBA" w:rsidR="00A339F3"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8AE800F" w14:textId="49738FD9" w:rsidR="00A339F3"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625959" w14:textId="77777777" w:rsidR="00A339F3" w:rsidRPr="00D4198A" w:rsidRDefault="00A339F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2A01BD0" w:rsidR="00A03B16" w:rsidRPr="00014FD0"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cs="Arial"/>
          <w:b/>
          <w:bCs/>
          <w:sz w:val="22"/>
          <w:szCs w:val="22"/>
        </w:rPr>
        <w:t>${Value22}</w:t>
      </w:r>
    </w:p>
    <w:p w14:paraId="16D2D142" w14:textId="600A8EB5" w:rsidR="00A03B16" w:rsidRPr="00014FD0"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D4198A">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092CF04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09AA9C" w14:textId="39E2D09B" w:rsidR="001838B1"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698B0C" w14:textId="77777777" w:rsidR="001838B1" w:rsidRDefault="001838B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2B46F0E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0BF5D09" w14:textId="77777777" w:rsidR="001310C7" w:rsidRDefault="001310C7" w:rsidP="001310C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4" w:name="_GoBack"/>
      <w:bookmarkEnd w:id="4"/>
    </w:p>
    <w:sectPr w:rsidR="001310C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B7882" w14:textId="77777777" w:rsidR="00C9055D" w:rsidRDefault="00C9055D">
      <w:r>
        <w:separator/>
      </w:r>
    </w:p>
  </w:endnote>
  <w:endnote w:type="continuationSeparator" w:id="0">
    <w:p w14:paraId="0C2C2B19" w14:textId="77777777" w:rsidR="00C9055D" w:rsidRDefault="00C9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DEC61" w14:textId="77777777" w:rsidR="00C9055D" w:rsidRDefault="00C9055D">
      <w:r>
        <w:separator/>
      </w:r>
    </w:p>
  </w:footnote>
  <w:footnote w:type="continuationSeparator" w:id="0">
    <w:p w14:paraId="7FD50396" w14:textId="77777777" w:rsidR="00C9055D" w:rsidRDefault="00C9055D">
      <w:r>
        <w:separator/>
      </w:r>
    </w:p>
    <w:p w14:paraId="29F79465" w14:textId="77777777" w:rsidR="00C9055D" w:rsidRDefault="00C9055D"/>
  </w:footnote>
  <w:footnote w:type="continuationNotice" w:id="1">
    <w:p w14:paraId="3F7E1F91" w14:textId="77777777" w:rsidR="00C9055D" w:rsidRDefault="00C9055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10C7"/>
    <w:rsid w:val="00133469"/>
    <w:rsid w:val="00134844"/>
    <w:rsid w:val="00151906"/>
    <w:rsid w:val="00152809"/>
    <w:rsid w:val="001838B1"/>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16A"/>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39F3"/>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055D"/>
    <w:rsid w:val="00C92AC9"/>
    <w:rsid w:val="00C94A44"/>
    <w:rsid w:val="00C94E6C"/>
    <w:rsid w:val="00CA32BD"/>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E4CA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A31EE-76A0-47C0-815E-56B5AFDD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2020-02-04T02:25:00Z</dcterms:created>
  <dcterms:modified xsi:type="dcterms:W3CDTF">2020-02-04T02:25:00Z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