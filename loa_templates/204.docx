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BA21332" w14:textId="1FAC7921" w:rsidR="00812177" w:rsidRPr="006C4220" w:rsidRDefault="009B1AD0" w:rsidP="0081217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12177" w:rsidRPr="000B60D8">
        <w:rPr>
          <w:rFonts w:eastAsia="MS Mincho" w:cs="Arial"/>
          <w:spacing w:val="-3"/>
          <w:sz w:val="22"/>
          <w:szCs w:val="22"/>
          <w:lang w:val="en-US"/>
        </w:rPr>
        <w:t>Employee will commence to perform the services of</w:t>
      </w:r>
      <w:r w:rsidR="00812177">
        <w:rPr>
          <w:rFonts w:eastAsia="MS Mincho" w:cs="Arial"/>
          <w:spacing w:val="-3"/>
          <w:sz w:val="22"/>
          <w:szCs w:val="22"/>
          <w:lang w:val="en-US"/>
        </w:rPr>
        <w:t xml:space="preserve"> a </w:t>
      </w:r>
      <w:r w:rsidR="00812177" w:rsidRPr="000B60D8">
        <w:rPr>
          <w:rFonts w:eastAsia="MS Mincho" w:cs="Arial"/>
          <w:spacing w:val="-3"/>
          <w:sz w:val="22"/>
          <w:szCs w:val="22"/>
          <w:lang w:val="en-US"/>
        </w:rPr>
        <w:t xml:space="preserve"> </w:t>
      </w:r>
    </w:p>
    <w:p w14:paraId="02DAA5B5" w14:textId="375053D2" w:rsidR="000B60D8" w:rsidRPr="00812177" w:rsidRDefault="00812177" w:rsidP="0081217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000000" w:themeColor="text1"/>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color w:val="000000" w:themeColor="text1"/>
          <w:spacing w:val="-3"/>
          <w:sz w:val="22"/>
          <w:szCs w:val="22"/>
          <w:lang w:val="en-US"/>
        </w:rPr>
        <w:t>.</w:t>
      </w:r>
      <w:r w:rsidRPr="004A32D7">
        <w:rPr>
          <w:rFonts w:eastAsia="MS Mincho" w:cs="Arial"/>
          <w:color w:val="000000" w:themeColor="text1"/>
          <w:spacing w:val="-3"/>
          <w:sz w:val="22"/>
          <w:szCs w:val="22"/>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36AFB8A9"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2923EA1"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407E25">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bookmarkStart w:id="4" w:name="_GoBack"/>
      <w:bookmarkEnd w:id="4"/>
      <w:r w:rsidRPr="00014FD0">
        <w:rPr>
          <w:rFonts w:eastAsia="MS Mincho" w:cs="Arial"/>
          <w:color w:val="000000" w:themeColor="text1"/>
          <w:sz w:val="22"/>
          <w:szCs w:val="20"/>
          <w:lang w:val="en-US"/>
        </w:rPr>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F8CC6" w14:textId="77777777" w:rsidR="00C92DF1" w:rsidRDefault="00C92DF1">
      <w:r>
        <w:separator/>
      </w:r>
    </w:p>
  </w:endnote>
  <w:endnote w:type="continuationSeparator" w:id="0">
    <w:p w14:paraId="76FE9B5D" w14:textId="77777777" w:rsidR="00C92DF1" w:rsidRDefault="00C9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A77F3" w14:textId="77777777" w:rsidR="00C92DF1" w:rsidRDefault="00C92DF1">
      <w:r>
        <w:separator/>
      </w:r>
    </w:p>
  </w:footnote>
  <w:footnote w:type="continuationSeparator" w:id="0">
    <w:p w14:paraId="3BBCD819" w14:textId="77777777" w:rsidR="00C92DF1" w:rsidRDefault="00C92DF1">
      <w:r>
        <w:separator/>
      </w:r>
    </w:p>
    <w:p w14:paraId="56BB0741" w14:textId="77777777" w:rsidR="00C92DF1" w:rsidRDefault="00C92DF1"/>
  </w:footnote>
  <w:footnote w:type="continuationNotice" w:id="1">
    <w:p w14:paraId="34CBB647" w14:textId="77777777" w:rsidR="00C92DF1" w:rsidRDefault="00C92DF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2E736B"/>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07E25"/>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2DF1"/>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E4C288F-6AF9-4B4F-896C-73C685D3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2019-08-04T12:14:00Z</dcterms:created>
  <dcterms:modified xsi:type="dcterms:W3CDTF">2019-08-05T02:42:00Z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