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57F6C3B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w:t>
      </w: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330E" w14:textId="77777777" w:rsidR="00D64A59" w:rsidRDefault="00D64A59">
      <w:r>
        <w:separator/>
      </w:r>
    </w:p>
  </w:endnote>
  <w:endnote w:type="continuationSeparator" w:id="0">
    <w:p w14:paraId="6E4BE738" w14:textId="77777777" w:rsidR="00D64A59" w:rsidRDefault="00D6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D43B" w14:textId="77777777" w:rsidR="00D64A59" w:rsidRDefault="00D64A59">
      <w:r>
        <w:separator/>
      </w:r>
    </w:p>
  </w:footnote>
  <w:footnote w:type="continuationSeparator" w:id="0">
    <w:p w14:paraId="4392680B" w14:textId="77777777" w:rsidR="00D64A59" w:rsidRDefault="00D64A59">
      <w:r>
        <w:separator/>
      </w:r>
    </w:p>
    <w:p w14:paraId="62AE492F" w14:textId="77777777" w:rsidR="00D64A59" w:rsidRDefault="00D64A59"/>
  </w:footnote>
  <w:footnote w:type="continuationNotice" w:id="1">
    <w:p w14:paraId="035163EF" w14:textId="77777777" w:rsidR="00D64A59" w:rsidRDefault="00D64A5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502C9D1-1FD3-4186-9149-160C0AE9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2019-08-04T12:13:00Z</dcterms:created>
  <dcterms:modified xsi:type="dcterms:W3CDTF">2019-08-05T02:48:00Z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