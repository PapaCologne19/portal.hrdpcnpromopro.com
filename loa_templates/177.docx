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290DE2BE" w14:textId="77777777" w:rsidR="00855851" w:rsidRPr="009412CB" w:rsidRDefault="00855851" w:rsidP="0085585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412CB">
        <w:rPr>
          <w:rFonts w:cs="Arial"/>
          <w:sz w:val="22"/>
          <w:szCs w:val="22"/>
        </w:rPr>
        <w:t xml:space="preserve">Discuss </w:t>
      </w:r>
      <w:r>
        <w:rPr>
          <w:rFonts w:cs="Arial"/>
          <w:sz w:val="22"/>
          <w:szCs w:val="22"/>
        </w:rPr>
        <w:t>itineraries of the team members;</w:t>
      </w:r>
    </w:p>
    <w:p w14:paraId="14C05736" w14:textId="77777777" w:rsidR="00855851" w:rsidRPr="009412CB" w:rsidRDefault="00855851" w:rsidP="0085585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412CB">
        <w:rPr>
          <w:rFonts w:cs="Arial"/>
          <w:sz w:val="22"/>
          <w:szCs w:val="22"/>
        </w:rPr>
        <w:t>Deploys the team and discuss the correct procedure in merchandising to ensure 100% cover</w:t>
      </w:r>
      <w:r>
        <w:rPr>
          <w:rFonts w:cs="Arial"/>
          <w:sz w:val="22"/>
          <w:szCs w:val="22"/>
        </w:rPr>
        <w:t>age for the day;</w:t>
      </w:r>
    </w:p>
    <w:p w14:paraId="31DE7155" w14:textId="77777777" w:rsidR="00855851" w:rsidRPr="009412CB" w:rsidRDefault="00855851" w:rsidP="0085585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412CB">
        <w:rPr>
          <w:rFonts w:cs="Arial"/>
          <w:sz w:val="22"/>
          <w:szCs w:val="22"/>
        </w:rPr>
        <w:t xml:space="preserve">Assist the </w:t>
      </w:r>
      <w:proofErr w:type="gramStart"/>
      <w:r w:rsidRPr="009412CB">
        <w:rPr>
          <w:rFonts w:cs="Arial"/>
          <w:sz w:val="22"/>
          <w:szCs w:val="22"/>
        </w:rPr>
        <w:t xml:space="preserve">merchandisers </w:t>
      </w:r>
      <w:r>
        <w:rPr>
          <w:rFonts w:cs="Arial"/>
          <w:sz w:val="22"/>
          <w:szCs w:val="22"/>
        </w:rPr>
        <w:t>;</w:t>
      </w:r>
      <w:proofErr w:type="gramEnd"/>
    </w:p>
    <w:p w14:paraId="3DAEA4FE" w14:textId="77777777" w:rsidR="00855851" w:rsidRPr="009412CB" w:rsidRDefault="00855851" w:rsidP="0085585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412CB">
        <w:rPr>
          <w:rFonts w:cs="Arial"/>
          <w:sz w:val="22"/>
          <w:szCs w:val="22"/>
        </w:rPr>
        <w:t xml:space="preserve">See to it that every team </w:t>
      </w:r>
      <w:proofErr w:type="gramStart"/>
      <w:r w:rsidRPr="009412CB">
        <w:rPr>
          <w:rFonts w:cs="Arial"/>
          <w:sz w:val="22"/>
          <w:szCs w:val="22"/>
        </w:rPr>
        <w:t>members</w:t>
      </w:r>
      <w:proofErr w:type="gramEnd"/>
      <w:r w:rsidRPr="009412CB">
        <w:rPr>
          <w:rFonts w:cs="Arial"/>
          <w:sz w:val="22"/>
          <w:szCs w:val="22"/>
        </w:rPr>
        <w:t xml:space="preserve"> deli</w:t>
      </w:r>
      <w:r>
        <w:rPr>
          <w:rFonts w:cs="Arial"/>
          <w:sz w:val="22"/>
          <w:szCs w:val="22"/>
        </w:rPr>
        <w:t>ver the right report procedures;</w:t>
      </w:r>
    </w:p>
    <w:p w14:paraId="6FFC7950" w14:textId="77777777" w:rsidR="00855851" w:rsidRPr="009412CB" w:rsidRDefault="00855851" w:rsidP="0085585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412CB">
        <w:rPr>
          <w:rFonts w:cs="Arial"/>
          <w:sz w:val="22"/>
          <w:szCs w:val="22"/>
        </w:rPr>
        <w:t>Get comments, feed b</w:t>
      </w:r>
      <w:r>
        <w:rPr>
          <w:rFonts w:cs="Arial"/>
          <w:sz w:val="22"/>
          <w:szCs w:val="22"/>
        </w:rPr>
        <w:t>acks and competitive activities;</w:t>
      </w:r>
    </w:p>
    <w:p w14:paraId="43C6F87C" w14:textId="77777777" w:rsidR="00855851" w:rsidRPr="009412CB" w:rsidRDefault="00855851" w:rsidP="0085585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412CB">
        <w:rPr>
          <w:rFonts w:cs="Arial"/>
          <w:sz w:val="22"/>
          <w:szCs w:val="22"/>
        </w:rPr>
        <w:t>Collects, checks the correctness of summarizes the daily activity reports submitted by team members before submi</w:t>
      </w:r>
      <w:r>
        <w:rPr>
          <w:rFonts w:cs="Arial"/>
          <w:sz w:val="22"/>
          <w:szCs w:val="22"/>
        </w:rPr>
        <w:t>tting it to the Project Manager;</w:t>
      </w:r>
    </w:p>
    <w:p w14:paraId="433781CA" w14:textId="77777777" w:rsidR="00855851" w:rsidRPr="00CF6FBC" w:rsidRDefault="00855851" w:rsidP="0085585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412CB">
        <w:rPr>
          <w:rFonts w:cs="Arial"/>
          <w:sz w:val="22"/>
          <w:szCs w:val="22"/>
        </w:rPr>
        <w:t>Checks fictitious entries if there are any in an</w:t>
      </w:r>
      <w:r>
        <w:rPr>
          <w:rFonts w:cs="Arial"/>
          <w:sz w:val="22"/>
          <w:szCs w:val="22"/>
        </w:rPr>
        <w:t>y of the daily activity reports;</w:t>
      </w:r>
    </w:p>
    <w:p w14:paraId="437B0CEE" w14:textId="77777777" w:rsidR="00855851" w:rsidRPr="009412CB" w:rsidRDefault="00855851" w:rsidP="0085585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412CB">
        <w:rPr>
          <w:rFonts w:cs="Arial"/>
          <w:sz w:val="22"/>
          <w:szCs w:val="22"/>
        </w:rPr>
        <w:t xml:space="preserve">Shall recommend a comprehensive audit if they believe that most of the </w:t>
      </w:r>
      <w:r>
        <w:rPr>
          <w:rFonts w:cs="Arial"/>
          <w:sz w:val="22"/>
          <w:szCs w:val="22"/>
        </w:rPr>
        <w:t>inventory in DAR are fictitious;</w:t>
      </w:r>
    </w:p>
    <w:p w14:paraId="62ABEB8A" w14:textId="77777777" w:rsidR="00855851" w:rsidRPr="009412CB" w:rsidRDefault="00855851" w:rsidP="0085585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412CB">
        <w:rPr>
          <w:rFonts w:cs="Arial"/>
          <w:sz w:val="22"/>
          <w:szCs w:val="22"/>
        </w:rPr>
        <w:lastRenderedPageBreak/>
        <w:t>Communicates to PCN Main Office any deviation from the gu</w:t>
      </w:r>
      <w:r>
        <w:rPr>
          <w:rFonts w:cs="Arial"/>
          <w:sz w:val="22"/>
          <w:szCs w:val="22"/>
        </w:rPr>
        <w:t>idelines prior to taking action;</w:t>
      </w:r>
    </w:p>
    <w:p w14:paraId="7877E83E" w14:textId="77777777" w:rsidR="00855851" w:rsidRPr="009412CB" w:rsidRDefault="00855851" w:rsidP="0085585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412CB">
        <w:rPr>
          <w:rFonts w:cs="Arial"/>
          <w:sz w:val="22"/>
          <w:szCs w:val="22"/>
        </w:rPr>
        <w:t>Reports to PCN Office during agreed time and date or as per instruction of</w:t>
      </w:r>
      <w:r>
        <w:rPr>
          <w:rFonts w:cs="Arial"/>
          <w:sz w:val="22"/>
          <w:szCs w:val="22"/>
        </w:rPr>
        <w:t xml:space="preserve"> Project and/or Account Officer;</w:t>
      </w:r>
    </w:p>
    <w:p w14:paraId="2B158DEF" w14:textId="77777777" w:rsidR="00855851" w:rsidRPr="009412CB" w:rsidRDefault="00855851" w:rsidP="0085585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412CB">
        <w:rPr>
          <w:rFonts w:cs="Arial"/>
          <w:sz w:val="22"/>
          <w:szCs w:val="22"/>
        </w:rPr>
        <w:t>Maintains proper grooming, wears proper uniform and PCN ID during Merchan</w:t>
      </w:r>
      <w:r>
        <w:rPr>
          <w:rFonts w:cs="Arial"/>
          <w:sz w:val="22"/>
          <w:szCs w:val="22"/>
        </w:rPr>
        <w:t>dising / selling/sampling hours;</w:t>
      </w:r>
    </w:p>
    <w:p w14:paraId="74F2C397" w14:textId="77777777" w:rsidR="00855851" w:rsidRPr="009412CB" w:rsidRDefault="00855851" w:rsidP="0085585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412CB">
        <w:rPr>
          <w:rFonts w:cs="Arial"/>
          <w:sz w:val="22"/>
          <w:szCs w:val="22"/>
        </w:rPr>
        <w:t>Immediately reports to PCN via telephone any of the following situation that may occur during promotional selling hours:</w:t>
      </w:r>
    </w:p>
    <w:p w14:paraId="204679C9" w14:textId="77777777" w:rsidR="00855851" w:rsidRPr="009412CB" w:rsidRDefault="00855851" w:rsidP="00855851">
      <w:pPr>
        <w:numPr>
          <w:ilvl w:val="0"/>
          <w:numId w:val="49"/>
        </w:numPr>
        <w:spacing w:line="240" w:lineRule="auto"/>
        <w:rPr>
          <w:rFonts w:cs="Arial"/>
          <w:sz w:val="22"/>
          <w:szCs w:val="22"/>
        </w:rPr>
      </w:pPr>
      <w:r w:rsidRPr="009412CB">
        <w:rPr>
          <w:rFonts w:cs="Arial"/>
          <w:sz w:val="22"/>
          <w:szCs w:val="22"/>
        </w:rPr>
        <w:t xml:space="preserve">Theft or </w:t>
      </w:r>
      <w:proofErr w:type="spellStart"/>
      <w:r w:rsidRPr="009412CB">
        <w:rPr>
          <w:rFonts w:cs="Arial"/>
          <w:sz w:val="22"/>
          <w:szCs w:val="22"/>
        </w:rPr>
        <w:t>lost</w:t>
      </w:r>
      <w:proofErr w:type="spellEnd"/>
      <w:r w:rsidRPr="009412CB">
        <w:rPr>
          <w:rFonts w:cs="Arial"/>
          <w:sz w:val="22"/>
          <w:szCs w:val="22"/>
        </w:rPr>
        <w:t xml:space="preserve"> of materials and other supplies;</w:t>
      </w:r>
    </w:p>
    <w:p w14:paraId="4ABAC64C" w14:textId="77777777" w:rsidR="00855851" w:rsidRPr="009412CB" w:rsidRDefault="00855851" w:rsidP="00855851">
      <w:pPr>
        <w:numPr>
          <w:ilvl w:val="0"/>
          <w:numId w:val="49"/>
        </w:numPr>
        <w:spacing w:line="240" w:lineRule="auto"/>
        <w:rPr>
          <w:rFonts w:cs="Arial"/>
          <w:sz w:val="22"/>
          <w:szCs w:val="22"/>
        </w:rPr>
      </w:pPr>
      <w:r w:rsidRPr="009412CB">
        <w:rPr>
          <w:rFonts w:cs="Arial"/>
          <w:sz w:val="22"/>
          <w:szCs w:val="22"/>
        </w:rPr>
        <w:t>Consumer complaints;</w:t>
      </w:r>
    </w:p>
    <w:p w14:paraId="193C8398" w14:textId="73313632" w:rsidR="00615B68" w:rsidRPr="00855851" w:rsidRDefault="00855851" w:rsidP="00615B68">
      <w:pPr>
        <w:numPr>
          <w:ilvl w:val="0"/>
          <w:numId w:val="49"/>
        </w:numPr>
        <w:spacing w:line="240" w:lineRule="auto"/>
        <w:rPr>
          <w:rFonts w:cs="Arial"/>
          <w:sz w:val="22"/>
          <w:szCs w:val="22"/>
        </w:rPr>
      </w:pPr>
      <w:r w:rsidRPr="009412CB">
        <w:rPr>
          <w:rFonts w:cs="Arial"/>
          <w:sz w:val="22"/>
          <w:szCs w:val="22"/>
        </w:rPr>
        <w:t xml:space="preserve">Or other important matters that needed attention </w:t>
      </w:r>
      <w:r>
        <w:rPr>
          <w:rFonts w:cs="Arial"/>
          <w:sz w:val="22"/>
          <w:szCs w:val="22"/>
        </w:rPr>
        <w:t>or knowledge of PCN main office.</w:t>
      </w:r>
    </w:p>
    <w:p w14:paraId="16B1F6CD" w14:textId="77777777" w:rsidR="0031666B" w:rsidRPr="00151906" w:rsidRDefault="0031666B" w:rsidP="00BF4481">
      <w:pPr>
        <w:spacing w:line="240" w:lineRule="auto"/>
        <w:jc w:val="both"/>
        <w:rPr>
          <w:rFonts w:cs="Arial"/>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4CFBE8D2" w:rsidR="00C671CD" w:rsidRPr="00151906"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2215324" w14:textId="12DCD99F" w:rsidR="00886A03" w:rsidRPr="00414BF0" w:rsidRDefault="00886A03" w:rsidP="00886A03">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spacing w:val="-3"/>
          <w:sz w:val="22"/>
          <w:szCs w:val="22"/>
          <w:lang w:val="en-US"/>
        </w:rPr>
      </w:pPr>
      <w:r w:rsidRPr="00414BF0">
        <w:rPr>
          <w:rFonts w:eastAsia="MS Mincho" w:cs="Arial"/>
          <w:b/>
          <w:spacing w:val="-3"/>
          <w:sz w:val="22"/>
          <w:szCs w:val="22"/>
          <w:lang w:val="en-US"/>
        </w:rPr>
        <w:t>DURATION OF EMPLOYMENT</w:t>
      </w:r>
      <w:r w:rsidRPr="00414BF0">
        <w:rPr>
          <w:rFonts w:eastAsia="MS Mincho" w:cs="Arial"/>
          <w:spacing w:val="-3"/>
          <w:sz w:val="22"/>
          <w:szCs w:val="22"/>
          <w:lang w:val="en-US"/>
        </w:rPr>
        <w:t xml:space="preserve">. </w:t>
      </w:r>
      <w:r w:rsidR="00DE7F99" w:rsidRPr="00155065">
        <w:rPr>
          <w:rFonts w:eastAsia="MS Mincho" w:cs="Arial"/>
          <w:spacing w:val="-3"/>
          <w:sz w:val="22"/>
          <w:szCs w:val="22"/>
          <w:lang w:val="en-US"/>
        </w:rPr>
        <w:t xml:space="preserve">Employee will commence to perform the services in favor of </w:t>
      </w:r>
      <w:r w:rsidR="00DE7F99" w:rsidRPr="00B60291">
        <w:rPr>
          <w:rFonts w:cs="Arial"/>
          <w:b/>
          <w:bCs/>
          <w:sz w:val="22"/>
          <w:szCs w:val="22"/>
        </w:rPr>
        <w:t>${Value</w:t>
      </w:r>
      <w:r w:rsidR="00DE7F99">
        <w:rPr>
          <w:rFonts w:cs="Arial"/>
          <w:b/>
          <w:bCs/>
          <w:sz w:val="22"/>
          <w:szCs w:val="22"/>
        </w:rPr>
        <w:t>3</w:t>
      </w:r>
      <w:r w:rsidR="00DE7F99" w:rsidRPr="00D63F61">
        <w:rPr>
          <w:rFonts w:cs="Arial"/>
          <w:b/>
          <w:bCs/>
          <w:sz w:val="22"/>
          <w:szCs w:val="22"/>
        </w:rPr>
        <w:t>}</w:t>
      </w:r>
      <w:r w:rsidR="00DE7F99" w:rsidRPr="00D63F61">
        <w:rPr>
          <w:rFonts w:cs="Arial"/>
          <w:b/>
          <w:sz w:val="22"/>
          <w:szCs w:val="22"/>
        </w:rPr>
        <w:t xml:space="preserve"> </w:t>
      </w:r>
      <w:r w:rsidR="00DE7F99" w:rsidRPr="00D63F61">
        <w:rPr>
          <w:rFonts w:eastAsia="MS Mincho" w:cs="Arial"/>
          <w:spacing w:val="-3"/>
          <w:sz w:val="22"/>
          <w:szCs w:val="22"/>
          <w:lang w:val="en-US"/>
        </w:rPr>
        <w:t xml:space="preserve">from </w:t>
      </w:r>
      <w:r w:rsidR="00DE7F99" w:rsidRPr="00B60291">
        <w:rPr>
          <w:rFonts w:cs="Arial"/>
          <w:b/>
          <w:bCs/>
          <w:sz w:val="22"/>
          <w:szCs w:val="22"/>
        </w:rPr>
        <w:t>${Value</w:t>
      </w:r>
      <w:r w:rsidR="00DE7F99">
        <w:rPr>
          <w:rFonts w:cs="Arial"/>
          <w:b/>
          <w:bCs/>
          <w:sz w:val="22"/>
          <w:szCs w:val="22"/>
        </w:rPr>
        <w:t>8</w:t>
      </w:r>
      <w:r w:rsidR="00DE7F99" w:rsidRPr="00B60291">
        <w:rPr>
          <w:rFonts w:cs="Arial"/>
          <w:b/>
          <w:bCs/>
          <w:sz w:val="22"/>
          <w:szCs w:val="22"/>
        </w:rPr>
        <w:t>}</w:t>
      </w:r>
      <w:r w:rsidR="00DE7F99" w:rsidRPr="00D63F61">
        <w:rPr>
          <w:rFonts w:eastAsia="MS Mincho" w:cs="Arial"/>
          <w:b/>
          <w:spacing w:val="-3"/>
          <w:sz w:val="22"/>
          <w:szCs w:val="22"/>
          <w:lang w:val="en-US"/>
        </w:rPr>
        <w:t xml:space="preserve"> </w:t>
      </w:r>
      <w:r w:rsidR="00DE7F99" w:rsidRPr="00D63F61">
        <w:rPr>
          <w:rFonts w:eastAsia="MS Mincho" w:cs="Arial"/>
          <w:spacing w:val="-3"/>
          <w:sz w:val="22"/>
          <w:szCs w:val="22"/>
          <w:lang w:val="en-US"/>
        </w:rPr>
        <w:t>to</w:t>
      </w:r>
      <w:r w:rsidR="00DE7F99" w:rsidRPr="00D63F61">
        <w:rPr>
          <w:rFonts w:eastAsia="MS Mincho" w:cs="Arial"/>
          <w:b/>
          <w:spacing w:val="-3"/>
          <w:sz w:val="22"/>
          <w:szCs w:val="22"/>
          <w:lang w:val="en-US"/>
        </w:rPr>
        <w:t xml:space="preserve"> </w:t>
      </w:r>
      <w:r w:rsidR="00DE7F99" w:rsidRPr="00B60291">
        <w:rPr>
          <w:rFonts w:cs="Arial"/>
          <w:b/>
          <w:bCs/>
          <w:sz w:val="22"/>
          <w:szCs w:val="22"/>
        </w:rPr>
        <w:t>${</w:t>
      </w:r>
      <w:r w:rsidR="00DE7F99">
        <w:rPr>
          <w:rFonts w:cs="Arial"/>
          <w:b/>
          <w:bCs/>
          <w:sz w:val="22"/>
          <w:szCs w:val="22"/>
        </w:rPr>
        <w:t>Deo9</w:t>
      </w:r>
      <w:r w:rsidR="00DE7F99" w:rsidRPr="00B60291">
        <w:rPr>
          <w:rFonts w:cs="Arial"/>
          <w:b/>
          <w:bCs/>
          <w:sz w:val="22"/>
          <w:szCs w:val="22"/>
        </w:rPr>
        <w:t>}</w:t>
      </w:r>
      <w:r w:rsidR="00DE7F99" w:rsidRPr="00D63F61">
        <w:rPr>
          <w:rFonts w:eastAsia="MS Mincho" w:cs="Arial"/>
          <w:b/>
          <w:spacing w:val="-3"/>
          <w:sz w:val="22"/>
          <w:szCs w:val="22"/>
          <w:lang w:val="en-US"/>
        </w:rPr>
        <w:t>.</w:t>
      </w:r>
    </w:p>
    <w:p w14:paraId="4383AFE6" w14:textId="03CE946A" w:rsidR="009B1AD0" w:rsidRDefault="0085585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9776" behindDoc="0" locked="0" layoutInCell="1" allowOverlap="1" wp14:anchorId="2F013442" wp14:editId="6471197C">
            <wp:simplePos x="0" y="0"/>
            <wp:positionH relativeFrom="column">
              <wp:posOffset>-342900</wp:posOffset>
            </wp:positionH>
            <wp:positionV relativeFrom="paragraph">
              <wp:posOffset>218440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38179697" w14:textId="097762E5" w:rsidR="00D17308" w:rsidRPr="00201D8A" w:rsidRDefault="00D17308" w:rsidP="00D1730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201D8A">
        <w:rPr>
          <w:rFonts w:eastAsia="MS Mincho" w:cs="Arial"/>
          <w:spacing w:val="-3"/>
          <w:sz w:val="22"/>
          <w:szCs w:val="22"/>
          <w:lang w:val="en-US"/>
        </w:rPr>
        <w:t xml:space="preserve">Employee shall receive </w:t>
      </w:r>
      <w:r>
        <w:rPr>
          <w:rFonts w:eastAsia="MS Mincho" w:cs="Arial"/>
          <w:b/>
          <w:spacing w:val="-3"/>
          <w:sz w:val="22"/>
          <w:szCs w:val="22"/>
          <w:lang w:val="en-US"/>
        </w:rPr>
        <w:t>Php</w:t>
      </w:r>
      <w:r w:rsidRPr="00201D8A">
        <w:rPr>
          <w:rFonts w:eastAsia="MS Mincho" w:cs="Arial"/>
          <w:spacing w:val="-3"/>
          <w:sz w:val="22"/>
          <w:szCs w:val="22"/>
          <w:lang w:val="en-US"/>
        </w:rPr>
        <w:t xml:space="preserve"> </w:t>
      </w:r>
      <w:r w:rsidRPr="00B60291">
        <w:rPr>
          <w:rFonts w:cs="Arial"/>
          <w:b/>
          <w:bCs/>
          <w:sz w:val="22"/>
          <w:szCs w:val="22"/>
        </w:rPr>
        <w:t>${Value1</w:t>
      </w:r>
      <w:r>
        <w:rPr>
          <w:rFonts w:cs="Arial"/>
          <w:b/>
          <w:bCs/>
          <w:sz w:val="22"/>
          <w:szCs w:val="22"/>
        </w:rPr>
        <w:t>0</w:t>
      </w:r>
      <w:r w:rsidRPr="00B60291">
        <w:rPr>
          <w:rFonts w:cs="Arial"/>
          <w:b/>
          <w:bCs/>
          <w:sz w:val="22"/>
          <w:szCs w:val="22"/>
        </w:rPr>
        <w:t>}</w:t>
      </w:r>
      <w:r>
        <w:rPr>
          <w:rFonts w:eastAsia="MS Mincho" w:cs="Arial"/>
          <w:spacing w:val="-3"/>
          <w:sz w:val="22"/>
          <w:szCs w:val="22"/>
          <w:lang w:val="en-US"/>
        </w:rPr>
        <w:t xml:space="preserve"> </w:t>
      </w:r>
      <w:r w:rsidRPr="00201D8A">
        <w:rPr>
          <w:rFonts w:eastAsia="MS Mincho" w:cs="Arial"/>
          <w:spacing w:val="-3"/>
          <w:sz w:val="22"/>
          <w:szCs w:val="22"/>
          <w:lang w:val="en-US"/>
        </w:rPr>
        <w:t>per day</w:t>
      </w:r>
      <w:r>
        <w:rPr>
          <w:rFonts w:eastAsia="MS Mincho" w:cs="Arial"/>
          <w:spacing w:val="-3"/>
          <w:sz w:val="22"/>
          <w:szCs w:val="22"/>
          <w:lang w:val="en-US"/>
        </w:rPr>
        <w:t xml:space="preserve">, </w:t>
      </w:r>
      <w:r w:rsidRPr="00201D8A">
        <w:rPr>
          <w:rFonts w:eastAsia="MS Mincho" w:cs="Arial"/>
          <w:spacing w:val="-3"/>
          <w:sz w:val="22"/>
          <w:szCs w:val="22"/>
          <w:lang w:val="en-US"/>
        </w:rPr>
        <w:t>payable every weekly cut-off of the current month to cover up for services rendered and, may be adjusted according to the provision of the Labor Code of the Philippines depending on the tripartite wage rate of the region.</w:t>
      </w:r>
    </w:p>
    <w:p w14:paraId="563475E2" w14:textId="76DAC3AB"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0064A032"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3D222151"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73420BAF"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474A2DDF"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7337FF8F"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3C66508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064FA9E0"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615DE619"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197374A3"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06C07405" w14:textId="0893EF8E" w:rsidR="0005094C" w:rsidRPr="00855851" w:rsidRDefault="005B121A" w:rsidP="00D4198A">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lastRenderedPageBreak/>
        <w:t>Termination due to Illness or Death; Either party may terminate this Contract on the ground of illness, disease, death or injury by the Employee.</w:t>
      </w:r>
      <w:bookmarkStart w:id="1" w:name="_GoBack"/>
      <w:bookmarkEnd w:id="1"/>
    </w:p>
    <w:p w14:paraId="5B72F970" w14:textId="77777777" w:rsidR="0005094C" w:rsidRPr="00D4198A" w:rsidRDefault="0005094C"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47AAEAB" w:rsidR="003F4DC2" w:rsidRPr="00D85D6B"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63C3BAB" w14:textId="54B38773"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7597B89" w14:textId="77777777"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1A2FD" w14:textId="77777777" w:rsidR="000D0BB3" w:rsidRDefault="000D0BB3">
      <w:r>
        <w:separator/>
      </w:r>
    </w:p>
  </w:endnote>
  <w:endnote w:type="continuationSeparator" w:id="0">
    <w:p w14:paraId="2F39F465" w14:textId="77777777" w:rsidR="000D0BB3" w:rsidRDefault="000D0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845BA" w14:textId="77777777" w:rsidR="000D0BB3" w:rsidRDefault="000D0BB3">
      <w:r>
        <w:separator/>
      </w:r>
    </w:p>
  </w:footnote>
  <w:footnote w:type="continuationSeparator" w:id="0">
    <w:p w14:paraId="6D5F0897" w14:textId="77777777" w:rsidR="000D0BB3" w:rsidRDefault="000D0BB3">
      <w:r>
        <w:separator/>
      </w:r>
    </w:p>
    <w:p w14:paraId="71D96850" w14:textId="77777777" w:rsidR="000D0BB3" w:rsidRDefault="000D0BB3"/>
  </w:footnote>
  <w:footnote w:type="continuationNotice" w:id="1">
    <w:p w14:paraId="22D53A40" w14:textId="77777777" w:rsidR="000D0BB3" w:rsidRDefault="000D0BB3">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7"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8"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6"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7"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20"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3"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5"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6"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9"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1"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2"/>
  </w:num>
  <w:num w:numId="2">
    <w:abstractNumId w:val="22"/>
  </w:num>
  <w:num w:numId="3">
    <w:abstractNumId w:val="22"/>
  </w:num>
  <w:num w:numId="4">
    <w:abstractNumId w:val="22"/>
  </w:num>
  <w:num w:numId="5">
    <w:abstractNumId w:val="5"/>
  </w:num>
  <w:num w:numId="6">
    <w:abstractNumId w:val="7"/>
  </w:num>
  <w:num w:numId="7">
    <w:abstractNumId w:val="26"/>
  </w:num>
  <w:num w:numId="8">
    <w:abstractNumId w:val="19"/>
  </w:num>
  <w:num w:numId="9">
    <w:abstractNumId w:val="40"/>
  </w:num>
  <w:num w:numId="10">
    <w:abstractNumId w:val="1"/>
  </w:num>
  <w:num w:numId="11">
    <w:abstractNumId w:val="35"/>
  </w:num>
  <w:num w:numId="12">
    <w:abstractNumId w:val="35"/>
  </w:num>
  <w:num w:numId="13">
    <w:abstractNumId w:val="35"/>
  </w:num>
  <w:num w:numId="14">
    <w:abstractNumId w:val="28"/>
  </w:num>
  <w:num w:numId="15">
    <w:abstractNumId w:val="42"/>
  </w:num>
  <w:num w:numId="16">
    <w:abstractNumId w:val="29"/>
  </w:num>
  <w:num w:numId="1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num>
  <w:num w:numId="19">
    <w:abstractNumId w:val="2"/>
  </w:num>
  <w:num w:numId="20">
    <w:abstractNumId w:val="4"/>
  </w:num>
  <w:num w:numId="21">
    <w:abstractNumId w:val="16"/>
  </w:num>
  <w:num w:numId="22">
    <w:abstractNumId w:val="15"/>
  </w:num>
  <w:num w:numId="23">
    <w:abstractNumId w:val="13"/>
  </w:num>
  <w:num w:numId="24">
    <w:abstractNumId w:val="14"/>
  </w:num>
  <w:num w:numId="25">
    <w:abstractNumId w:val="10"/>
  </w:num>
  <w:num w:numId="26">
    <w:abstractNumId w:val="9"/>
  </w:num>
  <w:num w:numId="27">
    <w:abstractNumId w:val="24"/>
  </w:num>
  <w:num w:numId="28">
    <w:abstractNumId w:val="3"/>
  </w:num>
  <w:num w:numId="29">
    <w:abstractNumId w:val="41"/>
  </w:num>
  <w:num w:numId="30">
    <w:abstractNumId w:val="20"/>
  </w:num>
  <w:num w:numId="31">
    <w:abstractNumId w:val="31"/>
  </w:num>
  <w:num w:numId="32">
    <w:abstractNumId w:val="37"/>
  </w:num>
  <w:num w:numId="33">
    <w:abstractNumId w:val="23"/>
  </w:num>
  <w:num w:numId="34">
    <w:abstractNumId w:val="11"/>
  </w:num>
  <w:num w:numId="35">
    <w:abstractNumId w:val="17"/>
  </w:num>
  <w:num w:numId="36">
    <w:abstractNumId w:val="27"/>
  </w:num>
  <w:num w:numId="37">
    <w:abstractNumId w:val="21"/>
  </w:num>
  <w:num w:numId="38">
    <w:abstractNumId w:val="32"/>
  </w:num>
  <w:num w:numId="39">
    <w:abstractNumId w:val="39"/>
  </w:num>
  <w:num w:numId="40">
    <w:abstractNumId w:val="33"/>
  </w:num>
  <w:num w:numId="41">
    <w:abstractNumId w:val="8"/>
  </w:num>
  <w:num w:numId="42">
    <w:abstractNumId w:val="18"/>
  </w:num>
  <w:num w:numId="43">
    <w:abstractNumId w:val="36"/>
  </w:num>
  <w:num w:numId="44">
    <w:abstractNumId w:val="25"/>
  </w:num>
  <w:num w:numId="45">
    <w:abstractNumId w:val="30"/>
  </w:num>
  <w:num w:numId="46">
    <w:abstractNumId w:val="38"/>
  </w:num>
  <w:num w:numId="47">
    <w:abstractNumId w:val="12"/>
  </w:num>
  <w:num w:numId="48">
    <w:abstractNumId w:val="0"/>
  </w:num>
  <w:num w:numId="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094C"/>
    <w:rsid w:val="00051B30"/>
    <w:rsid w:val="0007191B"/>
    <w:rsid w:val="00085284"/>
    <w:rsid w:val="00090D86"/>
    <w:rsid w:val="00094840"/>
    <w:rsid w:val="00094973"/>
    <w:rsid w:val="000A267A"/>
    <w:rsid w:val="000A75D1"/>
    <w:rsid w:val="000B0DFF"/>
    <w:rsid w:val="000B60D8"/>
    <w:rsid w:val="000C1654"/>
    <w:rsid w:val="000D0BB3"/>
    <w:rsid w:val="000E37A9"/>
    <w:rsid w:val="00110305"/>
    <w:rsid w:val="001272B5"/>
    <w:rsid w:val="00133469"/>
    <w:rsid w:val="00134844"/>
    <w:rsid w:val="00151906"/>
    <w:rsid w:val="00152809"/>
    <w:rsid w:val="00191C02"/>
    <w:rsid w:val="00196321"/>
    <w:rsid w:val="001C17F8"/>
    <w:rsid w:val="001E3694"/>
    <w:rsid w:val="001E59F8"/>
    <w:rsid w:val="001F3175"/>
    <w:rsid w:val="0020183B"/>
    <w:rsid w:val="0020383E"/>
    <w:rsid w:val="00221AAB"/>
    <w:rsid w:val="002314D8"/>
    <w:rsid w:val="00236AC7"/>
    <w:rsid w:val="002547FF"/>
    <w:rsid w:val="002613FE"/>
    <w:rsid w:val="00263D60"/>
    <w:rsid w:val="0027213D"/>
    <w:rsid w:val="0027429C"/>
    <w:rsid w:val="002761D7"/>
    <w:rsid w:val="002A0C2E"/>
    <w:rsid w:val="002B3B51"/>
    <w:rsid w:val="002D1173"/>
    <w:rsid w:val="002D23DB"/>
    <w:rsid w:val="002E735F"/>
    <w:rsid w:val="00302095"/>
    <w:rsid w:val="0031110A"/>
    <w:rsid w:val="0031666B"/>
    <w:rsid w:val="00330057"/>
    <w:rsid w:val="00332BF6"/>
    <w:rsid w:val="0035529C"/>
    <w:rsid w:val="00387B1D"/>
    <w:rsid w:val="003900A1"/>
    <w:rsid w:val="003A1074"/>
    <w:rsid w:val="003A4B61"/>
    <w:rsid w:val="003B0279"/>
    <w:rsid w:val="003B432F"/>
    <w:rsid w:val="003D4DE8"/>
    <w:rsid w:val="003D5729"/>
    <w:rsid w:val="003E0466"/>
    <w:rsid w:val="003E1425"/>
    <w:rsid w:val="003E59C2"/>
    <w:rsid w:val="003F055F"/>
    <w:rsid w:val="003F0AE1"/>
    <w:rsid w:val="003F31F8"/>
    <w:rsid w:val="003F4DC2"/>
    <w:rsid w:val="00405E03"/>
    <w:rsid w:val="0041179C"/>
    <w:rsid w:val="004451E4"/>
    <w:rsid w:val="0045226F"/>
    <w:rsid w:val="004741BB"/>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3280"/>
    <w:rsid w:val="006101C7"/>
    <w:rsid w:val="00611FF7"/>
    <w:rsid w:val="00615B68"/>
    <w:rsid w:val="006203E0"/>
    <w:rsid w:val="0062081B"/>
    <w:rsid w:val="00624022"/>
    <w:rsid w:val="00633EF0"/>
    <w:rsid w:val="00636FB3"/>
    <w:rsid w:val="0065582D"/>
    <w:rsid w:val="00664D8C"/>
    <w:rsid w:val="00674493"/>
    <w:rsid w:val="006805F5"/>
    <w:rsid w:val="00690087"/>
    <w:rsid w:val="00692208"/>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0C12"/>
    <w:rsid w:val="007637C4"/>
    <w:rsid w:val="007769F0"/>
    <w:rsid w:val="00786BBC"/>
    <w:rsid w:val="00794C5F"/>
    <w:rsid w:val="007A6383"/>
    <w:rsid w:val="007C5CE0"/>
    <w:rsid w:val="007C7E66"/>
    <w:rsid w:val="007D060D"/>
    <w:rsid w:val="00830F85"/>
    <w:rsid w:val="008316DD"/>
    <w:rsid w:val="00854E7C"/>
    <w:rsid w:val="00855851"/>
    <w:rsid w:val="0085686C"/>
    <w:rsid w:val="00861C10"/>
    <w:rsid w:val="00886A03"/>
    <w:rsid w:val="008A0EDC"/>
    <w:rsid w:val="008B2328"/>
    <w:rsid w:val="008B2B38"/>
    <w:rsid w:val="008C7DFE"/>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7383"/>
    <w:rsid w:val="00A26A20"/>
    <w:rsid w:val="00A55A40"/>
    <w:rsid w:val="00A56819"/>
    <w:rsid w:val="00A72E0E"/>
    <w:rsid w:val="00A846B3"/>
    <w:rsid w:val="00A935FF"/>
    <w:rsid w:val="00A948F7"/>
    <w:rsid w:val="00A959FE"/>
    <w:rsid w:val="00A97DBC"/>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D76CC"/>
    <w:rsid w:val="00D17308"/>
    <w:rsid w:val="00D217C5"/>
    <w:rsid w:val="00D23110"/>
    <w:rsid w:val="00D4198A"/>
    <w:rsid w:val="00D54533"/>
    <w:rsid w:val="00D573DF"/>
    <w:rsid w:val="00D85D6B"/>
    <w:rsid w:val="00D9178C"/>
    <w:rsid w:val="00D9577E"/>
    <w:rsid w:val="00DA105C"/>
    <w:rsid w:val="00DB191D"/>
    <w:rsid w:val="00DD1A57"/>
    <w:rsid w:val="00DD46FF"/>
    <w:rsid w:val="00DE0409"/>
    <w:rsid w:val="00DE7F99"/>
    <w:rsid w:val="00E02F05"/>
    <w:rsid w:val="00E14B54"/>
    <w:rsid w:val="00E5216F"/>
    <w:rsid w:val="00E528E5"/>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C04B2"/>
    <w:rsid w:val="00FC727F"/>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28A872-F430-4654-974E-3FFC34CAF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2019-08-06T03:23:00Z</dcterms:created>
  <dcterms:modified xsi:type="dcterms:W3CDTF">2019-08-06T03:23:00Z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