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3C8398" w14:textId="7E5EF453" w:rsidR="00615B68" w:rsidRPr="006B715B" w:rsidRDefault="00F94627"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2A40B76" w14:textId="32C70F5B" w:rsidR="002A13C7"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Assist in ensuring the completeness of the sampling stocks, premium items and other materials for the day’s activity.</w:t>
      </w:r>
    </w:p>
    <w:p w14:paraId="19A4E3B0" w14:textId="4DDBF019" w:rsidR="009D7903"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Takes the lead in monitoring and safekeeping of her sampling stocks and inventory.</w:t>
      </w:r>
    </w:p>
    <w:p w14:paraId="0996CD6C" w14:textId="6D59BF93" w:rsidR="009D7903"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Generate increase of account sales thru push selling of the promoted brand by efficient communication of </w:t>
      </w:r>
      <w:proofErr w:type="spellStart"/>
      <w:r>
        <w:rPr>
          <w:rFonts w:eastAsia="MS Mincho" w:cs="Arial"/>
          <w:color w:val="000000" w:themeColor="text1"/>
          <w:spacing w:val="-3"/>
          <w:sz w:val="22"/>
          <w:szCs w:val="22"/>
          <w:lang w:val="en-US"/>
        </w:rPr>
        <w:t>it’s</w:t>
      </w:r>
      <w:proofErr w:type="spellEnd"/>
      <w:r>
        <w:rPr>
          <w:rFonts w:eastAsia="MS Mincho" w:cs="Arial"/>
          <w:color w:val="000000" w:themeColor="text1"/>
          <w:spacing w:val="-3"/>
          <w:sz w:val="22"/>
          <w:szCs w:val="22"/>
          <w:lang w:val="en-US"/>
        </w:rPr>
        <w:t xml:space="preserve"> features among </w:t>
      </w:r>
      <w:proofErr w:type="spellStart"/>
      <w:proofErr w:type="gramStart"/>
      <w:r>
        <w:rPr>
          <w:rFonts w:eastAsia="MS Mincho" w:cs="Arial"/>
          <w:color w:val="000000" w:themeColor="text1"/>
          <w:spacing w:val="-3"/>
          <w:sz w:val="22"/>
          <w:szCs w:val="22"/>
          <w:lang w:val="en-US"/>
        </w:rPr>
        <w:t>it’s</w:t>
      </w:r>
      <w:proofErr w:type="spellEnd"/>
      <w:proofErr w:type="gramEnd"/>
      <w:r>
        <w:rPr>
          <w:rFonts w:eastAsia="MS Mincho" w:cs="Arial"/>
          <w:color w:val="000000" w:themeColor="text1"/>
          <w:spacing w:val="-3"/>
          <w:sz w:val="22"/>
          <w:szCs w:val="22"/>
          <w:lang w:val="en-US"/>
        </w:rPr>
        <w:t xml:space="preserve"> target market via spiel and trial of the promoted brand. (Sampling)</w:t>
      </w:r>
    </w:p>
    <w:p w14:paraId="2717643D" w14:textId="2230184C" w:rsidR="009D7903"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Facilitate booth activities for the participating consumers and award prizes or freebies based on the agreed parameters.</w:t>
      </w:r>
    </w:p>
    <w:p w14:paraId="2A20D4B5" w14:textId="3839BF8F" w:rsidR="009D7903"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Fill up daily activity report with the complete and accurate details.</w:t>
      </w:r>
    </w:p>
    <w:p w14:paraId="1A76A8EB" w14:textId="64B7C0CE" w:rsidR="009D7903"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Build rapport to </w:t>
      </w:r>
      <w:proofErr w:type="spellStart"/>
      <w:proofErr w:type="gramStart"/>
      <w:r>
        <w:rPr>
          <w:rFonts w:eastAsia="MS Mincho" w:cs="Arial"/>
          <w:color w:val="000000" w:themeColor="text1"/>
          <w:spacing w:val="-3"/>
          <w:sz w:val="22"/>
          <w:szCs w:val="22"/>
          <w:lang w:val="en-US"/>
        </w:rPr>
        <w:t>it’s</w:t>
      </w:r>
      <w:proofErr w:type="spellEnd"/>
      <w:proofErr w:type="gramEnd"/>
      <w:r>
        <w:rPr>
          <w:rFonts w:eastAsia="MS Mincho" w:cs="Arial"/>
          <w:color w:val="000000" w:themeColor="text1"/>
          <w:spacing w:val="-3"/>
          <w:sz w:val="22"/>
          <w:szCs w:val="22"/>
          <w:lang w:val="en-US"/>
        </w:rPr>
        <w:t xml:space="preserve"> target market to ensure achievement of the target and objectives.</w:t>
      </w:r>
    </w:p>
    <w:p w14:paraId="786C8064" w14:textId="0B1B21DC" w:rsidR="009D7903"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Direct coordination to assigned team leader for update and concerns that may occur.</w:t>
      </w:r>
    </w:p>
    <w:p w14:paraId="2AEEB7E9" w14:textId="2A87A423" w:rsidR="009D7903" w:rsidRPr="009D7903" w:rsidRDefault="009D7903"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lastRenderedPageBreak/>
        <w:t>Ensure the on-time submission of complete, valid and accurate report such as daily activity report, daily inventory and other necessary reports.</w:t>
      </w:r>
    </w:p>
    <w:p w14:paraId="402BE442" w14:textId="145838E1" w:rsidR="008B345B" w:rsidRPr="008B345B" w:rsidRDefault="009D7903" w:rsidP="008B34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Perform other tasks related to the project </w:t>
      </w:r>
      <w:r w:rsidR="008B345B">
        <w:rPr>
          <w:rFonts w:eastAsia="MS Mincho" w:cs="Arial"/>
          <w:color w:val="000000" w:themeColor="text1"/>
          <w:spacing w:val="-3"/>
          <w:sz w:val="22"/>
          <w:szCs w:val="22"/>
          <w:lang w:val="en-US"/>
        </w:rPr>
        <w:t>that may be required.</w:t>
      </w:r>
    </w:p>
    <w:p w14:paraId="16B1F6CD" w14:textId="2EB9899B" w:rsidR="0031666B" w:rsidRPr="0020480A" w:rsidRDefault="006B715B" w:rsidP="0020480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B715B">
        <w:rPr>
          <w:rFonts w:eastAsia="MS Mincho" w:cs="Arial"/>
          <w:color w:val="000000" w:themeColor="text1"/>
          <w:spacing w:val="-3"/>
          <w:sz w:val="22"/>
          <w:szCs w:val="22"/>
          <w:lang w:val="en-US"/>
        </w:rPr>
        <w:t xml:space="preserve"> </w:t>
      </w: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7E052AD6" w14:textId="369112EC" w:rsidR="0020480A" w:rsidRPr="008B345B"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17CCFCD" w14:textId="77777777"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EE9BBB" w14:textId="77777777" w:rsidR="006B715B" w:rsidRPr="00F35FA0" w:rsidRDefault="00886A03" w:rsidP="006B715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B715B">
        <w:rPr>
          <w:rFonts w:eastAsia="MS Mincho" w:cs="Arial"/>
          <w:b/>
          <w:spacing w:val="-3"/>
          <w:sz w:val="22"/>
          <w:szCs w:val="22"/>
          <w:lang w:val="en-US"/>
        </w:rPr>
        <w:t>DURATION OF EMPLOYMENT</w:t>
      </w:r>
      <w:r w:rsidRPr="006B715B">
        <w:rPr>
          <w:rFonts w:eastAsia="MS Mincho" w:cs="Arial"/>
          <w:spacing w:val="-3"/>
          <w:sz w:val="22"/>
          <w:szCs w:val="22"/>
          <w:lang w:val="en-US"/>
        </w:rPr>
        <w:t xml:space="preserve">. </w:t>
      </w:r>
      <w:r w:rsidR="006B715B" w:rsidRPr="00F702A2">
        <w:rPr>
          <w:rFonts w:eastAsia="MS Mincho" w:cs="Arial"/>
          <w:spacing w:val="-3"/>
          <w:sz w:val="22"/>
          <w:szCs w:val="22"/>
          <w:lang w:val="en-US"/>
        </w:rPr>
        <w:t xml:space="preserve">Employee will commence to perform the services in favor of </w:t>
      </w:r>
      <w:r w:rsidR="006B715B" w:rsidRPr="000646CD">
        <w:rPr>
          <w:rFonts w:cs="Arial"/>
          <w:b/>
          <w:bCs/>
          <w:sz w:val="22"/>
          <w:szCs w:val="22"/>
        </w:rPr>
        <w:t>${Value</w:t>
      </w:r>
      <w:r w:rsidR="006B715B">
        <w:rPr>
          <w:rFonts w:cs="Arial"/>
          <w:b/>
          <w:bCs/>
          <w:sz w:val="22"/>
          <w:szCs w:val="22"/>
        </w:rPr>
        <w:t>3</w:t>
      </w:r>
      <w:r w:rsidR="006B715B" w:rsidRPr="000646CD">
        <w:rPr>
          <w:rFonts w:cs="Arial"/>
          <w:b/>
          <w:bCs/>
          <w:sz w:val="22"/>
          <w:szCs w:val="22"/>
        </w:rPr>
        <w:t>}</w:t>
      </w:r>
      <w:r w:rsidR="006B715B">
        <w:rPr>
          <w:rFonts w:cs="Arial"/>
          <w:b/>
          <w:bCs/>
          <w:sz w:val="22"/>
          <w:szCs w:val="22"/>
        </w:rPr>
        <w:t xml:space="preserve"> </w:t>
      </w:r>
      <w:r w:rsidR="006B715B">
        <w:rPr>
          <w:rFonts w:eastAsia="MS Mincho" w:cs="Arial"/>
          <w:spacing w:val="-3"/>
          <w:sz w:val="22"/>
          <w:szCs w:val="22"/>
          <w:lang w:val="en-US"/>
        </w:rPr>
        <w:t xml:space="preserve">for </w:t>
      </w:r>
      <w:r w:rsidR="006B715B" w:rsidRPr="000646CD">
        <w:rPr>
          <w:rFonts w:cs="Arial"/>
          <w:b/>
          <w:bCs/>
          <w:sz w:val="22"/>
          <w:szCs w:val="22"/>
        </w:rPr>
        <w:t>${Value</w:t>
      </w:r>
      <w:r w:rsidR="006B715B">
        <w:rPr>
          <w:rFonts w:cs="Arial"/>
          <w:b/>
          <w:bCs/>
          <w:sz w:val="22"/>
          <w:szCs w:val="22"/>
        </w:rPr>
        <w:t>8</w:t>
      </w:r>
      <w:r w:rsidR="006B715B" w:rsidRPr="000646CD">
        <w:rPr>
          <w:rFonts w:cs="Arial"/>
          <w:b/>
          <w:bCs/>
          <w:sz w:val="22"/>
          <w:szCs w:val="22"/>
        </w:rPr>
        <w:t>}</w:t>
      </w:r>
      <w:r w:rsidR="006B715B">
        <w:rPr>
          <w:rFonts w:eastAsia="MS Mincho" w:cs="Arial"/>
          <w:b/>
          <w:spacing w:val="-3"/>
          <w:sz w:val="22"/>
          <w:szCs w:val="22"/>
          <w:lang w:val="en-US"/>
        </w:rPr>
        <w:t>.</w:t>
      </w:r>
    </w:p>
    <w:p w14:paraId="4383AFE6" w14:textId="54ACDEDD" w:rsidR="009B1AD0" w:rsidRPr="006B715B" w:rsidRDefault="009B1AD0" w:rsidP="006B715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65A390" w14:textId="77777777" w:rsidR="006B715B" w:rsidRPr="00F702A2"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BB1C05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4221595" w:rsidR="006E5442" w:rsidRDefault="008B345B"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312" behindDoc="0" locked="0" layoutInCell="1" allowOverlap="1" wp14:anchorId="2F013442" wp14:editId="63FB88D0">
            <wp:simplePos x="0" y="0"/>
            <wp:positionH relativeFrom="column">
              <wp:posOffset>-276225</wp:posOffset>
            </wp:positionH>
            <wp:positionV relativeFrom="paragraph">
              <wp:posOffset>240665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4DDD7CA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FBA5E1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141608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D125C3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w:t>
      </w:r>
      <w:r w:rsidR="0057276F">
        <w:rPr>
          <w:rFonts w:eastAsia="MS Mincho" w:cs="Arial"/>
          <w:spacing w:val="-3"/>
          <w:sz w:val="22"/>
          <w:szCs w:val="22"/>
          <w:lang w:val="en-US"/>
        </w:rPr>
        <w:t>/</w:t>
      </w:r>
      <w:r>
        <w:rPr>
          <w:rFonts w:eastAsia="MS Mincho" w:cs="Arial"/>
          <w:spacing w:val="-3"/>
          <w:sz w:val="22"/>
          <w:szCs w:val="22"/>
          <w:lang w:val="en-US"/>
        </w:rPr>
        <w:t>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AA2C17A" w:rsidR="0005094C"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E5690B" w14:textId="395545D8" w:rsidR="008B345B"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655167" w14:textId="24F09F68" w:rsidR="008B345B"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201B18" w14:textId="70BC380A" w:rsidR="008B345B"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BECD0B" w14:textId="55CD111C" w:rsidR="008B345B"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7165197" w14:textId="6E44CF57" w:rsidR="008B345B"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D3335D" w14:textId="2166733E" w:rsidR="008B345B"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25FE00C" w14:textId="632313FC" w:rsidR="008B345B"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3C28C7A" w14:textId="77777777" w:rsidR="008B345B" w:rsidRPr="00D4198A" w:rsidRDefault="008B345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EA8E5F5" w14:textId="77777777"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B12ED" w14:textId="77777777" w:rsidR="00DB05B2" w:rsidRDefault="00DB05B2">
      <w:r>
        <w:separator/>
      </w:r>
    </w:p>
  </w:endnote>
  <w:endnote w:type="continuationSeparator" w:id="0">
    <w:p w14:paraId="50C77FF5" w14:textId="77777777" w:rsidR="00DB05B2" w:rsidRDefault="00DB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4E33" w14:textId="77777777" w:rsidR="00DB05B2" w:rsidRDefault="00DB05B2">
      <w:r>
        <w:separator/>
      </w:r>
    </w:p>
  </w:footnote>
  <w:footnote w:type="continuationSeparator" w:id="0">
    <w:p w14:paraId="06A7FE64" w14:textId="77777777" w:rsidR="00DB05B2" w:rsidRDefault="00DB05B2">
      <w:r>
        <w:separator/>
      </w:r>
    </w:p>
    <w:p w14:paraId="75D6F56D" w14:textId="77777777" w:rsidR="00DB05B2" w:rsidRDefault="00DB05B2"/>
  </w:footnote>
  <w:footnote w:type="continuationNotice" w:id="1">
    <w:p w14:paraId="5266903D" w14:textId="77777777" w:rsidR="00DB05B2" w:rsidRDefault="00DB05B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D0BB3"/>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0480A"/>
    <w:rsid w:val="00221AAB"/>
    <w:rsid w:val="002314D8"/>
    <w:rsid w:val="00236AC7"/>
    <w:rsid w:val="002547FF"/>
    <w:rsid w:val="002613FE"/>
    <w:rsid w:val="00263D60"/>
    <w:rsid w:val="0027213D"/>
    <w:rsid w:val="0027429C"/>
    <w:rsid w:val="002761D7"/>
    <w:rsid w:val="002A0C2E"/>
    <w:rsid w:val="002A13C7"/>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276F"/>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B715B"/>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B345B"/>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D7903"/>
    <w:rsid w:val="009E169D"/>
    <w:rsid w:val="009F2029"/>
    <w:rsid w:val="009F609F"/>
    <w:rsid w:val="00A03B16"/>
    <w:rsid w:val="00A07DF9"/>
    <w:rsid w:val="00A123E3"/>
    <w:rsid w:val="00A17383"/>
    <w:rsid w:val="00A26A20"/>
    <w:rsid w:val="00A3056C"/>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1D93"/>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05B2"/>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D0FC2E4-9E8C-4528-8207-37BE19E3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2019-10-08T07:19:00Z</dcterms:created>
  <dcterms:modified xsi:type="dcterms:W3CDTF">2019-10-08T07:19:00Z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