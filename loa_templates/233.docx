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B012D97" w14:textId="77777777" w:rsidR="00E440B0" w:rsidRPr="00875DCD"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875DCD">
        <w:rPr>
          <w:rFonts w:ascii="Arial" w:hAnsi="Arial" w:cs="Arial"/>
          <w:sz w:val="22"/>
          <w:szCs w:val="22"/>
        </w:rPr>
        <w:t>Do call outs from leads gathered by the Channel POC;</w:t>
      </w:r>
    </w:p>
    <w:p w14:paraId="76D5A5F9" w14:textId="77777777" w:rsidR="00E440B0"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875DCD">
        <w:rPr>
          <w:rFonts w:ascii="Arial" w:hAnsi="Arial" w:cs="Arial"/>
          <w:sz w:val="22"/>
          <w:szCs w:val="22"/>
        </w:rPr>
        <w:t>Adhere to the predetermined target and;</w:t>
      </w:r>
    </w:p>
    <w:p w14:paraId="5326EFE5" w14:textId="7D4D2A0E" w:rsidR="0097357D" w:rsidRPr="00E440B0" w:rsidRDefault="00E440B0" w:rsidP="00E440B0">
      <w:pPr>
        <w:pStyle w:val="yiv9177742737msolistparagraph"/>
        <w:numPr>
          <w:ilvl w:val="0"/>
          <w:numId w:val="14"/>
        </w:numPr>
        <w:spacing w:before="0" w:beforeAutospacing="0" w:after="0" w:afterAutospacing="0"/>
        <w:jc w:val="both"/>
        <w:rPr>
          <w:rFonts w:ascii="Arial" w:hAnsi="Arial" w:cs="Arial"/>
          <w:sz w:val="22"/>
          <w:szCs w:val="22"/>
        </w:rPr>
      </w:pPr>
      <w:r w:rsidRPr="00E440B0">
        <w:rPr>
          <w:rFonts w:ascii="Arial" w:hAnsi="Arial" w:cs="Arial"/>
        </w:rPr>
        <w:t>Responsible to keep track and monitor his/her invites and show up.</w:t>
      </w:r>
    </w:p>
    <w:p w14:paraId="14534ACF" w14:textId="77777777" w:rsidR="00E440B0" w:rsidRPr="00E440B0" w:rsidRDefault="00E440B0" w:rsidP="00E440B0">
      <w:pPr>
        <w:pStyle w:val="yiv9177742737msolistparagraph"/>
        <w:spacing w:before="0" w:beforeAutospacing="0" w:after="0" w:afterAutospacing="0"/>
        <w:ind w:left="1080"/>
        <w:jc w:val="both"/>
        <w:rPr>
          <w:rFonts w:ascii="Arial" w:hAnsi="Arial" w:cs="Arial"/>
          <w:sz w:val="22"/>
          <w:szCs w:val="22"/>
        </w:rPr>
      </w:pPr>
    </w:p>
    <w:p w14:paraId="79E19B74" w14:textId="1A86A2A7"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853C60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A699414" w:rsidR="001272B5" w:rsidRPr="00E440B0"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1F62BBE7" w14:textId="1971CF5E"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E2D0504" w14:textId="60264950"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D75A41" w14:textId="5BAE416F"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71126A6" w14:textId="78049AA6"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3ADC52B" w14:textId="1C71EDFF"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C40E47" w14:textId="51648DF0"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A6095B" w14:textId="77777777" w:rsidR="00E440B0" w:rsidRP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59B48FB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F07C77C" w:rsidR="000B60D8" w:rsidRPr="007306E5" w:rsidRDefault="007306E5" w:rsidP="007306E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240D99" w:rsidRPr="00875DCD">
        <w:rPr>
          <w:rFonts w:eastAsia="MS Mincho" w:cs="Arial"/>
          <w:spacing w:val="-3"/>
          <w:sz w:val="22"/>
          <w:szCs w:val="22"/>
          <w:lang w:val="en-US"/>
        </w:rPr>
        <w:t xml:space="preserve">Employee will commence to perform the services in favor of </w:t>
      </w:r>
      <w:r w:rsidR="00240D99" w:rsidRPr="000646CD">
        <w:rPr>
          <w:rFonts w:cs="Arial"/>
          <w:b/>
          <w:bCs/>
          <w:sz w:val="22"/>
          <w:szCs w:val="22"/>
        </w:rPr>
        <w:t>${Value</w:t>
      </w:r>
      <w:r w:rsidR="00240D99">
        <w:rPr>
          <w:rFonts w:cs="Arial"/>
          <w:b/>
          <w:bCs/>
          <w:sz w:val="22"/>
          <w:szCs w:val="22"/>
        </w:rPr>
        <w:t>3</w:t>
      </w:r>
      <w:r w:rsidR="00240D99" w:rsidRPr="000646CD">
        <w:rPr>
          <w:rFonts w:cs="Arial"/>
          <w:b/>
          <w:bCs/>
          <w:sz w:val="22"/>
          <w:szCs w:val="22"/>
        </w:rPr>
        <w:t>}</w:t>
      </w:r>
      <w:r w:rsidR="00240D99" w:rsidRPr="00875DCD">
        <w:rPr>
          <w:rFonts w:eastAsia="MS Mincho" w:cs="Arial"/>
          <w:spacing w:val="-3"/>
          <w:sz w:val="22"/>
          <w:szCs w:val="22"/>
          <w:lang w:val="en-US"/>
        </w:rPr>
        <w:t xml:space="preserve"> from </w:t>
      </w:r>
      <w:r w:rsidR="00240D99" w:rsidRPr="000646CD">
        <w:rPr>
          <w:rFonts w:cs="Arial"/>
          <w:b/>
          <w:bCs/>
          <w:sz w:val="22"/>
          <w:szCs w:val="22"/>
        </w:rPr>
        <w:t>${Value</w:t>
      </w:r>
      <w:r w:rsidR="00240D99">
        <w:rPr>
          <w:rFonts w:cs="Arial"/>
          <w:b/>
          <w:bCs/>
          <w:sz w:val="22"/>
          <w:szCs w:val="22"/>
        </w:rPr>
        <w:t>8</w:t>
      </w:r>
      <w:r w:rsidR="00240D99" w:rsidRPr="000646CD">
        <w:rPr>
          <w:rFonts w:cs="Arial"/>
          <w:b/>
          <w:bCs/>
          <w:sz w:val="22"/>
          <w:szCs w:val="22"/>
        </w:rPr>
        <w:t>}</w:t>
      </w:r>
      <w:r w:rsidR="00240D99" w:rsidRPr="00872A83">
        <w:rPr>
          <w:rFonts w:eastAsia="MS Mincho" w:cs="Arial"/>
          <w:spacing w:val="-3"/>
          <w:sz w:val="22"/>
          <w:szCs w:val="22"/>
          <w:lang w:val="en-US"/>
        </w:rPr>
        <w:t xml:space="preserve"> to </w:t>
      </w:r>
      <w:r w:rsidR="00240D99" w:rsidRPr="000646CD">
        <w:rPr>
          <w:rFonts w:cs="Arial"/>
          <w:b/>
          <w:bCs/>
          <w:sz w:val="22"/>
          <w:szCs w:val="22"/>
        </w:rPr>
        <w:t>${</w:t>
      </w:r>
      <w:r w:rsidR="00240D99">
        <w:rPr>
          <w:rFonts w:cs="Arial"/>
          <w:b/>
          <w:bCs/>
          <w:sz w:val="22"/>
          <w:szCs w:val="22"/>
        </w:rPr>
        <w:t>Deo9</w:t>
      </w:r>
      <w:r w:rsidR="00240D99" w:rsidRPr="000646CD">
        <w:rPr>
          <w:rFonts w:cs="Arial"/>
          <w:b/>
          <w:bCs/>
          <w:sz w:val="22"/>
          <w:szCs w:val="22"/>
        </w:rPr>
        <w:t>}</w:t>
      </w:r>
      <w:r w:rsidR="00240D99" w:rsidRPr="00872A83">
        <w:rPr>
          <w:rFonts w:eastAsia="MS Mincho" w:cs="Arial"/>
          <w:b/>
          <w:spacing w:val="-3"/>
          <w:sz w:val="22"/>
          <w:szCs w:val="22"/>
          <w:lang w:val="en-US"/>
        </w:rPr>
        <w:t>.</w:t>
      </w:r>
    </w:p>
    <w:p w14:paraId="4383AFE6" w14:textId="21978ED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02EE920"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4DE5CD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0DAE0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BBA47D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051127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DE0F4A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03E69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2CD1EB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A7D590F"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970CE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91C0AA6"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2B26418" w:rsidR="00A72E0E" w:rsidRPr="00A72E0E" w:rsidRDefault="00E440B0"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FFEDCE2">
            <wp:simplePos x="0" y="0"/>
            <wp:positionH relativeFrom="column">
              <wp:posOffset>-361950</wp:posOffset>
            </wp:positionH>
            <wp:positionV relativeFrom="paragraph">
              <wp:posOffset>209550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A555EB" w14:textId="09DDE447"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160AA79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DE4C27"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45F2CA"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44B1F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5639D9"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F174A4"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45B6639"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732B1B">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73A98" w14:textId="77777777" w:rsidR="00970028" w:rsidRDefault="00970028">
      <w:r>
        <w:separator/>
      </w:r>
    </w:p>
  </w:endnote>
  <w:endnote w:type="continuationSeparator" w:id="0">
    <w:p w14:paraId="0821E13C" w14:textId="77777777" w:rsidR="00970028" w:rsidRDefault="0097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F05EE" w14:textId="77777777" w:rsidR="00970028" w:rsidRDefault="00970028">
      <w:r>
        <w:separator/>
      </w:r>
    </w:p>
  </w:footnote>
  <w:footnote w:type="continuationSeparator" w:id="0">
    <w:p w14:paraId="7763860F" w14:textId="77777777" w:rsidR="00970028" w:rsidRDefault="00970028">
      <w:r>
        <w:separator/>
      </w:r>
    </w:p>
    <w:p w14:paraId="401AD35A" w14:textId="77777777" w:rsidR="00970028" w:rsidRDefault="00970028"/>
  </w:footnote>
  <w:footnote w:type="continuationNotice" w:id="1">
    <w:p w14:paraId="6C7B405F" w14:textId="77777777" w:rsidR="00970028" w:rsidRDefault="0097002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06E5"/>
    <w:rsid w:val="00732B1B"/>
    <w:rsid w:val="0073481A"/>
    <w:rsid w:val="0074022C"/>
    <w:rsid w:val="00755B7D"/>
    <w:rsid w:val="007637C4"/>
    <w:rsid w:val="007769F0"/>
    <w:rsid w:val="00786BBC"/>
    <w:rsid w:val="00794C5F"/>
    <w:rsid w:val="007C5CE0"/>
    <w:rsid w:val="007D060D"/>
    <w:rsid w:val="00830F85"/>
    <w:rsid w:val="00854E7C"/>
    <w:rsid w:val="0085686C"/>
    <w:rsid w:val="00861C10"/>
    <w:rsid w:val="00871D8E"/>
    <w:rsid w:val="00876DB8"/>
    <w:rsid w:val="008A0EDC"/>
    <w:rsid w:val="008C7DFE"/>
    <w:rsid w:val="008F188D"/>
    <w:rsid w:val="00906B24"/>
    <w:rsid w:val="009100E6"/>
    <w:rsid w:val="009223B6"/>
    <w:rsid w:val="009401B8"/>
    <w:rsid w:val="0094484A"/>
    <w:rsid w:val="009514ED"/>
    <w:rsid w:val="00952E24"/>
    <w:rsid w:val="00963AEC"/>
    <w:rsid w:val="00970028"/>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AF99B5E-05CA-4673-9A49-4193D9B5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2019-08-04T07:02:00Z</dcterms:created>
  <dcterms:modified xsi:type="dcterms:W3CDTF">2019-08-05T02:47:00Z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