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776AE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776AE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776AE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D0855C7"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 xml:space="preserve">Collates and encodes all reports; </w:t>
      </w:r>
    </w:p>
    <w:p w14:paraId="23CFA3D6"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Coordinates with the Supervisor</w:t>
      </w:r>
    </w:p>
    <w:p w14:paraId="6FCD1BD6"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Produces accurate reports;</w:t>
      </w:r>
    </w:p>
    <w:p w14:paraId="2AB1CB71"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Meets the given deadline at all times;</w:t>
      </w:r>
    </w:p>
    <w:p w14:paraId="01D67AB5" w14:textId="77777777" w:rsidR="006C376F" w:rsidRPr="00A16BC5" w:rsidRDefault="006C376F" w:rsidP="00776AE8">
      <w:pPr>
        <w:numPr>
          <w:ilvl w:val="0"/>
          <w:numId w:val="14"/>
        </w:numPr>
        <w:spacing w:line="240" w:lineRule="auto"/>
        <w:jc w:val="both"/>
        <w:rPr>
          <w:rFonts w:cs="Arial"/>
          <w:sz w:val="22"/>
          <w:szCs w:val="22"/>
        </w:rPr>
      </w:pPr>
      <w:proofErr w:type="spellStart"/>
      <w:r w:rsidRPr="00A16BC5">
        <w:rPr>
          <w:rFonts w:cs="Arial"/>
          <w:sz w:val="22"/>
          <w:szCs w:val="22"/>
        </w:rPr>
        <w:t>Analyze</w:t>
      </w:r>
      <w:proofErr w:type="spellEnd"/>
      <w:r w:rsidRPr="00A16BC5">
        <w:rPr>
          <w:rFonts w:cs="Arial"/>
          <w:sz w:val="22"/>
          <w:szCs w:val="22"/>
        </w:rPr>
        <w:t xml:space="preserve"> the details </w:t>
      </w:r>
      <w:proofErr w:type="gramStart"/>
      <w:r w:rsidRPr="00A16BC5">
        <w:rPr>
          <w:rFonts w:cs="Arial"/>
          <w:sz w:val="22"/>
          <w:szCs w:val="22"/>
        </w:rPr>
        <w:t>of  the</w:t>
      </w:r>
      <w:proofErr w:type="gramEnd"/>
      <w:r w:rsidRPr="00A16BC5">
        <w:rPr>
          <w:rFonts w:cs="Arial"/>
          <w:sz w:val="22"/>
          <w:szCs w:val="22"/>
        </w:rPr>
        <w:t xml:space="preserve"> reports; </w:t>
      </w:r>
    </w:p>
    <w:p w14:paraId="1C2E1E44"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File and secure all reports given to you;</w:t>
      </w:r>
    </w:p>
    <w:p w14:paraId="304BC623"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Reports to work on time;</w:t>
      </w:r>
    </w:p>
    <w:p w14:paraId="65FCF65E"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Maintains confidentiality at all times;</w:t>
      </w:r>
    </w:p>
    <w:p w14:paraId="34846331" w14:textId="77777777" w:rsidR="006C376F" w:rsidRPr="00A16BC5" w:rsidRDefault="006C376F" w:rsidP="00776AE8">
      <w:pPr>
        <w:numPr>
          <w:ilvl w:val="0"/>
          <w:numId w:val="14"/>
        </w:numPr>
        <w:spacing w:line="240" w:lineRule="auto"/>
        <w:jc w:val="both"/>
        <w:rPr>
          <w:rFonts w:cs="Arial"/>
          <w:sz w:val="22"/>
          <w:szCs w:val="22"/>
        </w:rPr>
      </w:pPr>
      <w:r w:rsidRPr="00A16BC5">
        <w:rPr>
          <w:rFonts w:cs="Arial"/>
          <w:sz w:val="22"/>
          <w:szCs w:val="22"/>
        </w:rPr>
        <w:t xml:space="preserve">Reports to your </w:t>
      </w:r>
      <w:r>
        <w:rPr>
          <w:rFonts w:cs="Arial"/>
          <w:sz w:val="22"/>
          <w:szCs w:val="22"/>
        </w:rPr>
        <w:t>immediate superior at all times;</w:t>
      </w:r>
    </w:p>
    <w:p w14:paraId="55DE2FFB" w14:textId="77777777" w:rsidR="006C376F" w:rsidRDefault="006C376F" w:rsidP="00776AE8">
      <w:pPr>
        <w:numPr>
          <w:ilvl w:val="0"/>
          <w:numId w:val="14"/>
        </w:numPr>
        <w:spacing w:line="240" w:lineRule="auto"/>
        <w:jc w:val="both"/>
        <w:rPr>
          <w:rFonts w:cs="Arial"/>
          <w:sz w:val="22"/>
          <w:szCs w:val="22"/>
        </w:rPr>
      </w:pPr>
      <w:r w:rsidRPr="00A16BC5">
        <w:rPr>
          <w:rFonts w:cs="Arial"/>
          <w:sz w:val="22"/>
          <w:szCs w:val="22"/>
        </w:rPr>
        <w:t>Wears appropriate clothes and company ID while inside the office premises</w:t>
      </w:r>
      <w:r>
        <w:rPr>
          <w:rFonts w:cs="Arial"/>
          <w:sz w:val="22"/>
          <w:szCs w:val="22"/>
        </w:rPr>
        <w:t>.</w:t>
      </w:r>
    </w:p>
    <w:p w14:paraId="4783D279" w14:textId="0E50FAAC" w:rsidR="00843A13" w:rsidRDefault="00843A13" w:rsidP="006653AC">
      <w:pPr>
        <w:spacing w:line="240" w:lineRule="auto"/>
        <w:ind w:left="1080"/>
        <w:rPr>
          <w:rFonts w:cs="Arial"/>
          <w:sz w:val="22"/>
          <w:szCs w:val="22"/>
        </w:rPr>
      </w:pPr>
    </w:p>
    <w:p w14:paraId="53AD4930" w14:textId="39DD92D3" w:rsidR="006C376F" w:rsidRDefault="006C376F" w:rsidP="006653AC">
      <w:pPr>
        <w:spacing w:line="240" w:lineRule="auto"/>
        <w:ind w:left="1080"/>
        <w:rPr>
          <w:rFonts w:cs="Arial"/>
          <w:sz w:val="22"/>
          <w:szCs w:val="22"/>
        </w:rPr>
      </w:pPr>
    </w:p>
    <w:p w14:paraId="04568112" w14:textId="77777777" w:rsidR="006C376F" w:rsidRDefault="006C376F" w:rsidP="006653AC">
      <w:pPr>
        <w:spacing w:line="240" w:lineRule="auto"/>
        <w:ind w:left="1080"/>
        <w:rPr>
          <w:rFonts w:cs="Arial"/>
          <w:sz w:val="22"/>
          <w:szCs w:val="22"/>
        </w:rPr>
      </w:pPr>
    </w:p>
    <w:p w14:paraId="0EE1273D" w14:textId="77777777" w:rsidR="006653AC" w:rsidRPr="006653AC" w:rsidRDefault="006653AC" w:rsidP="006653AC">
      <w:pPr>
        <w:spacing w:line="240" w:lineRule="auto"/>
        <w:ind w:left="1080"/>
        <w:rPr>
          <w:rFonts w:cs="Arial"/>
          <w:sz w:val="22"/>
          <w:szCs w:val="22"/>
        </w:rPr>
      </w:pP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776AE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1EC175" w14:textId="77777777" w:rsidR="00843A13" w:rsidRPr="00F702A2" w:rsidRDefault="00843A13" w:rsidP="00843A1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D4676E">
        <w:rPr>
          <w:rFonts w:eastAsia="MS Mincho" w:cs="Arial"/>
          <w:b/>
          <w:spacing w:val="-3"/>
          <w:sz w:val="22"/>
          <w:szCs w:val="22"/>
          <w:lang w:val="en-US"/>
        </w:rPr>
        <w:t>Php</w:t>
      </w:r>
      <w:r w:rsidRPr="00F702A2">
        <w:rPr>
          <w:rFonts w:eastAsia="MS Mincho" w:cs="Arial"/>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w:t>
      </w:r>
      <w:r w:rsidRPr="00753CC5">
        <w:rPr>
          <w:rFonts w:eastAsia="MS Mincho" w:cs="Arial"/>
          <w:spacing w:val="-3"/>
          <w:sz w:val="22"/>
          <w:szCs w:val="22"/>
          <w:lang w:val="en-US"/>
        </w:rPr>
        <w:t>every weekly cut-off</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69F3F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9B99F8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131DDB7" w:rsidR="009B1AD0" w:rsidRDefault="006C376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9504" behindDoc="0" locked="0" layoutInCell="1" allowOverlap="1" wp14:anchorId="2F013442" wp14:editId="5837AF19">
            <wp:simplePos x="0" y="0"/>
            <wp:positionH relativeFrom="column">
              <wp:posOffset>-295275</wp:posOffset>
            </wp:positionH>
            <wp:positionV relativeFrom="paragraph">
              <wp:posOffset>152400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4A635E9F" w:rsidR="00A72E0E" w:rsidRDefault="009B1AD0"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F82988D" w:rsidR="009B1AD0" w:rsidRPr="006C376F" w:rsidRDefault="009B1AD0"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bookmarkStart w:id="1" w:name="_GoBack"/>
      <w:bookmarkEnd w:id="1"/>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776AE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776AE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776AE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776AE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68854C89"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D608FF" w14:textId="1A2407B0"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47B7BC" w14:textId="6E760834"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5A3F5" w14:textId="20AB9C01"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734A1" w14:textId="77777777" w:rsidR="00776AE8" w:rsidRDefault="00776AE8">
      <w:r>
        <w:separator/>
      </w:r>
    </w:p>
  </w:endnote>
  <w:endnote w:type="continuationSeparator" w:id="0">
    <w:p w14:paraId="24AABA46" w14:textId="77777777" w:rsidR="00776AE8" w:rsidRDefault="00776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2994" w14:textId="77777777" w:rsidR="00776AE8" w:rsidRDefault="00776AE8">
      <w:r>
        <w:separator/>
      </w:r>
    </w:p>
  </w:footnote>
  <w:footnote w:type="continuationSeparator" w:id="0">
    <w:p w14:paraId="6EC7EF4B" w14:textId="77777777" w:rsidR="00776AE8" w:rsidRDefault="00776AE8">
      <w:r>
        <w:separator/>
      </w:r>
    </w:p>
    <w:p w14:paraId="073402D1" w14:textId="77777777" w:rsidR="00776AE8" w:rsidRDefault="00776AE8"/>
  </w:footnote>
  <w:footnote w:type="continuationNotice" w:id="1">
    <w:p w14:paraId="0C9AF5F1" w14:textId="77777777" w:rsidR="00776AE8" w:rsidRDefault="00776AE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76AE8"/>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815B6CE-88C6-41C3-8FBA-12400E70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2019-08-06T07:24:00Z</dcterms:created>
  <dcterms:modified xsi:type="dcterms:W3CDTF">2019-08-06T07:24:00Z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