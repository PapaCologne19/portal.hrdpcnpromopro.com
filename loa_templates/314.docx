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A130C">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A130C">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4A130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05B510B"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0A40E220"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762F91E8"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19FD5889"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273A3EF0"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008D3563"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4445D348"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45C75377" w14:textId="77777777" w:rsidR="00C20C45" w:rsidRDefault="00C20C45" w:rsidP="004A130C">
      <w:pPr>
        <w:numPr>
          <w:ilvl w:val="0"/>
          <w:numId w:val="14"/>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p>
    <w:p w14:paraId="0AD9C72A" w14:textId="77777777" w:rsidR="00C20C45" w:rsidRDefault="00C20C45" w:rsidP="00C20C45">
      <w:pPr>
        <w:spacing w:line="240" w:lineRule="auto"/>
        <w:jc w:val="both"/>
        <w:rPr>
          <w:rFonts w:cs="Arial"/>
          <w:bCs/>
          <w:sz w:val="22"/>
          <w:szCs w:val="22"/>
        </w:rPr>
      </w:pPr>
    </w:p>
    <w:p w14:paraId="5FBA3BF2" w14:textId="77777777" w:rsidR="00C20C45" w:rsidRDefault="00C20C45" w:rsidP="00C20C45">
      <w:pPr>
        <w:spacing w:line="240" w:lineRule="auto"/>
        <w:jc w:val="both"/>
        <w:rPr>
          <w:rFonts w:cs="Arial"/>
          <w:bCs/>
          <w:sz w:val="22"/>
          <w:szCs w:val="22"/>
        </w:rPr>
      </w:pPr>
    </w:p>
    <w:p w14:paraId="7585E6F6" w14:textId="77777777" w:rsidR="00C20C45" w:rsidRDefault="00C20C45" w:rsidP="00C20C45">
      <w:pPr>
        <w:spacing w:line="240" w:lineRule="auto"/>
        <w:jc w:val="both"/>
        <w:rPr>
          <w:rFonts w:cs="Arial"/>
          <w:bCs/>
          <w:sz w:val="22"/>
          <w:szCs w:val="22"/>
        </w:rPr>
      </w:pPr>
    </w:p>
    <w:p w14:paraId="2CFA594A" w14:textId="77777777" w:rsidR="00C20C45" w:rsidRPr="00201D8A" w:rsidRDefault="00C20C45" w:rsidP="00C20C45">
      <w:pPr>
        <w:spacing w:line="240" w:lineRule="auto"/>
        <w:jc w:val="both"/>
        <w:rPr>
          <w:rFonts w:cs="Arial"/>
          <w:bCs/>
          <w:sz w:val="22"/>
          <w:szCs w:val="22"/>
        </w:rPr>
      </w:pPr>
      <w:r w:rsidRPr="00201D8A">
        <w:rPr>
          <w:rFonts w:cs="Arial"/>
          <w:bCs/>
          <w:sz w:val="22"/>
          <w:szCs w:val="22"/>
        </w:rPr>
        <w:t xml:space="preserve"> </w:t>
      </w:r>
    </w:p>
    <w:p w14:paraId="1B403158"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08B1BF0F" w14:textId="77777777" w:rsidR="00C20C45" w:rsidRPr="00201D8A" w:rsidRDefault="00C20C45" w:rsidP="004A130C">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36883560" w14:textId="6D73BA73" w:rsidR="00767F30" w:rsidRPr="00C20C45" w:rsidRDefault="00C20C45" w:rsidP="004A130C">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6940536F" w14:textId="77777777" w:rsidR="00B124DA" w:rsidRPr="007A4902" w:rsidRDefault="00B124DA" w:rsidP="007A4902">
      <w:pPr>
        <w:spacing w:line="240" w:lineRule="auto"/>
        <w:rPr>
          <w:rFonts w:cs="Arial"/>
          <w:sz w:val="22"/>
          <w:szCs w:val="22"/>
        </w:rPr>
      </w:pPr>
    </w:p>
    <w:p w14:paraId="79E19B74" w14:textId="28D702DA" w:rsidR="00E72A0F" w:rsidRPr="000B60D8" w:rsidRDefault="009B1AD0"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4A130C">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12D96D" w14:textId="77777777" w:rsidR="00C20C45" w:rsidRPr="00201D8A"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 xml:space="preserve">Employee shall receive </w:t>
      </w:r>
      <w:r w:rsidRPr="00012951">
        <w:rPr>
          <w:rFonts w:eastAsia="MS Mincho" w:cs="Arial"/>
          <w:b/>
          <w:spacing w:val="-3"/>
          <w:sz w:val="22"/>
          <w:szCs w:val="22"/>
          <w:lang w:val="en-US"/>
        </w:rPr>
        <w:t>Php</w:t>
      </w:r>
      <w:r w:rsidRPr="00785E13">
        <w:rPr>
          <w:rFonts w:eastAsia="MS Mincho" w:cs="Arial"/>
          <w:b/>
          <w:spacing w:val="-3"/>
          <w:sz w:val="22"/>
          <w:szCs w:val="22"/>
          <w:lang w:val="en-US"/>
        </w:rPr>
        <w:t xml:space="preserve"> </w:t>
      </w:r>
      <w:r w:rsidRPr="00785E13">
        <w:rPr>
          <w:rFonts w:cs="Arial"/>
          <w:b/>
          <w:bCs/>
          <w:sz w:val="22"/>
          <w:szCs w:val="22"/>
        </w:rPr>
        <w:t>${Value</w:t>
      </w:r>
      <w:r>
        <w:rPr>
          <w:rFonts w:cs="Arial"/>
          <w:b/>
          <w:bCs/>
          <w:sz w:val="22"/>
          <w:szCs w:val="22"/>
        </w:rPr>
        <w:t>10</w:t>
      </w:r>
      <w:r w:rsidRPr="00785E13">
        <w:rPr>
          <w:rFonts w:cs="Arial"/>
          <w:b/>
          <w:bCs/>
          <w:sz w:val="22"/>
          <w:szCs w:val="22"/>
        </w:rPr>
        <w:t>}</w:t>
      </w:r>
      <w:r w:rsidRPr="001C42D0">
        <w:rPr>
          <w:rFonts w:eastAsia="MS Mincho" w:cs="Arial"/>
          <w:spacing w:val="-3"/>
          <w:sz w:val="22"/>
          <w:szCs w:val="22"/>
          <w:lang w:val="en-US"/>
        </w:rPr>
        <w:t xml:space="preserve"> </w:t>
      </w:r>
      <w:r w:rsidRPr="00201D8A">
        <w:rPr>
          <w:rFonts w:eastAsia="MS Mincho" w:cs="Arial"/>
          <w:spacing w:val="-3"/>
          <w:sz w:val="22"/>
          <w:szCs w:val="22"/>
          <w:lang w:val="en-US"/>
        </w:rPr>
        <w:t>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AE35BC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02BEFC1" w:rsidR="009B1AD0" w:rsidRDefault="00C20C45"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9232" behindDoc="0" locked="0" layoutInCell="1" allowOverlap="1" wp14:anchorId="2F013442" wp14:editId="3539A87C">
            <wp:simplePos x="0" y="0"/>
            <wp:positionH relativeFrom="column">
              <wp:posOffset>-342900</wp:posOffset>
            </wp:positionH>
            <wp:positionV relativeFrom="paragraph">
              <wp:posOffset>124460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2E2E7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B4D3DD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E3D492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17F48D84" w:rsidR="00A72E0E" w:rsidRDefault="009B1AD0"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4A130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A130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4A130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6D29CB9" w14:textId="1C438CE1"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804A36" w14:textId="62ABD57A"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299DAE" w14:textId="58931FC9"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F373A5D" w14:textId="24C6BB2F"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07B2CB" w14:textId="7D6302D7"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A70DDED" w14:textId="36FEB5A0"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48A7D82" w14:textId="2FFDE1E2"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585405" w14:textId="77777777" w:rsidR="00767F30" w:rsidRPr="00AE3BC3"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6F328747" w:rsidR="00753689" w:rsidRDefault="005B121A" w:rsidP="004A130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07C8F14" w14:textId="1524BF6F" w:rsid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D0AF6F" w14:textId="77777777" w:rsidR="00C20C45" w:rsidRP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767DE" w14:textId="77777777" w:rsidR="004A130C" w:rsidRDefault="004A130C">
      <w:r>
        <w:separator/>
      </w:r>
    </w:p>
  </w:endnote>
  <w:endnote w:type="continuationSeparator" w:id="0">
    <w:p w14:paraId="193A65BE" w14:textId="77777777" w:rsidR="004A130C" w:rsidRDefault="004A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002B" w14:textId="77777777" w:rsidR="004A130C" w:rsidRDefault="004A130C">
      <w:r>
        <w:separator/>
      </w:r>
    </w:p>
  </w:footnote>
  <w:footnote w:type="continuationSeparator" w:id="0">
    <w:p w14:paraId="3FA59342" w14:textId="77777777" w:rsidR="004A130C" w:rsidRDefault="004A130C">
      <w:r>
        <w:separator/>
      </w:r>
    </w:p>
    <w:p w14:paraId="4E0F1FA5" w14:textId="77777777" w:rsidR="004A130C" w:rsidRDefault="004A130C"/>
  </w:footnote>
  <w:footnote w:type="continuationNotice" w:id="1">
    <w:p w14:paraId="21DB3785" w14:textId="77777777" w:rsidR="004A130C" w:rsidRDefault="004A130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8765F"/>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130C"/>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67F30"/>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842FA"/>
    <w:rsid w:val="00BA74B5"/>
    <w:rsid w:val="00BD2365"/>
    <w:rsid w:val="00BE6506"/>
    <w:rsid w:val="00BF4481"/>
    <w:rsid w:val="00BF4FB8"/>
    <w:rsid w:val="00BF5487"/>
    <w:rsid w:val="00C100D0"/>
    <w:rsid w:val="00C15855"/>
    <w:rsid w:val="00C20C4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13B9617-3258-460E-B640-8AF296D9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2019-08-06T08:06:00Z</dcterms:created>
  <dcterms:modified xsi:type="dcterms:W3CDTF">2019-08-06T08:06:00Z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