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5BD5B2E" w14:textId="77777777" w:rsidR="00C671CD" w:rsidRPr="00414BF0" w:rsidRDefault="00C671CD" w:rsidP="00C671C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14BF0">
        <w:rPr>
          <w:rFonts w:eastAsia="MS Mincho" w:cs="Arial"/>
          <w:spacing w:val="-3"/>
          <w:sz w:val="22"/>
          <w:szCs w:val="22"/>
          <w:lang w:val="en-US"/>
        </w:rPr>
        <w:t>Assist guest in storing and retrieving their baggage;</w:t>
      </w:r>
    </w:p>
    <w:p w14:paraId="1C5FA70A" w14:textId="77777777" w:rsidR="00C671CD" w:rsidRPr="00414BF0" w:rsidRDefault="00C671CD" w:rsidP="00C671C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14BF0">
        <w:rPr>
          <w:rFonts w:eastAsia="MS Mincho" w:cs="Arial"/>
          <w:spacing w:val="-3"/>
          <w:sz w:val="22"/>
          <w:szCs w:val="22"/>
          <w:lang w:val="en-US"/>
        </w:rPr>
        <w:t>Maintain and handle security of storage room;</w:t>
      </w:r>
    </w:p>
    <w:p w14:paraId="1C97EE5F" w14:textId="77777777" w:rsidR="00C671CD" w:rsidRPr="00414BF0" w:rsidRDefault="00C671CD" w:rsidP="00C671C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14BF0">
        <w:rPr>
          <w:rFonts w:eastAsia="MS Mincho" w:cs="Arial"/>
          <w:spacing w:val="-3"/>
          <w:sz w:val="22"/>
          <w:szCs w:val="22"/>
          <w:lang w:val="en-US"/>
        </w:rPr>
        <w:t xml:space="preserve">Manage materials in the storage setting in an organized manner; </w:t>
      </w:r>
    </w:p>
    <w:p w14:paraId="02BB8C93" w14:textId="3687FA9D" w:rsidR="00FC04B2" w:rsidRPr="00C671CD" w:rsidRDefault="00C671CD" w:rsidP="00FC04B2">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14BF0">
        <w:rPr>
          <w:rFonts w:eastAsia="MS Mincho" w:cs="Arial"/>
          <w:spacing w:val="-3"/>
          <w:sz w:val="22"/>
          <w:szCs w:val="22"/>
          <w:lang w:val="en-US"/>
        </w:rPr>
        <w:t>Answer compliance of safety standards of a storage department.</w:t>
      </w:r>
    </w:p>
    <w:p w14:paraId="36097F3C" w14:textId="77777777" w:rsidR="00D4198A" w:rsidRPr="003E0466" w:rsidRDefault="00D4198A" w:rsidP="003E0466">
      <w:pPr>
        <w:spacing w:line="240" w:lineRule="auto"/>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19A61910"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41C49A4" w14:textId="1C41CF5A"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3BC8112" w14:textId="11B04D0F"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3AFD79ED"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C671CD" w:rsidRPr="000B60D8">
        <w:rPr>
          <w:rFonts w:eastAsia="MS Mincho" w:cs="Arial"/>
          <w:spacing w:val="-3"/>
          <w:sz w:val="22"/>
          <w:szCs w:val="22"/>
          <w:lang w:val="en-US"/>
        </w:rPr>
        <w:t>Employee will commence to perform the services of</w:t>
      </w:r>
      <w:r w:rsidR="00C671CD">
        <w:rPr>
          <w:rFonts w:eastAsia="MS Mincho" w:cs="Arial"/>
          <w:spacing w:val="-3"/>
          <w:sz w:val="22"/>
          <w:szCs w:val="22"/>
          <w:lang w:val="en-US"/>
        </w:rPr>
        <w:t xml:space="preserve"> an </w:t>
      </w:r>
      <w:r w:rsidR="00C671CD" w:rsidRPr="00FE2DA0">
        <w:rPr>
          <w:rFonts w:cs="Arial"/>
          <w:b/>
          <w:bCs/>
          <w:sz w:val="22"/>
          <w:szCs w:val="22"/>
        </w:rPr>
        <w:t>${Value6}</w:t>
      </w:r>
      <w:r w:rsidR="00C671CD" w:rsidRPr="00FE2DA0">
        <w:rPr>
          <w:rFonts w:eastAsia="MS Mincho" w:cs="Arial"/>
          <w:b/>
          <w:spacing w:val="-3"/>
          <w:sz w:val="22"/>
          <w:szCs w:val="22"/>
          <w:lang w:val="en-US"/>
        </w:rPr>
        <w:t xml:space="preserve"> </w:t>
      </w:r>
      <w:r w:rsidR="00C671CD" w:rsidRPr="00FE2DA0">
        <w:rPr>
          <w:rFonts w:eastAsia="MS Mincho" w:cs="Arial"/>
          <w:spacing w:val="-3"/>
          <w:sz w:val="22"/>
          <w:szCs w:val="22"/>
          <w:lang w:val="en-US"/>
        </w:rPr>
        <w:t>effective</w:t>
      </w:r>
      <w:r w:rsidR="00C671CD" w:rsidRPr="00FE2DA0">
        <w:rPr>
          <w:rFonts w:eastAsia="MS Mincho" w:cs="Arial"/>
          <w:b/>
          <w:spacing w:val="-3"/>
          <w:sz w:val="22"/>
          <w:szCs w:val="22"/>
          <w:lang w:val="en-US"/>
        </w:rPr>
        <w:t xml:space="preserve"> </w:t>
      </w:r>
      <w:r w:rsidR="00C671CD" w:rsidRPr="00FE2DA0">
        <w:rPr>
          <w:rFonts w:cs="Arial"/>
          <w:b/>
          <w:bCs/>
          <w:sz w:val="22"/>
          <w:szCs w:val="22"/>
        </w:rPr>
        <w:t>${Value8}</w:t>
      </w:r>
      <w:r w:rsidR="00C671CD">
        <w:rPr>
          <w:rFonts w:cs="Arial"/>
          <w:b/>
          <w:bCs/>
          <w:sz w:val="22"/>
          <w:szCs w:val="22"/>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7DC6FF13" w:rsidR="009B1AD0"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14BF0">
        <w:rPr>
          <w:rFonts w:eastAsia="MS Mincho" w:cs="Arial"/>
          <w:spacing w:val="-3"/>
          <w:sz w:val="22"/>
          <w:szCs w:val="22"/>
          <w:lang w:val="en-US"/>
        </w:rPr>
        <w:t xml:space="preserve">Employee shall receive </w:t>
      </w:r>
      <w:r w:rsidRPr="00414BF0">
        <w:rPr>
          <w:rFonts w:eastAsia="MS Mincho" w:cs="Arial"/>
          <w:b/>
          <w:spacing w:val="-3"/>
          <w:sz w:val="22"/>
          <w:szCs w:val="22"/>
          <w:lang w:val="en-US"/>
        </w:rPr>
        <w:t xml:space="preserve">Php </w:t>
      </w:r>
      <w:r w:rsidRPr="00B60291">
        <w:rPr>
          <w:rFonts w:cs="Arial"/>
          <w:b/>
          <w:bCs/>
          <w:sz w:val="22"/>
          <w:szCs w:val="22"/>
        </w:rPr>
        <w:t>${Value</w:t>
      </w:r>
      <w:r>
        <w:rPr>
          <w:rFonts w:cs="Arial"/>
          <w:b/>
          <w:bCs/>
          <w:sz w:val="22"/>
          <w:szCs w:val="22"/>
        </w:rPr>
        <w:t>10</w:t>
      </w:r>
      <w:r w:rsidRPr="00B60291">
        <w:rPr>
          <w:rFonts w:cs="Arial"/>
          <w:b/>
          <w:bCs/>
          <w:sz w:val="22"/>
          <w:szCs w:val="22"/>
        </w:rPr>
        <w:t>}</w:t>
      </w:r>
      <w:r>
        <w:rPr>
          <w:rFonts w:eastAsia="MS Mincho" w:cs="Arial"/>
          <w:spacing w:val="-3"/>
          <w:sz w:val="22"/>
          <w:szCs w:val="22"/>
          <w:lang w:val="en-US"/>
        </w:rPr>
        <w:t xml:space="preserve"> per day, payable every </w:t>
      </w:r>
      <w:r w:rsidRPr="007A60D4">
        <w:rPr>
          <w:rFonts w:eastAsia="MS Mincho" w:cs="Arial"/>
          <w:spacing w:val="-3"/>
          <w:sz w:val="22"/>
          <w:szCs w:val="22"/>
          <w:lang w:val="en-US"/>
        </w:rPr>
        <w:t>weekly cut-off</w:t>
      </w:r>
      <w:r w:rsidRPr="00414BF0">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E6934C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DAE60CC"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F15823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D5EB628"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4739F0F1"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749D492"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204D389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52582819"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bookmarkStart w:id="1" w:name="_GoBack"/>
      <w:bookmarkEnd w:id="1"/>
    </w:p>
    <w:p w14:paraId="32FC003B" w14:textId="5DCC4E3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4DD429E"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DD1D34" w:rsidR="009B1AD0" w:rsidRDefault="00C671CD"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1312" behindDoc="0" locked="0" layoutInCell="1" allowOverlap="1" wp14:anchorId="2F013442" wp14:editId="445AE08A">
            <wp:simplePos x="0" y="0"/>
            <wp:positionH relativeFrom="column">
              <wp:posOffset>-276225</wp:posOffset>
            </wp:positionH>
            <wp:positionV relativeFrom="paragraph">
              <wp:posOffset>168275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A72E0E" w:rsidRPr="00A72E0E">
        <w:rPr>
          <w:rFonts w:eastAsia="MS Mincho" w:cs="Arial"/>
          <w:b/>
          <w:spacing w:val="-3"/>
          <w:sz w:val="22"/>
          <w:szCs w:val="22"/>
          <w:lang w:val="en-US"/>
        </w:rPr>
        <w:t>PAYMENT OF COMPENSATION/BENEFITS.</w:t>
      </w:r>
      <w:r w:rsidR="00A72E0E">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7581E21" w14:textId="7EBC2884" w:rsidR="00AE6326" w:rsidRPr="00AE6326"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D0442E9" w14:textId="77777777" w:rsidR="00A123E3" w:rsidRPr="00D4198A"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A8C3492" w14:textId="136B51A8" w:rsidR="00D4198A" w:rsidRDefault="00D4198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285DB2" w14:textId="029F29F8" w:rsidR="00AE6326" w:rsidRDefault="00AE632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F19BA54" w14:textId="090DFAF1" w:rsidR="00AE6326" w:rsidRDefault="00AE632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60B289" w14:textId="278A8C5D" w:rsidR="00AE6326" w:rsidRDefault="00AE632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937A5DA" w14:textId="36E25C69" w:rsidR="00C671CD" w:rsidRDefault="00C671C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4FFF52C" w14:textId="0A6D6856" w:rsidR="00C671CD" w:rsidRDefault="00C671C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2486C6F" w14:textId="4F7492D9" w:rsidR="00C671CD" w:rsidRDefault="00C671C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6327555" w14:textId="77777777" w:rsidR="00C671CD" w:rsidRDefault="00C671C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3D54D56B"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4F1DE" w14:textId="77777777" w:rsidR="004000E9" w:rsidRDefault="004000E9">
      <w:r>
        <w:separator/>
      </w:r>
    </w:p>
  </w:endnote>
  <w:endnote w:type="continuationSeparator" w:id="0">
    <w:p w14:paraId="0D88AE0B" w14:textId="77777777" w:rsidR="004000E9" w:rsidRDefault="00400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40B54" w14:textId="77777777" w:rsidR="004000E9" w:rsidRDefault="004000E9">
      <w:r>
        <w:separator/>
      </w:r>
    </w:p>
  </w:footnote>
  <w:footnote w:type="continuationSeparator" w:id="0">
    <w:p w14:paraId="4940C9C0" w14:textId="77777777" w:rsidR="004000E9" w:rsidRDefault="004000E9">
      <w:r>
        <w:separator/>
      </w:r>
    </w:p>
    <w:p w14:paraId="5588ADBB" w14:textId="77777777" w:rsidR="004000E9" w:rsidRDefault="004000E9"/>
  </w:footnote>
  <w:footnote w:type="continuationNotice" w:id="1">
    <w:p w14:paraId="2CD8B918" w14:textId="77777777" w:rsidR="004000E9" w:rsidRDefault="004000E9">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2809"/>
    <w:rsid w:val="00191C02"/>
    <w:rsid w:val="00196321"/>
    <w:rsid w:val="001C17F8"/>
    <w:rsid w:val="001E3694"/>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0466"/>
    <w:rsid w:val="003E1425"/>
    <w:rsid w:val="003E59C2"/>
    <w:rsid w:val="003F055F"/>
    <w:rsid w:val="003F0AE1"/>
    <w:rsid w:val="003F31F8"/>
    <w:rsid w:val="003F4DC2"/>
    <w:rsid w:val="004000E9"/>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5F53E8"/>
    <w:rsid w:val="00603280"/>
    <w:rsid w:val="006101C7"/>
    <w:rsid w:val="00611FF7"/>
    <w:rsid w:val="006203E0"/>
    <w:rsid w:val="0062081B"/>
    <w:rsid w:val="00633EF0"/>
    <w:rsid w:val="00636FB3"/>
    <w:rsid w:val="0065582D"/>
    <w:rsid w:val="00664D8C"/>
    <w:rsid w:val="006805F5"/>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2328"/>
    <w:rsid w:val="008B2B38"/>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55A40"/>
    <w:rsid w:val="00A56819"/>
    <w:rsid w:val="00A72E0E"/>
    <w:rsid w:val="00A846B3"/>
    <w:rsid w:val="00A935FF"/>
    <w:rsid w:val="00A948F7"/>
    <w:rsid w:val="00A959FE"/>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3D92"/>
    <w:rsid w:val="00CD76CC"/>
    <w:rsid w:val="00D217C5"/>
    <w:rsid w:val="00D23110"/>
    <w:rsid w:val="00D4198A"/>
    <w:rsid w:val="00D54533"/>
    <w:rsid w:val="00D573DF"/>
    <w:rsid w:val="00D85D6B"/>
    <w:rsid w:val="00D9178C"/>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EBAAE70A-6892-407C-B47B-8F2EB2EBF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2019-08-06T02:30:00Z</dcterms:created>
  <dcterms:modified xsi:type="dcterms:W3CDTF">2019-08-06T02:30:00Z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