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A279E9">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A279E9">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898273" w14:textId="77777777" w:rsidR="009C0129" w:rsidRPr="009C0129" w:rsidRDefault="00F94627"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9870A7F"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Assist in planning and facilitating gaming events.</w:t>
      </w:r>
    </w:p>
    <w:p w14:paraId="11521A97"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Ensure player satisfaction by responding timely and accurately to player’s complaints and disputes.</w:t>
      </w:r>
    </w:p>
    <w:p w14:paraId="6DCB4B66"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Provide support to players on game related queries.</w:t>
      </w:r>
    </w:p>
    <w:p w14:paraId="4E5D7121"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Conduct quality assurance assessment of game products to ensure product quality and service.</w:t>
      </w:r>
    </w:p>
    <w:p w14:paraId="3732CB41"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Perform investigation and documentation of game exploits, bugs and similar other issues pertaining to online gaming world.</w:t>
      </w:r>
    </w:p>
    <w:p w14:paraId="62A7C63F"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Assist in creating, planning and implementing innovative games.</w:t>
      </w:r>
    </w:p>
    <w:p w14:paraId="411E2483"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Ensure all players adhere to gaming rules and regulations.</w:t>
      </w:r>
    </w:p>
    <w:p w14:paraId="6C161338"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lastRenderedPageBreak/>
        <w:t>Coordinate with different teams to achieve milestones within deadlines.</w:t>
      </w:r>
    </w:p>
    <w:p w14:paraId="51156195"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Manage gaming operations and report game status to management on daily basis.</w:t>
      </w:r>
    </w:p>
    <w:p w14:paraId="23CBC477"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proofErr w:type="spellStart"/>
      <w:r w:rsidRPr="009C0129">
        <w:rPr>
          <w:rFonts w:cs="Arial"/>
          <w:sz w:val="22"/>
          <w:szCs w:val="28"/>
        </w:rPr>
        <w:t>Analyze</w:t>
      </w:r>
      <w:proofErr w:type="spellEnd"/>
      <w:r w:rsidRPr="009C0129">
        <w:rPr>
          <w:rFonts w:cs="Arial"/>
          <w:sz w:val="22"/>
          <w:szCs w:val="28"/>
        </w:rPr>
        <w:t xml:space="preserve"> feedback and suggestions from players for continuous improvements of game.</w:t>
      </w:r>
    </w:p>
    <w:p w14:paraId="38C63D90"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Evaluate game process and procedures and recommend improvements.</w:t>
      </w:r>
    </w:p>
    <w:p w14:paraId="342F133F"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Manage game messaging and gaming forums to attract more players.</w:t>
      </w:r>
    </w:p>
    <w:p w14:paraId="1666E183" w14:textId="77777777"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Perform server testing and hack testing of gaming product.</w:t>
      </w:r>
    </w:p>
    <w:p w14:paraId="4F94F114" w14:textId="3D057BB0" w:rsidR="009C0129" w:rsidRPr="009C0129" w:rsidRDefault="009C0129"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sidRPr="009C0129">
        <w:rPr>
          <w:rFonts w:cs="Arial"/>
          <w:sz w:val="22"/>
          <w:szCs w:val="28"/>
        </w:rPr>
        <w:t>Monitor disturbances and imbalances during games and provide.</w:t>
      </w: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A279E9">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469E46C2" w:rsidR="00261671" w:rsidRPr="00F35FA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605930" w:rsidRPr="00DD1A57">
        <w:rPr>
          <w:rFonts w:eastAsia="MS Mincho" w:cs="Arial"/>
          <w:color w:val="000000" w:themeColor="text1"/>
          <w:spacing w:val="-3"/>
          <w:sz w:val="22"/>
          <w:szCs w:val="22"/>
          <w:lang w:val="en-US"/>
        </w:rPr>
        <w:t xml:space="preserve">Employee will commence to perform the services in favor of </w:t>
      </w:r>
      <w:r w:rsidR="00605930" w:rsidRPr="00DD1A57">
        <w:rPr>
          <w:rFonts w:cs="Arial"/>
          <w:b/>
          <w:bCs/>
          <w:sz w:val="22"/>
        </w:rPr>
        <w:t>${Value3}</w:t>
      </w:r>
      <w:r w:rsidR="00605930" w:rsidRPr="00DD1A57">
        <w:rPr>
          <w:rFonts w:cs="Arial"/>
          <w:b/>
          <w:color w:val="000000" w:themeColor="text1"/>
          <w:sz w:val="22"/>
          <w:szCs w:val="22"/>
        </w:rPr>
        <w:t xml:space="preserve"> </w:t>
      </w:r>
      <w:r w:rsidR="00605930">
        <w:rPr>
          <w:rFonts w:eastAsia="MS Mincho" w:cs="Arial"/>
          <w:color w:val="000000" w:themeColor="text1"/>
          <w:spacing w:val="-3"/>
          <w:sz w:val="22"/>
          <w:szCs w:val="22"/>
          <w:lang w:val="en-US"/>
        </w:rPr>
        <w:t>for</w:t>
      </w:r>
      <w:r w:rsidR="00605930" w:rsidRPr="00DD1A57">
        <w:rPr>
          <w:rFonts w:eastAsia="MS Mincho" w:cs="Arial"/>
          <w:color w:val="000000" w:themeColor="text1"/>
          <w:spacing w:val="-3"/>
          <w:sz w:val="22"/>
          <w:szCs w:val="22"/>
          <w:lang w:val="en-US"/>
        </w:rPr>
        <w:t xml:space="preserve"> </w:t>
      </w:r>
      <w:r w:rsidR="00605930" w:rsidRPr="00DD1A57">
        <w:rPr>
          <w:rFonts w:cs="Arial"/>
          <w:b/>
          <w:bCs/>
          <w:sz w:val="22"/>
        </w:rPr>
        <w:t>${Value8}</w:t>
      </w:r>
      <w:r w:rsidR="00605930">
        <w:rPr>
          <w:rFonts w:cs="Arial"/>
          <w:b/>
          <w:bCs/>
          <w:sz w:val="22"/>
        </w:rPr>
        <w:t xml:space="preserve"> </w:t>
      </w:r>
      <w:r w:rsidR="00605930">
        <w:rPr>
          <w:rFonts w:cs="Arial"/>
          <w:sz w:val="22"/>
        </w:rPr>
        <w:t xml:space="preserve">to </w:t>
      </w:r>
      <w:r w:rsidR="00605930" w:rsidRPr="00DD1A57">
        <w:rPr>
          <w:rFonts w:cs="Arial"/>
          <w:b/>
          <w:bCs/>
          <w:sz w:val="22"/>
        </w:rPr>
        <w:t>${</w:t>
      </w:r>
      <w:r w:rsidR="00605930">
        <w:rPr>
          <w:rFonts w:cs="Arial"/>
          <w:b/>
          <w:bCs/>
          <w:sz w:val="22"/>
        </w:rPr>
        <w:t>Deo9</w:t>
      </w:r>
      <w:r w:rsidR="00605930" w:rsidRPr="00DD1A57">
        <w:rPr>
          <w:rFonts w:cs="Arial"/>
          <w:b/>
          <w:bCs/>
          <w:sz w:val="22"/>
        </w:rPr>
        <w:t>}</w:t>
      </w:r>
      <w:r w:rsidR="00605930">
        <w:rPr>
          <w:rFonts w:cs="Arial"/>
          <w:b/>
          <w:bCs/>
          <w:sz w:val="22"/>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01763C" w14:textId="77777777" w:rsidR="00F81A2D" w:rsidRPr="00353771" w:rsidRDefault="00F81A2D" w:rsidP="00F81A2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353771">
        <w:rPr>
          <w:rFonts w:eastAsia="MS Mincho" w:cs="Arial"/>
          <w:color w:val="000000" w:themeColor="text1"/>
          <w:spacing w:val="-3"/>
          <w:sz w:val="22"/>
          <w:szCs w:val="22"/>
          <w:lang w:val="en-US"/>
        </w:rPr>
        <w:t xml:space="preserve">Employee shall receive </w:t>
      </w:r>
      <w:r w:rsidRPr="00353771">
        <w:rPr>
          <w:rFonts w:eastAsia="MS Mincho" w:cs="Arial"/>
          <w:b/>
          <w:color w:val="000000" w:themeColor="text1"/>
          <w:spacing w:val="-3"/>
          <w:sz w:val="22"/>
          <w:szCs w:val="22"/>
          <w:lang w:val="en-US"/>
        </w:rPr>
        <w:t xml:space="preserve">Php </w:t>
      </w:r>
      <w:r w:rsidRPr="00353771">
        <w:rPr>
          <w:rFonts w:cs="Arial"/>
          <w:b/>
          <w:bCs/>
          <w:sz w:val="22"/>
        </w:rPr>
        <w:t>${Value10}</w:t>
      </w:r>
      <w:r w:rsidRPr="00353771">
        <w:rPr>
          <w:rFonts w:eastAsia="MS Mincho" w:cs="Arial"/>
          <w:color w:val="000000" w:themeColor="text1"/>
          <w:spacing w:val="-3"/>
          <w:sz w:val="22"/>
          <w:szCs w:val="22"/>
          <w:lang w:val="en-US"/>
        </w:rPr>
        <w:t xml:space="preserve"> per day, payable every </w:t>
      </w:r>
      <w:r w:rsidRPr="00353771">
        <w:rPr>
          <w:rFonts w:eastAsia="MS Mincho" w:cs="Arial"/>
          <w:b/>
          <w:color w:val="000000" w:themeColor="text1"/>
          <w:spacing w:val="-3"/>
          <w:sz w:val="22"/>
          <w:szCs w:val="22"/>
          <w:lang w:val="en-US"/>
        </w:rPr>
        <w:t>weekly cut-off</w:t>
      </w:r>
      <w:r w:rsidRPr="00353771">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364B906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D7C9F52" w14:textId="7AA2350F" w:rsidR="0064592B" w:rsidRPr="00324303" w:rsidRDefault="009C0129"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1441EB64">
            <wp:simplePos x="0" y="0"/>
            <wp:positionH relativeFrom="column">
              <wp:posOffset>-273050</wp:posOffset>
            </wp:positionH>
            <wp:positionV relativeFrom="paragraph">
              <wp:posOffset>167640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2580A4BB"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2AD6E576"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8E06986"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5610AE91"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A57418C"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5109490"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8CC16CD" w:rsidR="001272B5"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8939ED9" w14:textId="6241C5B8" w:rsidR="009C0129"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04B0A59" w14:textId="29D8BE64" w:rsidR="009C0129"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0CD5CC" w14:textId="3672DA49" w:rsidR="009C0129"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2D0100" w14:textId="77777777" w:rsidR="009C0129" w:rsidRPr="00261671"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260F65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009C0129">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07EA0" w14:textId="77777777" w:rsidR="009D723B" w:rsidRDefault="009D723B">
      <w:r>
        <w:separator/>
      </w:r>
    </w:p>
  </w:endnote>
  <w:endnote w:type="continuationSeparator" w:id="0">
    <w:p w14:paraId="5BF7A042" w14:textId="77777777" w:rsidR="009D723B" w:rsidRDefault="009D7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8EB47" w14:textId="77777777" w:rsidR="009D723B" w:rsidRDefault="009D723B">
      <w:r>
        <w:separator/>
      </w:r>
    </w:p>
  </w:footnote>
  <w:footnote w:type="continuationSeparator" w:id="0">
    <w:p w14:paraId="1A587146" w14:textId="77777777" w:rsidR="009D723B" w:rsidRDefault="009D723B">
      <w:r>
        <w:separator/>
      </w:r>
    </w:p>
    <w:p w14:paraId="4DFE43E6" w14:textId="77777777" w:rsidR="009D723B" w:rsidRDefault="009D723B"/>
  </w:footnote>
  <w:footnote w:type="continuationNotice" w:id="1">
    <w:p w14:paraId="74408748" w14:textId="77777777" w:rsidR="009D723B" w:rsidRDefault="009D723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45F45CCB"/>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2"/>
  </w:num>
  <w:num w:numId="10">
    <w:abstractNumId w:val="0"/>
  </w:num>
  <w:num w:numId="11">
    <w:abstractNumId w:val="11"/>
  </w:num>
  <w:num w:numId="12">
    <w:abstractNumId w:val="1"/>
  </w:num>
  <w:num w:numId="13">
    <w:abstractNumId w:val="4"/>
  </w:num>
  <w:num w:numId="14">
    <w:abstractNumId w:val="8"/>
  </w:num>
  <w:num w:numId="15">
    <w:abstractNumId w:val="13"/>
  </w:num>
  <w:num w:numId="16">
    <w:abstractNumId w:val="7"/>
  </w:num>
  <w:num w:numId="1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593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C0129"/>
    <w:rsid w:val="009D723B"/>
    <w:rsid w:val="009E169D"/>
    <w:rsid w:val="009F2029"/>
    <w:rsid w:val="009F609F"/>
    <w:rsid w:val="009F6531"/>
    <w:rsid w:val="00A03B16"/>
    <w:rsid w:val="00A07DF9"/>
    <w:rsid w:val="00A13876"/>
    <w:rsid w:val="00A17383"/>
    <w:rsid w:val="00A279E9"/>
    <w:rsid w:val="00A55A40"/>
    <w:rsid w:val="00A56819"/>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81A2D"/>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1F917AB-7260-4CB9-B488-F9045066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2019-09-03T07:42:00Z</dcterms:created>
  <dcterms:modified xsi:type="dcterms:W3CDTF">2019-09-03T07:42:00Z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