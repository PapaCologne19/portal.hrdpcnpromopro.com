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8240"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6639D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Supervises assigned area and monitors and coaches Beauty advisors based on agreed standards. </w:t>
      </w:r>
    </w:p>
    <w:p w14:paraId="76C57DA9"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Prepares and submits permanent journey plan on a monthly basis, does plotted route and reports real time to immediate superior any deviation from the PJP.</w:t>
      </w:r>
    </w:p>
    <w:p w14:paraId="1172C212"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and reports OOS, competitive activities, concerns in stores and with BA.</w:t>
      </w:r>
    </w:p>
    <w:p w14:paraId="7A8BE1C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Does demo back to their BA’s every route.</w:t>
      </w:r>
    </w:p>
    <w:p w14:paraId="6362C80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Responsible for achieving 95% target deployment.</w:t>
      </w:r>
    </w:p>
    <w:p w14:paraId="5FA0518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Evaluates BA performance in store and develops/recommends areas for improvement.</w:t>
      </w:r>
    </w:p>
    <w:p w14:paraId="246500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quality BA are deployed in store. </w:t>
      </w:r>
    </w:p>
    <w:p w14:paraId="51C8D29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lastRenderedPageBreak/>
        <w:t>Drives achievement of area sales target.</w:t>
      </w:r>
    </w:p>
    <w:p w14:paraId="20442ED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Handles operations at store level that involves the BA (ex. Intro, ID, etc).</w:t>
      </w:r>
    </w:p>
    <w:p w14:paraId="72C6DB14"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the Agency and Store policies as well as Clients instructions are being observed by their BAs.</w:t>
      </w:r>
    </w:p>
    <w:p w14:paraId="51CF85B3"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Develops and implements corrective measures for all in-store issues</w:t>
      </w:r>
    </w:p>
    <w:p w14:paraId="2149128C"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attendance and calls the attention of BAs who are always absent or tardy.</w:t>
      </w:r>
    </w:p>
    <w:p w14:paraId="0B595BA1"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Reports and resolves store issues on violations of BA Code of Conduct</w:t>
      </w:r>
    </w:p>
    <w:p w14:paraId="7E1CF000"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the 60 days vacancy period</w:t>
      </w:r>
    </w:p>
    <w:p w14:paraId="373018E7"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Build good rapport/relationship with BA, clients and store representatives.</w:t>
      </w:r>
    </w:p>
    <w:p w14:paraId="4B3814C8"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 Flags potential resignations. </w:t>
      </w:r>
    </w:p>
    <w:p w14:paraId="418225B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Helps resolves issues concerning vacancies.</w:t>
      </w:r>
    </w:p>
    <w:p w14:paraId="38ED5D8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Audits BAs using PPLUS at least once a week (4x a month). </w:t>
      </w:r>
    </w:p>
    <w:p w14:paraId="052AF16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execution of brand activations and gives relevant and productive feedback. </w:t>
      </w:r>
    </w:p>
    <w:p w14:paraId="5B7B7D3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planogram implementation. </w:t>
      </w:r>
    </w:p>
    <w:p w14:paraId="2B808D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on shelf are not near ex</w:t>
      </w:r>
    </w:p>
    <w:p w14:paraId="7DB91A9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and testers are clean</w:t>
      </w:r>
    </w:p>
    <w:p w14:paraId="1CAD1B23" w14:textId="77777777" w:rsid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that all gadgets/merchandising materials provided/entrusted by the Agency to her and the BAs are properly handled and kept safely. </w:t>
      </w:r>
    </w:p>
    <w:p w14:paraId="42FCDE1B" w14:textId="0392C4B3" w:rsidR="00E72A0F" w:rsidRDefault="00690087" w:rsidP="00690087">
      <w:pPr>
        <w:pStyle w:val="ListParagraph"/>
        <w:numPr>
          <w:ilvl w:val="0"/>
          <w:numId w:val="27"/>
        </w:numPr>
        <w:spacing w:after="200"/>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42368" behindDoc="0" locked="0" layoutInCell="1" allowOverlap="1" wp14:anchorId="04863486" wp14:editId="37A80EFD">
            <wp:simplePos x="0" y="0"/>
            <wp:positionH relativeFrom="column">
              <wp:posOffset>-317500</wp:posOffset>
            </wp:positionH>
            <wp:positionV relativeFrom="paragraph">
              <wp:posOffset>94615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690087">
        <w:rPr>
          <w:rFonts w:asciiTheme="majorHAnsi" w:hAnsiTheme="majorHAnsi" w:cstheme="majorHAnsi"/>
          <w:sz w:val="22"/>
          <w:szCs w:val="22"/>
        </w:rPr>
        <w:t>Coaches BAs to achieving their sales target and helps address non-perfect scores in audit.</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1410DDA"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5216F" w:rsidRPr="00E5216F">
        <w:rPr>
          <w:rFonts w:asciiTheme="majorHAnsi" w:eastAsia="MS Mincho" w:hAnsiTheme="majorHAnsi" w:cstheme="majorHAnsi"/>
          <w:spacing w:val="-3"/>
          <w:sz w:val="22"/>
          <w:szCs w:val="22"/>
          <w:lang w:val="en-US"/>
        </w:rPr>
        <w:t xml:space="preserve">Employee will commence to perform the services of an </w:t>
      </w:r>
      <w:r w:rsidR="00E5216F" w:rsidRPr="00E5216F">
        <w:rPr>
          <w:rFonts w:asciiTheme="majorHAnsi" w:hAnsiTheme="majorHAnsi" w:cstheme="majorHAnsi"/>
          <w:b/>
          <w:bCs/>
          <w:sz w:val="22"/>
          <w:szCs w:val="22"/>
        </w:rPr>
        <w:t>${Value6}</w:t>
      </w:r>
      <w:r w:rsidR="00E5216F" w:rsidRPr="00E5216F">
        <w:rPr>
          <w:rFonts w:asciiTheme="majorHAnsi" w:eastAsia="MS Mincho" w:hAnsiTheme="majorHAnsi" w:cstheme="majorHAnsi"/>
          <w:spacing w:val="-3"/>
          <w:sz w:val="22"/>
          <w:szCs w:val="22"/>
          <w:lang w:val="en-US"/>
        </w:rPr>
        <w:t xml:space="preserve"> effective </w:t>
      </w:r>
      <w:r w:rsidR="00E5216F" w:rsidRPr="00E5216F">
        <w:rPr>
          <w:rFonts w:asciiTheme="majorHAnsi" w:hAnsiTheme="majorHAnsi" w:cstheme="majorHAnsi"/>
          <w:b/>
          <w:bCs/>
          <w:sz w:val="22"/>
          <w:szCs w:val="22"/>
        </w:rPr>
        <w:t>${Value8}</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3E2D3C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FA2CB5">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FA2CB5">
        <w:rPr>
          <w:rFonts w:eastAsia="MS Mincho" w:cs="Arial"/>
          <w:b/>
          <w:bCs/>
          <w:spacing w:val="-3"/>
          <w:sz w:val="22"/>
          <w:szCs w:val="22"/>
          <w:lang w:val="en-US"/>
        </w:rPr>
        <w:t>30</w:t>
      </w:r>
      <w:bookmarkStart w:id="1" w:name="_GoBack"/>
      <w:bookmarkEnd w:id="1"/>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37A51CBD" w:rsidR="00AF4E0C"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7F508574" w:rsidR="00690087"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A893A0" w14:textId="3B34031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6687E1" w14:textId="5977ACD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4D1474" w14:textId="761667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86DC67" w14:textId="54C241FE"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6AA0AA" w14:textId="04A2691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A7185C" w14:textId="565E5C4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082933" w14:textId="3D2175F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B6BED2" w14:textId="48C36C6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23B89E" w14:textId="516E342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D3A333" w14:textId="512885A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9B9B34" w14:textId="5E9DDD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40A546" w14:textId="70114C6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AC69A0" w14:textId="0B5CFC1D"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40A7F9" w14:textId="1078C1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938F2" w14:textId="282A46D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CCFBD" w14:textId="2FEA8ED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773183" w14:textId="7BB35324"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898324" w14:textId="1B78C7A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1429E" w14:textId="76B56A2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B67AAB" w14:textId="7B8CA89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E2CAB14" w14:textId="72AC12C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594771" w14:textId="52168A4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E33143" w14:textId="7777777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238393" w14:textId="277B499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C1E4C5" w14:textId="0C7220AD"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5C4ECA" w14:textId="1D4748DE"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A895AC" w14:textId="0F82E6CA"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DC9E2A" w14:textId="49AC6F6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397F9A" w14:textId="73E12CF4"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869024" w14:textId="65548686"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B9AD86" w14:textId="4C42EEA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C9878E" w14:textId="546230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690087" w:rsidRDefault="00690087" w:rsidP="00690087">
      <w:pPr>
        <w:ind w:left="2880" w:firstLine="720"/>
        <w:rPr>
          <w:rFonts w:asciiTheme="majorHAnsi" w:hAnsiTheme="majorHAnsi" w:cstheme="majorHAnsi"/>
          <w:b/>
          <w:sz w:val="24"/>
          <w:u w:val="single"/>
        </w:rPr>
      </w:pPr>
    </w:p>
    <w:p w14:paraId="4F8AD033" w14:textId="77777777" w:rsidR="00690087" w:rsidRPr="00690087" w:rsidRDefault="00690087" w:rsidP="00690087">
      <w:pPr>
        <w:ind w:left="2880" w:firstLine="720"/>
        <w:rPr>
          <w:rFonts w:asciiTheme="majorHAnsi" w:hAnsiTheme="majorHAnsi" w:cstheme="majorHAnsi"/>
          <w:szCs w:val="20"/>
        </w:rPr>
      </w:pPr>
      <w:r w:rsidRPr="00690087">
        <w:rPr>
          <w:rFonts w:asciiTheme="majorHAnsi" w:hAnsiTheme="majorHAnsi" w:cstheme="majorHAnsi"/>
          <w:b/>
          <w:sz w:val="24"/>
          <w:u w:val="single"/>
        </w:rPr>
        <w:t>BEHAVIORAL CLAUSE</w:t>
      </w:r>
    </w:p>
    <w:p w14:paraId="1B62205A" w14:textId="77777777" w:rsidR="00690087" w:rsidRPr="00690087" w:rsidRDefault="00690087" w:rsidP="00690087">
      <w:pPr>
        <w:jc w:val="center"/>
        <w:rPr>
          <w:rFonts w:asciiTheme="majorHAnsi" w:hAnsiTheme="majorHAnsi" w:cstheme="majorHAnsi"/>
          <w:b/>
          <w:sz w:val="24"/>
          <w:u w:val="single"/>
        </w:rPr>
      </w:pPr>
    </w:p>
    <w:p w14:paraId="1E7FDEC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and obey all legitimate instructions and directions of his his/her immediate superior</w:t>
      </w:r>
    </w:p>
    <w:p w14:paraId="2A928070"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accomplish and submit all mandatory reports/documents on agreed schedule and time (e.g. daily text attendance, sales report, competitive reports, timesheets/DTRs, etc.)</w:t>
      </w:r>
    </w:p>
    <w:p w14:paraId="5156241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treat all BAs, staff, clients, partners/dealers/stores with respect all the time</w:t>
      </w:r>
    </w:p>
    <w:p w14:paraId="70B3C3FF"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all rules and policies partners/dealer/stores</w:t>
      </w:r>
    </w:p>
    <w:p w14:paraId="3B730393"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attend all mandatory meetings dictated by Agency</w:t>
      </w:r>
    </w:p>
    <w:p w14:paraId="465CF4A5"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always be on time for work, meetings and Business Review.</w:t>
      </w:r>
    </w:p>
    <w:p w14:paraId="77223A66"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 xml:space="preserve">To liquidate expenses on time </w:t>
      </w:r>
    </w:p>
    <w:p w14:paraId="772760CC"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wear appropriate and decent clothes, with ID, during fieldwork and office meetings.</w:t>
      </w:r>
    </w:p>
    <w:p w14:paraId="3CB97B27"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No posting of any photographs in any social media account that are confidential and/or will jeopardize the integrity of the Brand, Client and/or the Agency.</w:t>
      </w:r>
    </w:p>
    <w:p w14:paraId="32B6698D" w14:textId="77777777" w:rsidR="00690087" w:rsidRPr="00690087" w:rsidRDefault="00690087" w:rsidP="00690087">
      <w:pPr>
        <w:pStyle w:val="ColorfulList-Accent11"/>
        <w:jc w:val="both"/>
        <w:rPr>
          <w:rFonts w:asciiTheme="majorHAnsi" w:hAnsiTheme="majorHAnsi" w:cstheme="majorHAnsi"/>
        </w:rPr>
      </w:pPr>
    </w:p>
    <w:p w14:paraId="1AFC0CA8" w14:textId="77777777" w:rsidR="00690087" w:rsidRPr="00690087" w:rsidRDefault="00690087" w:rsidP="00690087">
      <w:pPr>
        <w:pStyle w:val="ColorfulList-Accent11"/>
        <w:jc w:val="both"/>
        <w:rPr>
          <w:rFonts w:asciiTheme="majorHAnsi" w:hAnsiTheme="majorHAnsi" w:cstheme="majorHAnsi"/>
        </w:rPr>
      </w:pPr>
    </w:p>
    <w:p w14:paraId="527E58FB" w14:textId="68F38351" w:rsidR="00690087" w:rsidRPr="00690087" w:rsidRDefault="00690087" w:rsidP="00690087">
      <w:pPr>
        <w:pStyle w:val="ColorfulList-Accent11"/>
        <w:ind w:left="2880"/>
        <w:jc w:val="both"/>
        <w:rPr>
          <w:rFonts w:asciiTheme="majorHAnsi" w:hAnsiTheme="majorHAnsi" w:cstheme="majorHAnsi"/>
          <w:b/>
          <w:sz w:val="24"/>
          <w:szCs w:val="24"/>
          <w:u w:val="single"/>
        </w:rPr>
      </w:pPr>
      <w:r w:rsidRPr="00690087">
        <w:rPr>
          <w:rFonts w:asciiTheme="majorHAnsi" w:hAnsiTheme="majorHAnsi" w:cstheme="majorHAnsi"/>
          <w:b/>
          <w:sz w:val="24"/>
          <w:szCs w:val="24"/>
          <w:u w:val="single"/>
        </w:rPr>
        <w:t>BEAUTY ADVISOR SUPERVISOR KPI</w:t>
      </w:r>
    </w:p>
    <w:p w14:paraId="542867C1" w14:textId="3FA8F939" w:rsidR="00690087" w:rsidRPr="00690087" w:rsidRDefault="00690087" w:rsidP="00690087">
      <w:pPr>
        <w:pStyle w:val="ColorfulList-Accent11"/>
        <w:ind w:left="4320"/>
        <w:jc w:val="both"/>
        <w:rPr>
          <w:rFonts w:asciiTheme="majorHAnsi" w:hAnsiTheme="majorHAnsi" w:cstheme="majorHAnsi"/>
        </w:rPr>
      </w:pPr>
    </w:p>
    <w:p w14:paraId="2D213766" w14:textId="03A4CABB" w:rsidR="00690087" w:rsidRPr="00690087" w:rsidRDefault="00690087" w:rsidP="00690087">
      <w:pPr>
        <w:pStyle w:val="ColorfulList-Accent11"/>
        <w:ind w:left="4320"/>
        <w:jc w:val="both"/>
        <w:rPr>
          <w:rFonts w:asciiTheme="majorHAnsi" w:hAnsiTheme="majorHAnsi" w:cstheme="majorHAnsi"/>
        </w:rPr>
      </w:pPr>
      <w:r w:rsidRPr="00690087">
        <w:rPr>
          <w:rFonts w:asciiTheme="majorHAnsi" w:hAnsiTheme="majorHAnsi" w:cstheme="majorHAnsi"/>
          <w:b/>
          <w:noProof/>
          <w:sz w:val="24"/>
          <w:szCs w:val="24"/>
          <w:u w:val="single"/>
        </w:rPr>
        <w:drawing>
          <wp:anchor distT="0" distB="0" distL="114300" distR="114300" simplePos="0" relativeHeight="251661824"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690087" w:rsidRDefault="00690087" w:rsidP="00690087">
      <w:pPr>
        <w:jc w:val="center"/>
        <w:rPr>
          <w:rFonts w:asciiTheme="majorHAnsi" w:hAnsiTheme="majorHAnsi" w:cstheme="majorHAnsi"/>
          <w:b/>
          <w:sz w:val="24"/>
          <w:u w:val="single"/>
        </w:rPr>
      </w:pPr>
      <w:r w:rsidRPr="00690087">
        <w:rPr>
          <w:rFonts w:asciiTheme="majorHAnsi" w:hAnsiTheme="majorHAnsi" w:cstheme="majorHAnsi"/>
          <w:b/>
          <w:sz w:val="24"/>
          <w:u w:val="single"/>
        </w:rPr>
        <w:t>Sales Achievement and Productivity and Quality of Work (80%)</w:t>
      </w:r>
    </w:p>
    <w:p w14:paraId="1BBBB30D" w14:textId="28EEBA0A" w:rsidR="00690087" w:rsidRPr="00690087" w:rsidRDefault="00690087" w:rsidP="00690087">
      <w:pPr>
        <w:jc w:val="center"/>
        <w:rPr>
          <w:rFonts w:asciiTheme="majorHAnsi" w:hAnsiTheme="majorHAnsi" w:cstheme="majorHAnsi"/>
          <w:b/>
          <w:sz w:val="24"/>
          <w:u w:val="single"/>
        </w:rPr>
      </w:pPr>
    </w:p>
    <w:p w14:paraId="0AD0C1E2" w14:textId="77777777" w:rsidR="00690087" w:rsidRPr="00690087" w:rsidRDefault="00690087" w:rsidP="00690087">
      <w:pPr>
        <w:jc w:val="center"/>
        <w:rPr>
          <w:rFonts w:asciiTheme="majorHAnsi" w:hAnsiTheme="majorHAnsi" w:cstheme="majorHAnsi"/>
          <w:b/>
          <w:sz w:val="24"/>
          <w:u w:val="single"/>
        </w:rPr>
      </w:pPr>
    </w:p>
    <w:p w14:paraId="05AAAB82" w14:textId="77777777" w:rsidR="00690087" w:rsidRPr="00690087" w:rsidRDefault="00690087" w:rsidP="00690087">
      <w:pPr>
        <w:spacing w:after="160" w:line="259" w:lineRule="auto"/>
        <w:rPr>
          <w:rFonts w:asciiTheme="majorHAnsi" w:hAnsiTheme="majorHAnsi" w:cstheme="majorHAnsi"/>
          <w:szCs w:val="20"/>
        </w:rPr>
      </w:pPr>
      <w:r w:rsidRPr="00690087">
        <w:rPr>
          <w:rFonts w:asciiTheme="majorHAnsi" w:hAnsiTheme="majorHAnsi" w:cstheme="majorHAnsi"/>
          <w:b/>
          <w:iCs/>
          <w:szCs w:val="20"/>
        </w:rPr>
        <w:t xml:space="preserve">Sales Achievement </w:t>
      </w:r>
      <w:r w:rsidRPr="00690087">
        <w:rPr>
          <w:rFonts w:asciiTheme="majorHAnsi" w:hAnsiTheme="majorHAnsi" w:cstheme="majorHAnsi"/>
          <w:iCs/>
          <w:szCs w:val="20"/>
        </w:rPr>
        <w:t>(40%)</w:t>
      </w:r>
    </w:p>
    <w:p w14:paraId="7F825ABC" w14:textId="77777777" w:rsidR="00690087" w:rsidRPr="00690087" w:rsidRDefault="00690087" w:rsidP="00690087">
      <w:pPr>
        <w:pStyle w:val="NoSpacing"/>
        <w:numPr>
          <w:ilvl w:val="0"/>
          <w:numId w:val="35"/>
        </w:numPr>
        <w:rPr>
          <w:rFonts w:asciiTheme="majorHAnsi" w:hAnsiTheme="majorHAnsi" w:cstheme="majorHAnsi"/>
          <w:sz w:val="20"/>
          <w:szCs w:val="20"/>
        </w:rPr>
      </w:pPr>
      <w:r w:rsidRPr="00690087">
        <w:rPr>
          <w:rFonts w:asciiTheme="majorHAnsi" w:hAnsiTheme="majorHAnsi" w:cstheme="majorHAnsi"/>
          <w:sz w:val="20"/>
          <w:szCs w:val="20"/>
        </w:rPr>
        <w:t>Must meet target sales in assigned store</w:t>
      </w:r>
    </w:p>
    <w:p w14:paraId="46DFED8F" w14:textId="77777777" w:rsidR="00690087" w:rsidRPr="00690087" w:rsidRDefault="00690087" w:rsidP="00690087">
      <w:pPr>
        <w:pStyle w:val="NoSpacing"/>
        <w:ind w:left="720"/>
        <w:rPr>
          <w:rFonts w:asciiTheme="majorHAnsi" w:hAnsiTheme="majorHAnsi" w:cstheme="majorHAnsi"/>
          <w:sz w:val="20"/>
          <w:szCs w:val="20"/>
        </w:rPr>
      </w:pPr>
    </w:p>
    <w:p w14:paraId="17A96C2E"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Store Audit</w:t>
      </w:r>
      <w:r w:rsidRPr="00690087">
        <w:rPr>
          <w:rFonts w:asciiTheme="majorHAnsi" w:hAnsiTheme="majorHAnsi" w:cstheme="majorHAnsi"/>
          <w:iCs/>
          <w:szCs w:val="20"/>
        </w:rPr>
        <w:t xml:space="preserve"> (20%)</w:t>
      </w:r>
    </w:p>
    <w:p w14:paraId="59A7E365" w14:textId="77777777" w:rsidR="00690087" w:rsidRPr="00690087" w:rsidRDefault="00690087" w:rsidP="00690087">
      <w:pPr>
        <w:pStyle w:val="ListParagraph"/>
        <w:numPr>
          <w:ilvl w:val="0"/>
          <w:numId w:val="36"/>
        </w:numPr>
        <w:spacing w:after="160" w:line="259" w:lineRule="auto"/>
        <w:rPr>
          <w:rFonts w:asciiTheme="majorHAnsi" w:hAnsiTheme="majorHAnsi" w:cstheme="majorHAnsi"/>
          <w:szCs w:val="20"/>
        </w:rPr>
      </w:pPr>
      <w:r w:rsidRPr="00690087">
        <w:rPr>
          <w:rFonts w:asciiTheme="majorHAnsi" w:hAnsiTheme="majorHAnsi" w:cstheme="majorHAnsi"/>
          <w:szCs w:val="20"/>
        </w:rPr>
        <w:t>Must comply and pass the Perfect Store Audit/ Internal Audit of PCN</w:t>
      </w:r>
    </w:p>
    <w:p w14:paraId="18CB8CDC"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Submission of Required Reports</w:t>
      </w:r>
      <w:r w:rsidRPr="00690087">
        <w:rPr>
          <w:rFonts w:asciiTheme="majorHAnsi" w:hAnsiTheme="majorHAnsi" w:cstheme="majorHAnsi"/>
          <w:iCs/>
          <w:szCs w:val="20"/>
        </w:rPr>
        <w:t xml:space="preserve"> </w:t>
      </w:r>
    </w:p>
    <w:p w14:paraId="53E78E5D"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On Time submission of reports (20%)</w:t>
      </w:r>
    </w:p>
    <w:p w14:paraId="754D79B2"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Quality and Accuracy (20%)</w:t>
      </w:r>
    </w:p>
    <w:p w14:paraId="3842A1CB" w14:textId="77777777" w:rsidR="00690087" w:rsidRPr="00690087" w:rsidRDefault="00690087" w:rsidP="00690087">
      <w:pPr>
        <w:rPr>
          <w:rFonts w:asciiTheme="majorHAnsi" w:hAnsiTheme="majorHAnsi" w:cstheme="majorHAnsi"/>
          <w:b/>
          <w:szCs w:val="20"/>
        </w:rPr>
      </w:pPr>
    </w:p>
    <w:p w14:paraId="6F45B399" w14:textId="77777777" w:rsidR="00690087" w:rsidRPr="00690087" w:rsidRDefault="00690087" w:rsidP="00690087">
      <w:pPr>
        <w:pStyle w:val="ListParagraph"/>
        <w:ind w:left="3600"/>
        <w:rPr>
          <w:rFonts w:asciiTheme="majorHAnsi" w:hAnsiTheme="majorHAnsi" w:cstheme="majorHAnsi"/>
          <w:b/>
          <w:sz w:val="24"/>
          <w:u w:val="single"/>
        </w:rPr>
      </w:pPr>
    </w:p>
    <w:p w14:paraId="6007E007" w14:textId="77777777" w:rsidR="00690087" w:rsidRPr="00690087" w:rsidRDefault="00690087" w:rsidP="00690087">
      <w:pPr>
        <w:pStyle w:val="ListParagraph"/>
        <w:ind w:left="3600"/>
        <w:rPr>
          <w:rFonts w:asciiTheme="majorHAnsi" w:hAnsiTheme="majorHAnsi" w:cstheme="majorHAnsi"/>
          <w:b/>
          <w:sz w:val="24"/>
          <w:u w:val="single"/>
        </w:rPr>
      </w:pPr>
      <w:r w:rsidRPr="00690087">
        <w:rPr>
          <w:rFonts w:asciiTheme="majorHAnsi" w:hAnsiTheme="majorHAnsi" w:cstheme="majorHAnsi"/>
          <w:b/>
          <w:sz w:val="24"/>
          <w:u w:val="single"/>
        </w:rPr>
        <w:t>Work Ethics 10%</w:t>
      </w:r>
    </w:p>
    <w:p w14:paraId="292A58AB" w14:textId="77777777" w:rsidR="00690087" w:rsidRPr="00690087" w:rsidRDefault="00690087" w:rsidP="00690087">
      <w:pPr>
        <w:rPr>
          <w:rFonts w:asciiTheme="majorHAnsi" w:hAnsiTheme="majorHAnsi" w:cstheme="majorHAnsi"/>
          <w:b/>
          <w:szCs w:val="20"/>
        </w:rPr>
      </w:pPr>
    </w:p>
    <w:p w14:paraId="58984FB7" w14:textId="77777777" w:rsidR="00690087" w:rsidRPr="00690087" w:rsidRDefault="00690087" w:rsidP="00690087">
      <w:pPr>
        <w:rPr>
          <w:rFonts w:asciiTheme="majorHAnsi" w:hAnsiTheme="majorHAnsi" w:cstheme="majorHAnsi"/>
          <w:szCs w:val="20"/>
        </w:rPr>
      </w:pPr>
      <w:r w:rsidRPr="00690087">
        <w:rPr>
          <w:rFonts w:asciiTheme="majorHAnsi" w:hAnsiTheme="majorHAnsi" w:cstheme="majorHAnsi"/>
          <w:b/>
          <w:szCs w:val="20"/>
        </w:rPr>
        <w:t>Compliance to Policies and Procedures</w:t>
      </w:r>
      <w:r w:rsidRPr="00690087">
        <w:rPr>
          <w:rFonts w:asciiTheme="majorHAnsi" w:hAnsiTheme="majorHAnsi" w:cstheme="majorHAnsi"/>
          <w:szCs w:val="20"/>
        </w:rPr>
        <w:t xml:space="preserve"> (30%)</w:t>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p>
    <w:p w14:paraId="66371724" w14:textId="77777777" w:rsidR="00690087" w:rsidRPr="00690087" w:rsidRDefault="00690087" w:rsidP="00690087">
      <w:pPr>
        <w:pStyle w:val="ListParagraph"/>
        <w:numPr>
          <w:ilvl w:val="0"/>
          <w:numId w:val="39"/>
        </w:numPr>
        <w:spacing w:after="200"/>
        <w:rPr>
          <w:rFonts w:asciiTheme="majorHAnsi" w:hAnsiTheme="majorHAnsi" w:cstheme="majorHAnsi"/>
          <w:szCs w:val="20"/>
        </w:rPr>
      </w:pPr>
      <w:r w:rsidRPr="00690087">
        <w:rPr>
          <w:rFonts w:asciiTheme="majorHAnsi" w:hAnsiTheme="majorHAnsi" w:cstheme="majorHAnsi"/>
          <w:szCs w:val="20"/>
        </w:rPr>
        <w:t xml:space="preserve">Complied with all policies and procedures </w:t>
      </w:r>
    </w:p>
    <w:p w14:paraId="6A7F9CFD"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Punctuality and Attendance (20%)</w:t>
      </w:r>
    </w:p>
    <w:p w14:paraId="3CB678BE"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Attended work, meeting or events regularly (on time and without absence)</w:t>
      </w:r>
    </w:p>
    <w:p w14:paraId="3F42DAE7"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Interpersonal Relations (20%)</w:t>
      </w:r>
    </w:p>
    <w:p w14:paraId="02D4AD82"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good and professional working relations with anybody </w:t>
      </w:r>
    </w:p>
    <w:p w14:paraId="341102A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Cooperation (10%) </w:t>
      </w:r>
    </w:p>
    <w:p w14:paraId="0BA0BEBC"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Contributed to the achievement of company objectives and goals or participated in company activities and programs</w:t>
      </w:r>
      <w:r w:rsidRPr="00690087">
        <w:rPr>
          <w:rFonts w:asciiTheme="majorHAnsi" w:hAnsiTheme="majorHAnsi" w:cstheme="majorHAnsi"/>
          <w:b/>
          <w:szCs w:val="20"/>
        </w:rPr>
        <w:tab/>
      </w:r>
    </w:p>
    <w:p w14:paraId="30C1DD8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Confidentiality (20%)</w:t>
      </w:r>
    </w:p>
    <w:p w14:paraId="185C7CD5"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Communicated information on a need-to- know basis </w:t>
      </w:r>
    </w:p>
    <w:p w14:paraId="2F2DA35D"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04E0F22B"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44B704C2"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C3E559A"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E66C797"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1D203C34" w14:textId="77777777" w:rsidR="00690087" w:rsidRDefault="00690087" w:rsidP="00690087">
      <w:pPr>
        <w:spacing w:after="160" w:line="259" w:lineRule="auto"/>
        <w:ind w:left="2160" w:firstLine="720"/>
        <w:rPr>
          <w:rFonts w:asciiTheme="majorHAnsi" w:hAnsiTheme="majorHAnsi" w:cstheme="majorHAnsi"/>
          <w:b/>
          <w:sz w:val="24"/>
          <w:u w:val="single"/>
        </w:rPr>
      </w:pPr>
    </w:p>
    <w:p w14:paraId="0803D31C" w14:textId="1CB31458" w:rsidR="00690087" w:rsidRPr="00690087" w:rsidRDefault="00690087" w:rsidP="00690087">
      <w:pPr>
        <w:spacing w:after="160" w:line="259" w:lineRule="auto"/>
        <w:ind w:left="2160" w:firstLine="720"/>
        <w:rPr>
          <w:rFonts w:asciiTheme="majorHAnsi" w:hAnsiTheme="majorHAnsi" w:cstheme="majorHAnsi"/>
          <w:b/>
          <w:sz w:val="24"/>
          <w:u w:val="single"/>
        </w:rPr>
      </w:pPr>
      <w:r w:rsidRPr="00690087">
        <w:rPr>
          <w:rFonts w:asciiTheme="majorHAnsi" w:hAnsiTheme="majorHAnsi" w:cstheme="majorHAnsi"/>
          <w:b/>
          <w:sz w:val="24"/>
          <w:u w:val="single"/>
        </w:rPr>
        <w:t>Personal Attributes (10%)</w:t>
      </w:r>
    </w:p>
    <w:p w14:paraId="15C69831" w14:textId="77777777" w:rsidR="00690087" w:rsidRPr="00690087" w:rsidRDefault="00690087" w:rsidP="00690087">
      <w:pPr>
        <w:rPr>
          <w:rFonts w:asciiTheme="majorHAnsi" w:hAnsiTheme="majorHAnsi" w:cstheme="majorHAnsi"/>
          <w:b/>
          <w:szCs w:val="20"/>
        </w:rPr>
      </w:pPr>
    </w:p>
    <w:p w14:paraId="7EC93A0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Initiative and Resourcefulness (5%)</w:t>
      </w:r>
    </w:p>
    <w:p w14:paraId="08C53C60"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ability to come up with doable ideas and solutions on his own </w:t>
      </w:r>
      <w:r w:rsidRPr="00690087">
        <w:rPr>
          <w:rFonts w:asciiTheme="majorHAnsi" w:hAnsiTheme="majorHAnsi" w:cstheme="majorHAnsi"/>
          <w:szCs w:val="20"/>
        </w:rPr>
        <w:tab/>
      </w:r>
    </w:p>
    <w:p w14:paraId="11A9EA25" w14:textId="77777777" w:rsidR="00690087" w:rsidRPr="00690087" w:rsidRDefault="00690087" w:rsidP="00690087">
      <w:pPr>
        <w:rPr>
          <w:rFonts w:asciiTheme="majorHAnsi" w:hAnsiTheme="majorHAnsi" w:cstheme="majorHAnsi"/>
          <w:b/>
          <w:szCs w:val="20"/>
        </w:rPr>
      </w:pPr>
    </w:p>
    <w:p w14:paraId="3E885AEB" w14:textId="77777777" w:rsidR="00690087" w:rsidRPr="00690087" w:rsidRDefault="00690087" w:rsidP="00690087">
      <w:pPr>
        <w:rPr>
          <w:rFonts w:asciiTheme="majorHAnsi" w:hAnsiTheme="majorHAnsi" w:cstheme="majorHAnsi"/>
          <w:b/>
          <w:szCs w:val="20"/>
        </w:rPr>
      </w:pPr>
    </w:p>
    <w:p w14:paraId="1014BC2C"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Independence (5%)</w:t>
      </w:r>
    </w:p>
    <w:p w14:paraId="06838C73" w14:textId="7EF6A475" w:rsidR="00690087" w:rsidRPr="00690087" w:rsidRDefault="00690087" w:rsidP="00690087">
      <w:pPr>
        <w:pStyle w:val="ListParagraph"/>
        <w:numPr>
          <w:ilvl w:val="0"/>
          <w:numId w:val="38"/>
        </w:numPr>
        <w:spacing w:after="200"/>
        <w:rPr>
          <w:rFonts w:asciiTheme="majorHAnsi" w:hAnsiTheme="majorHAnsi" w:cstheme="majorHAnsi"/>
          <w:szCs w:val="20"/>
        </w:rPr>
      </w:pPr>
      <w:r w:rsidRPr="00690087">
        <w:rPr>
          <w:rFonts w:asciiTheme="majorHAnsi" w:hAnsiTheme="majorHAnsi" w:cstheme="majorHAnsi"/>
          <w:szCs w:val="20"/>
        </w:rPr>
        <w:t>Worked alone and free from anybody’s influence</w:t>
      </w:r>
    </w:p>
    <w:p w14:paraId="7FAFCE8C" w14:textId="1D5885AB"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Reliability and Dependability (5%)</w:t>
      </w:r>
    </w:p>
    <w:p w14:paraId="1693C899"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Worked with minimum or no supervision and free or almost free from mistakes </w:t>
      </w:r>
    </w:p>
    <w:p w14:paraId="3E835340" w14:textId="3B8688E9"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Adaptability (5%)</w:t>
      </w:r>
    </w:p>
    <w:p w14:paraId="4F1D8488" w14:textId="47565136" w:rsidR="00690087" w:rsidRPr="00690087" w:rsidRDefault="00690087" w:rsidP="00690087">
      <w:pPr>
        <w:pStyle w:val="ListParagraph"/>
        <w:numPr>
          <w:ilvl w:val="0"/>
          <w:numId w:val="38"/>
        </w:numPr>
        <w:rPr>
          <w:rFonts w:asciiTheme="majorHAnsi" w:hAnsiTheme="majorHAnsi" w:cstheme="majorHAnsi"/>
          <w:b/>
          <w:szCs w:val="20"/>
          <w:u w:val="single"/>
        </w:rPr>
      </w:pPr>
      <w:r w:rsidRPr="00690087">
        <w:rPr>
          <w:rFonts w:asciiTheme="majorHAnsi" w:hAnsiTheme="majorHAnsi" w:cstheme="majorHAnsi"/>
          <w:szCs w:val="20"/>
        </w:rPr>
        <w:t>Exhibited ability to work in any environment, circumstance or pressure</w:t>
      </w:r>
    </w:p>
    <w:p w14:paraId="3A723DC8" w14:textId="64022AD8" w:rsidR="00690087" w:rsidRPr="00690087" w:rsidRDefault="00AD4A8A" w:rsidP="00690087">
      <w:pPr>
        <w:rPr>
          <w:rFonts w:asciiTheme="majorHAnsi" w:hAnsiTheme="majorHAnsi" w:cstheme="majorHAnsi"/>
          <w:b/>
          <w:szCs w:val="20"/>
          <w:u w:val="single"/>
        </w:rPr>
      </w:pPr>
      <w:r w:rsidRPr="00690087">
        <w:rPr>
          <w:rFonts w:asciiTheme="majorHAnsi" w:hAnsiTheme="majorHAnsi" w:cstheme="majorHAnsi"/>
          <w:b/>
          <w:noProof/>
          <w:sz w:val="24"/>
          <w:u w:val="single"/>
          <w:lang w:val="en-US"/>
        </w:rPr>
        <w:drawing>
          <wp:anchor distT="0" distB="0" distL="114300" distR="114300" simplePos="0" relativeHeight="251688448" behindDoc="0" locked="0" layoutInCell="1" allowOverlap="1" wp14:anchorId="2ED0DB97" wp14:editId="092A8EA3">
            <wp:simplePos x="0" y="0"/>
            <wp:positionH relativeFrom="column">
              <wp:posOffset>-390525</wp:posOffset>
            </wp:positionH>
            <wp:positionV relativeFrom="paragraph">
              <wp:posOffset>217170</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BB8FC78" w14:textId="5B4D933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Communication Skills (35%)</w:t>
      </w:r>
    </w:p>
    <w:p w14:paraId="12BA6721" w14:textId="021E5A35"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ability to impart or exchange information clearly with confidence and correct and complete information</w:t>
      </w:r>
    </w:p>
    <w:p w14:paraId="1413272C" w14:textId="77777777" w:rsidR="00690087" w:rsidRPr="00690087" w:rsidRDefault="00690087" w:rsidP="00690087">
      <w:pPr>
        <w:rPr>
          <w:rFonts w:asciiTheme="majorHAnsi" w:hAnsiTheme="majorHAnsi" w:cstheme="majorHAnsi"/>
          <w:szCs w:val="20"/>
        </w:rPr>
      </w:pPr>
    </w:p>
    <w:p w14:paraId="3DD26FB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Leadership Skills (35%)</w:t>
      </w:r>
    </w:p>
    <w:p w14:paraId="4D14AA2E" w14:textId="77777777" w:rsidR="00690087" w:rsidRPr="00690087" w:rsidRDefault="00690087" w:rsidP="00690087">
      <w:pPr>
        <w:rPr>
          <w:rFonts w:asciiTheme="majorHAnsi" w:hAnsiTheme="majorHAnsi" w:cstheme="majorHAnsi"/>
          <w:b/>
          <w:szCs w:val="20"/>
        </w:rPr>
      </w:pPr>
    </w:p>
    <w:p w14:paraId="2CD1735D"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good management and supervisory skills and ability to get things done</w:t>
      </w:r>
    </w:p>
    <w:p w14:paraId="7A4389A7" w14:textId="77777777" w:rsidR="00690087" w:rsidRPr="00690087" w:rsidRDefault="00690087" w:rsidP="00690087">
      <w:pPr>
        <w:rPr>
          <w:rFonts w:asciiTheme="majorHAnsi" w:hAnsiTheme="majorHAnsi" w:cstheme="majorHAnsi"/>
          <w:szCs w:val="20"/>
        </w:rPr>
      </w:pPr>
    </w:p>
    <w:p w14:paraId="0C04C7D4"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Decision Making and </w:t>
      </w:r>
      <w:proofErr w:type="gramStart"/>
      <w:r w:rsidRPr="00690087">
        <w:rPr>
          <w:rFonts w:asciiTheme="majorHAnsi" w:hAnsiTheme="majorHAnsi" w:cstheme="majorHAnsi"/>
          <w:b/>
          <w:szCs w:val="20"/>
        </w:rPr>
        <w:t>Problem Solving</w:t>
      </w:r>
      <w:proofErr w:type="gramEnd"/>
      <w:r w:rsidRPr="00690087">
        <w:rPr>
          <w:rFonts w:asciiTheme="majorHAnsi" w:hAnsiTheme="majorHAnsi" w:cstheme="majorHAnsi"/>
          <w:b/>
          <w:szCs w:val="20"/>
        </w:rPr>
        <w:t xml:space="preserve"> Skills (10%)</w:t>
      </w:r>
    </w:p>
    <w:p w14:paraId="2E72C2BE" w14:textId="77777777" w:rsidR="00690087" w:rsidRPr="00690087" w:rsidRDefault="00690087" w:rsidP="00690087">
      <w:pPr>
        <w:rPr>
          <w:rFonts w:asciiTheme="majorHAnsi" w:hAnsiTheme="majorHAnsi" w:cstheme="majorHAnsi"/>
          <w:b/>
          <w:szCs w:val="20"/>
        </w:rPr>
      </w:pPr>
    </w:p>
    <w:p w14:paraId="03A5CBBE"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 xml:space="preserve">Exhibited sound </w:t>
      </w:r>
      <w:proofErr w:type="gramStart"/>
      <w:r w:rsidRPr="00690087">
        <w:rPr>
          <w:rFonts w:asciiTheme="majorHAnsi" w:hAnsiTheme="majorHAnsi" w:cstheme="majorHAnsi"/>
          <w:szCs w:val="20"/>
        </w:rPr>
        <w:t>decision making</w:t>
      </w:r>
      <w:proofErr w:type="gramEnd"/>
      <w:r w:rsidRPr="00690087">
        <w:rPr>
          <w:rFonts w:asciiTheme="majorHAnsi" w:hAnsiTheme="majorHAnsi" w:cstheme="majorHAnsi"/>
          <w:szCs w:val="20"/>
        </w:rPr>
        <w:t xml:space="preserve"> skills and ability to come up with solutions to problems</w:t>
      </w:r>
    </w:p>
    <w:p w14:paraId="0A85EDE7" w14:textId="77777777" w:rsidR="00690087" w:rsidRPr="00E45867"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z w:val="22"/>
          <w:szCs w:val="22"/>
          <w:lang w:val="en-US"/>
        </w:rPr>
      </w:pPr>
    </w:p>
    <w:p w14:paraId="0A3F9BAB" w14:textId="77777777" w:rsidR="00690087" w:rsidRPr="00C6038E"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5B01" w14:textId="77777777" w:rsidR="00854E7C" w:rsidRDefault="00854E7C">
      <w:r>
        <w:separator/>
      </w:r>
    </w:p>
  </w:endnote>
  <w:endnote w:type="continuationSeparator" w:id="0">
    <w:p w14:paraId="25B7816D" w14:textId="77777777" w:rsidR="00854E7C" w:rsidRDefault="0085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CAAEC" w14:textId="77777777" w:rsidR="00854E7C" w:rsidRDefault="00854E7C">
      <w:r>
        <w:separator/>
      </w:r>
    </w:p>
  </w:footnote>
  <w:footnote w:type="continuationSeparator" w:id="0">
    <w:p w14:paraId="0FC38B3B" w14:textId="77777777" w:rsidR="00854E7C" w:rsidRDefault="00854E7C">
      <w:r>
        <w:separator/>
      </w:r>
    </w:p>
    <w:p w14:paraId="5BC121E3" w14:textId="77777777" w:rsidR="00854E7C" w:rsidRDefault="00854E7C"/>
  </w:footnote>
  <w:footnote w:type="continuationNotice" w:id="1">
    <w:p w14:paraId="2E91B6D4" w14:textId="77777777" w:rsidR="00854E7C" w:rsidRDefault="00854E7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F9804C7-0F53-4BD6-8B01-8C70C3AC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2019-08-01T10:50:00Z</dcterms:created>
  <dcterms:modified xsi:type="dcterms:W3CDTF">2019-08-01T11:12:00Z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