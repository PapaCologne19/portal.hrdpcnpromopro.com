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1C3AAB">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1C3AAB">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1C3AA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67290B9" w14:textId="77777777" w:rsidR="003B545C" w:rsidRPr="00201D8A" w:rsidRDefault="003B545C" w:rsidP="001C3AAB">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w:t>
      </w:r>
      <w:proofErr w:type="gramStart"/>
      <w:r>
        <w:rPr>
          <w:rFonts w:cs="Arial"/>
          <w:bCs/>
          <w:sz w:val="22"/>
          <w:szCs w:val="22"/>
        </w:rPr>
        <w:t>responsibility ;</w:t>
      </w:r>
      <w:proofErr w:type="gramEnd"/>
    </w:p>
    <w:p w14:paraId="7426BCAE" w14:textId="77777777" w:rsidR="003B545C" w:rsidRPr="00201D8A" w:rsidRDefault="003B545C" w:rsidP="001C3AAB">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0D215740" w14:textId="77777777" w:rsidR="003B545C" w:rsidRPr="00201D8A" w:rsidRDefault="003B545C" w:rsidP="001C3AAB">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531CE56D" w14:textId="77777777" w:rsidR="003B545C" w:rsidRPr="00201D8A" w:rsidRDefault="003B545C" w:rsidP="001C3AAB">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169A62C3" w14:textId="77777777" w:rsidR="003B545C" w:rsidRPr="00201D8A" w:rsidRDefault="003B545C" w:rsidP="001C3AAB">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3BCB965A" w14:textId="77777777" w:rsidR="003B545C" w:rsidRPr="00201D8A" w:rsidRDefault="003B545C" w:rsidP="001C3AAB">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0C53C76D" w14:textId="77777777" w:rsidR="003B545C" w:rsidRPr="00A26B6F" w:rsidRDefault="003B545C" w:rsidP="001C3AAB">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05165414" w14:textId="77777777" w:rsidR="003B545C" w:rsidRPr="00A26261" w:rsidRDefault="003B545C" w:rsidP="001C3AAB">
      <w:pPr>
        <w:numPr>
          <w:ilvl w:val="0"/>
          <w:numId w:val="14"/>
        </w:numPr>
        <w:spacing w:line="240" w:lineRule="auto"/>
        <w:jc w:val="both"/>
        <w:rPr>
          <w:rFonts w:cs="Arial"/>
          <w:bCs/>
          <w:sz w:val="22"/>
          <w:szCs w:val="22"/>
        </w:rPr>
      </w:pPr>
      <w:r w:rsidRPr="00201D8A">
        <w:rPr>
          <w:rFonts w:cs="Arial"/>
          <w:bCs/>
          <w:sz w:val="22"/>
          <w:szCs w:val="22"/>
        </w:rPr>
        <w:t>Sources manpower in accordance with the requirements an</w:t>
      </w:r>
      <w:r>
        <w:rPr>
          <w:rFonts w:cs="Arial"/>
          <w:bCs/>
          <w:sz w:val="22"/>
          <w:szCs w:val="22"/>
        </w:rPr>
        <w:t>d specifications of the project;</w:t>
      </w:r>
      <w:r w:rsidRPr="00201D8A">
        <w:rPr>
          <w:rFonts w:cs="Arial"/>
          <w:bCs/>
          <w:sz w:val="22"/>
          <w:szCs w:val="22"/>
        </w:rPr>
        <w:t xml:space="preserve">       </w:t>
      </w:r>
      <w:r w:rsidRPr="00A26261">
        <w:rPr>
          <w:rFonts w:cs="Arial"/>
          <w:bCs/>
          <w:sz w:val="22"/>
          <w:szCs w:val="22"/>
        </w:rPr>
        <w:t xml:space="preserve">                </w:t>
      </w:r>
    </w:p>
    <w:p w14:paraId="44A42E93" w14:textId="77777777" w:rsidR="003B545C" w:rsidRPr="0048337C" w:rsidRDefault="003B545C" w:rsidP="001C3AAB">
      <w:pPr>
        <w:numPr>
          <w:ilvl w:val="0"/>
          <w:numId w:val="14"/>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699B96CA" w14:textId="29F75469" w:rsidR="003B545C" w:rsidRDefault="003B545C" w:rsidP="001C3AAB">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106E1AF6" w14:textId="6B0D0889" w:rsidR="003B545C" w:rsidRDefault="003B545C" w:rsidP="003B545C">
      <w:pPr>
        <w:spacing w:line="240" w:lineRule="auto"/>
        <w:jc w:val="both"/>
        <w:rPr>
          <w:rFonts w:cs="Arial"/>
          <w:bCs/>
          <w:sz w:val="22"/>
          <w:szCs w:val="22"/>
        </w:rPr>
      </w:pPr>
    </w:p>
    <w:p w14:paraId="6E0D604F" w14:textId="1234B050" w:rsidR="003B545C" w:rsidRDefault="003B545C" w:rsidP="003B545C">
      <w:pPr>
        <w:spacing w:line="240" w:lineRule="auto"/>
        <w:jc w:val="both"/>
        <w:rPr>
          <w:rFonts w:cs="Arial"/>
          <w:bCs/>
          <w:sz w:val="22"/>
          <w:szCs w:val="22"/>
        </w:rPr>
      </w:pPr>
    </w:p>
    <w:p w14:paraId="0A5C990D" w14:textId="77777777" w:rsidR="003B545C" w:rsidRPr="00201D8A" w:rsidRDefault="003B545C" w:rsidP="003B545C">
      <w:pPr>
        <w:spacing w:line="240" w:lineRule="auto"/>
        <w:jc w:val="both"/>
        <w:rPr>
          <w:rFonts w:cs="Arial"/>
          <w:bCs/>
          <w:sz w:val="22"/>
          <w:szCs w:val="22"/>
        </w:rPr>
      </w:pPr>
    </w:p>
    <w:p w14:paraId="1E110655" w14:textId="0486299E" w:rsidR="00F85F7E" w:rsidRPr="003B545C" w:rsidRDefault="003B545C" w:rsidP="001C3AAB">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6195B14A" w14:textId="77777777" w:rsidR="00F85F7E" w:rsidRPr="00151906" w:rsidRDefault="00F85F7E" w:rsidP="00BF4481">
      <w:pPr>
        <w:spacing w:line="240" w:lineRule="auto"/>
        <w:jc w:val="both"/>
        <w:rPr>
          <w:rFonts w:cs="Arial"/>
          <w:sz w:val="22"/>
          <w:szCs w:val="22"/>
        </w:rPr>
      </w:pPr>
    </w:p>
    <w:p w14:paraId="79E19B74" w14:textId="28D702DA" w:rsidR="00E72A0F" w:rsidRPr="000B60D8" w:rsidRDefault="009B1AD0"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1C3AAB">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2DDA5C64"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C47747B" w14:textId="77777777" w:rsidR="003B545C" w:rsidRPr="00201D8A" w:rsidRDefault="003B545C" w:rsidP="003B54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w:t>
      </w:r>
      <w:r w:rsidRPr="008465DE">
        <w:rPr>
          <w:rFonts w:eastAsia="MS Mincho" w:cs="Arial"/>
          <w:spacing w:val="-3"/>
          <w:sz w:val="22"/>
          <w:szCs w:val="22"/>
          <w:lang w:val="en-US"/>
        </w:rPr>
        <w:t xml:space="preserve">receive </w:t>
      </w:r>
      <w:r>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sidRPr="008465DE">
        <w:rPr>
          <w:rFonts w:eastAsia="MS Mincho" w:cs="Arial"/>
          <w:spacing w:val="-3"/>
          <w:sz w:val="22"/>
          <w:szCs w:val="22"/>
          <w:lang w:val="en-US"/>
        </w:rPr>
        <w:t xml:space="preserve"> per day</w:t>
      </w:r>
      <w:r w:rsidRPr="00201D8A">
        <w:rPr>
          <w:rFonts w:eastAsia="MS Mincho" w:cs="Arial"/>
          <w:spacing w:val="-3"/>
          <w:sz w:val="22"/>
          <w:szCs w:val="22"/>
          <w:lang w:val="en-US"/>
        </w:rPr>
        <w:t xml:space="preserve">, payable </w:t>
      </w:r>
      <w:r>
        <w:rPr>
          <w:rFonts w:eastAsia="MS Mincho" w:cs="Arial"/>
          <w:spacing w:val="-3"/>
          <w:sz w:val="22"/>
          <w:szCs w:val="22"/>
          <w:lang w:val="en-US"/>
        </w:rPr>
        <w:t xml:space="preserve">every weekly cut-off of the current month </w:t>
      </w:r>
      <w:r w:rsidRPr="00201D8A">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70F506EC" w14:textId="3B3CB49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50E8547A"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A6F1F6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AFFE33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bookmarkStart w:id="1" w:name="_GoBack"/>
      <w:bookmarkEnd w:id="1"/>
      <w:r w:rsidR="000B60D8">
        <w:rPr>
          <w:rFonts w:eastAsia="MS Mincho" w:cs="Arial"/>
          <w:spacing w:val="-3"/>
          <w:sz w:val="22"/>
          <w:szCs w:val="22"/>
          <w:lang w:val="en-US"/>
        </w:rPr>
        <w:t>-</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FE68AA6" w:rsidR="000B60D8" w:rsidRPr="0007191B" w:rsidRDefault="003B545C"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312" behindDoc="0" locked="0" layoutInCell="1" allowOverlap="1" wp14:anchorId="2F013442" wp14:editId="3B9CF715">
            <wp:simplePos x="0" y="0"/>
            <wp:positionH relativeFrom="column">
              <wp:posOffset>-342900</wp:posOffset>
            </wp:positionH>
            <wp:positionV relativeFrom="paragraph">
              <wp:posOffset>121920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AF26AF8"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1E15DE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42F268C" w:rsidR="00A72E0E" w:rsidRDefault="009B1AD0"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1C3AA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1C3AA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1C3AA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1D682CBD" w:rsidR="0005094C"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891E29" w14:textId="6756DA04"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F6C477" w14:textId="5ADBCA1E"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E5C647" w14:textId="55F4626A"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70676F" w14:textId="423CC885"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0E55CD3" w14:textId="6A26E191"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A86C7D" w14:textId="0856D812"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6ABEA4F" w14:textId="77777777" w:rsidR="003B545C" w:rsidRPr="00D4198A"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1C3AA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042EC" w14:textId="77777777" w:rsidR="001C3AAB" w:rsidRDefault="001C3AAB">
      <w:r>
        <w:separator/>
      </w:r>
    </w:p>
  </w:endnote>
  <w:endnote w:type="continuationSeparator" w:id="0">
    <w:p w14:paraId="1C85181C" w14:textId="77777777" w:rsidR="001C3AAB" w:rsidRDefault="001C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15448" w14:textId="77777777" w:rsidR="001C3AAB" w:rsidRDefault="001C3AAB">
      <w:r>
        <w:separator/>
      </w:r>
    </w:p>
  </w:footnote>
  <w:footnote w:type="continuationSeparator" w:id="0">
    <w:p w14:paraId="76B5154D" w14:textId="77777777" w:rsidR="001C3AAB" w:rsidRDefault="001C3AAB">
      <w:r>
        <w:separator/>
      </w:r>
    </w:p>
    <w:p w14:paraId="1BFF2DE0" w14:textId="77777777" w:rsidR="001C3AAB" w:rsidRDefault="001C3AAB"/>
  </w:footnote>
  <w:footnote w:type="continuationNotice" w:id="1">
    <w:p w14:paraId="4D8A7024" w14:textId="77777777" w:rsidR="001C3AAB" w:rsidRDefault="001C3AA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C3AAB"/>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EBB1D77-F0B0-43AB-8B0D-2E1133D1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2019-08-06T06:14:00Z</dcterms:created>
  <dcterms:modified xsi:type="dcterms:W3CDTF">2019-08-06T06:14:00Z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