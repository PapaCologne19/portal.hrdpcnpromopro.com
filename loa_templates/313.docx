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F86CD7">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F86CD7">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86CD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CD36C2"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Composed of 2 Merchandisers per area</w:t>
      </w:r>
      <w:r>
        <w:rPr>
          <w:rFonts w:cs="Arial"/>
          <w:sz w:val="22"/>
          <w:szCs w:val="22"/>
        </w:rPr>
        <w:t>;</w:t>
      </w:r>
    </w:p>
    <w:p w14:paraId="3ABA9E52"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Proper Installation &amp; Documenta</w:t>
      </w:r>
      <w:r>
        <w:rPr>
          <w:rFonts w:cs="Arial"/>
          <w:sz w:val="22"/>
          <w:szCs w:val="22"/>
        </w:rPr>
        <w:t>tion of merchandising materials;</w:t>
      </w:r>
    </w:p>
    <w:p w14:paraId="245894B8"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To take picture of each banner poster and backboard when placed far from one another</w:t>
      </w:r>
      <w:r>
        <w:rPr>
          <w:rFonts w:cs="Arial"/>
          <w:sz w:val="22"/>
          <w:szCs w:val="22"/>
        </w:rPr>
        <w:t xml:space="preserve"> (but only one if collectively);</w:t>
      </w:r>
    </w:p>
    <w:p w14:paraId="754E2404"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Saturation of given</w:t>
      </w:r>
      <w:r>
        <w:rPr>
          <w:rFonts w:cs="Arial"/>
          <w:sz w:val="22"/>
          <w:szCs w:val="22"/>
        </w:rPr>
        <w:t xml:space="preserve"> itinerary / area to be covered;</w:t>
      </w:r>
    </w:p>
    <w:p w14:paraId="51C8B11A"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Securing of merchand</w:t>
      </w:r>
      <w:r>
        <w:rPr>
          <w:rFonts w:cs="Arial"/>
          <w:sz w:val="22"/>
          <w:szCs w:val="22"/>
        </w:rPr>
        <w:t>ising materials to be installed;</w:t>
      </w:r>
    </w:p>
    <w:p w14:paraId="1B3F11D5"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Maintain good grooming, wear proper uniforms and PCN ID during PLDT Booth set-up</w:t>
      </w:r>
      <w:r>
        <w:rPr>
          <w:rFonts w:cs="Arial"/>
          <w:sz w:val="22"/>
          <w:szCs w:val="22"/>
        </w:rPr>
        <w:t>;</w:t>
      </w:r>
    </w:p>
    <w:p w14:paraId="5D9BD49F"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Immediately report to PCN via phone call/text any concern/problems she may encounter</w:t>
      </w:r>
      <w:r>
        <w:rPr>
          <w:rFonts w:cs="Arial"/>
          <w:sz w:val="22"/>
          <w:szCs w:val="22"/>
        </w:rPr>
        <w:t>;</w:t>
      </w:r>
    </w:p>
    <w:p w14:paraId="3E38B31A"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Report to PCN office during agreed time and date or as per instruction of Pr</w:t>
      </w:r>
      <w:r>
        <w:rPr>
          <w:rFonts w:cs="Arial"/>
          <w:sz w:val="22"/>
          <w:szCs w:val="22"/>
        </w:rPr>
        <w:t>oject and or Account Supervisor;</w:t>
      </w:r>
    </w:p>
    <w:p w14:paraId="203BB008" w14:textId="77777777" w:rsidR="005D5DD8" w:rsidRPr="003C5993" w:rsidRDefault="005D5DD8" w:rsidP="00F86CD7">
      <w:pPr>
        <w:numPr>
          <w:ilvl w:val="0"/>
          <w:numId w:val="14"/>
        </w:numPr>
        <w:spacing w:line="240" w:lineRule="auto"/>
        <w:rPr>
          <w:rFonts w:cs="Arial"/>
          <w:sz w:val="22"/>
          <w:szCs w:val="22"/>
        </w:rPr>
      </w:pPr>
      <w:r w:rsidRPr="003C5993">
        <w:rPr>
          <w:rFonts w:cs="Arial"/>
          <w:sz w:val="22"/>
          <w:szCs w:val="22"/>
        </w:rPr>
        <w:t xml:space="preserve">Each merchandiser must reach </w:t>
      </w:r>
      <w:r w:rsidRPr="003C5993">
        <w:rPr>
          <w:rFonts w:cs="Arial"/>
          <w:b/>
          <w:sz w:val="22"/>
          <w:szCs w:val="22"/>
        </w:rPr>
        <w:t xml:space="preserve">_____ </w:t>
      </w:r>
      <w:r w:rsidRPr="003C5993">
        <w:rPr>
          <w:rFonts w:cs="Arial"/>
          <w:sz w:val="22"/>
          <w:szCs w:val="22"/>
        </w:rPr>
        <w:t>productive calls per day.</w:t>
      </w:r>
    </w:p>
    <w:p w14:paraId="6940536F" w14:textId="4BEC451F" w:rsidR="00B124DA" w:rsidRDefault="00B124DA" w:rsidP="007A4902">
      <w:pPr>
        <w:spacing w:line="240" w:lineRule="auto"/>
        <w:rPr>
          <w:rFonts w:cs="Arial"/>
          <w:sz w:val="22"/>
          <w:szCs w:val="22"/>
        </w:rPr>
      </w:pPr>
    </w:p>
    <w:p w14:paraId="4224A6F4" w14:textId="1325BFAD" w:rsidR="005D5DD8" w:rsidRDefault="005D5DD8" w:rsidP="007A4902">
      <w:pPr>
        <w:spacing w:line="240" w:lineRule="auto"/>
        <w:rPr>
          <w:rFonts w:cs="Arial"/>
          <w:sz w:val="22"/>
          <w:szCs w:val="22"/>
        </w:rPr>
      </w:pPr>
    </w:p>
    <w:p w14:paraId="2A370BF1" w14:textId="1CD1E9F4" w:rsidR="005D5DD8" w:rsidRDefault="005D5DD8" w:rsidP="007A4902">
      <w:pPr>
        <w:spacing w:line="240" w:lineRule="auto"/>
        <w:rPr>
          <w:rFonts w:cs="Arial"/>
          <w:sz w:val="22"/>
          <w:szCs w:val="22"/>
        </w:rPr>
      </w:pPr>
    </w:p>
    <w:p w14:paraId="3C090178" w14:textId="77777777" w:rsidR="005D5DD8" w:rsidRPr="007A4902" w:rsidRDefault="005D5DD8" w:rsidP="007A4902">
      <w:pPr>
        <w:spacing w:line="240" w:lineRule="auto"/>
        <w:rPr>
          <w:rFonts w:cs="Arial"/>
          <w:sz w:val="22"/>
          <w:szCs w:val="22"/>
        </w:rPr>
      </w:pPr>
    </w:p>
    <w:p w14:paraId="79E19B74" w14:textId="28D702DA" w:rsidR="00E72A0F" w:rsidRPr="000B60D8" w:rsidRDefault="009B1AD0"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F86CD7">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12D96D" w14:textId="77777777" w:rsidR="00C20C45" w:rsidRPr="00201D8A"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 xml:space="preserve">Employee shall receive </w:t>
      </w:r>
      <w:r w:rsidRPr="00012951">
        <w:rPr>
          <w:rFonts w:eastAsia="MS Mincho" w:cs="Arial"/>
          <w:b/>
          <w:spacing w:val="-3"/>
          <w:sz w:val="22"/>
          <w:szCs w:val="22"/>
          <w:lang w:val="en-US"/>
        </w:rPr>
        <w:t>Php</w:t>
      </w:r>
      <w:r w:rsidRPr="00785E13">
        <w:rPr>
          <w:rFonts w:eastAsia="MS Mincho" w:cs="Arial"/>
          <w:b/>
          <w:spacing w:val="-3"/>
          <w:sz w:val="22"/>
          <w:szCs w:val="22"/>
          <w:lang w:val="en-US"/>
        </w:rPr>
        <w:t xml:space="preserve"> </w:t>
      </w:r>
      <w:r w:rsidRPr="00785E13">
        <w:rPr>
          <w:rFonts w:cs="Arial"/>
          <w:b/>
          <w:bCs/>
          <w:sz w:val="22"/>
          <w:szCs w:val="22"/>
        </w:rPr>
        <w:t>${Value</w:t>
      </w:r>
      <w:r>
        <w:rPr>
          <w:rFonts w:cs="Arial"/>
          <w:b/>
          <w:bCs/>
          <w:sz w:val="22"/>
          <w:szCs w:val="22"/>
        </w:rPr>
        <w:t>10</w:t>
      </w:r>
      <w:r w:rsidRPr="00785E13">
        <w:rPr>
          <w:rFonts w:cs="Arial"/>
          <w:b/>
          <w:bCs/>
          <w:sz w:val="22"/>
          <w:szCs w:val="22"/>
        </w:rPr>
        <w:t>}</w:t>
      </w:r>
      <w:r w:rsidRPr="001C42D0">
        <w:rPr>
          <w:rFonts w:eastAsia="MS Mincho" w:cs="Arial"/>
          <w:spacing w:val="-3"/>
          <w:sz w:val="22"/>
          <w:szCs w:val="22"/>
          <w:lang w:val="en-US"/>
        </w:rPr>
        <w:t xml:space="preserve"> </w:t>
      </w:r>
      <w:r w:rsidRPr="00201D8A">
        <w:rPr>
          <w:rFonts w:eastAsia="MS Mincho" w:cs="Arial"/>
          <w:spacing w:val="-3"/>
          <w:sz w:val="22"/>
          <w:szCs w:val="22"/>
          <w:lang w:val="en-US"/>
        </w:rPr>
        <w:t>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AE35BC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27E08A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CE9922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EA6B20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AA85C9F" w:rsidR="009B1AD0" w:rsidRDefault="005D5DD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80768" behindDoc="0" locked="0" layoutInCell="1" allowOverlap="1" wp14:anchorId="2F013442" wp14:editId="42F03C21">
            <wp:simplePos x="0" y="0"/>
            <wp:positionH relativeFrom="column">
              <wp:posOffset>-361950</wp:posOffset>
            </wp:positionH>
            <wp:positionV relativeFrom="paragraph">
              <wp:posOffset>198755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19102000" w:rsidR="00A72E0E" w:rsidRDefault="009B1AD0"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F86CD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F86CD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F86CD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6D29CB9" w14:textId="1C438CE1" w:rsidR="0008765F"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804A36" w14:textId="62ABD57A"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299DAE" w14:textId="58931FC9"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F373A5D" w14:textId="24C6BB2F"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07B2CB" w14:textId="7D6302D7"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A70DDED" w14:textId="36FEB5A0"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48A7D82" w14:textId="47F5F137" w:rsidR="00767F30"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133A053" w14:textId="485EC1E0" w:rsidR="005D5DD8" w:rsidRDefault="005D5DD8"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407EEC" w14:textId="77777777" w:rsidR="005D5DD8" w:rsidRDefault="005D5DD8"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2585405" w14:textId="77777777" w:rsidR="00767F30" w:rsidRPr="00AE3BC3" w:rsidRDefault="00767F3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6F328747" w:rsidR="00753689" w:rsidRDefault="005B121A" w:rsidP="00F86CD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07C8F14" w14:textId="1524BF6F" w:rsid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D0AF6F" w14:textId="77777777" w:rsidR="00C20C45" w:rsidRPr="00C20C45" w:rsidRDefault="00C20C45" w:rsidP="00C20C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6A03F" w14:textId="77777777" w:rsidR="00F86CD7" w:rsidRDefault="00F86CD7">
      <w:r>
        <w:separator/>
      </w:r>
    </w:p>
  </w:endnote>
  <w:endnote w:type="continuationSeparator" w:id="0">
    <w:p w14:paraId="327C0AD6" w14:textId="77777777" w:rsidR="00F86CD7" w:rsidRDefault="00F8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6CE6D" w14:textId="77777777" w:rsidR="00F86CD7" w:rsidRDefault="00F86CD7">
      <w:r>
        <w:separator/>
      </w:r>
    </w:p>
  </w:footnote>
  <w:footnote w:type="continuationSeparator" w:id="0">
    <w:p w14:paraId="450A5DE9" w14:textId="77777777" w:rsidR="00F86CD7" w:rsidRDefault="00F86CD7">
      <w:r>
        <w:separator/>
      </w:r>
    </w:p>
    <w:p w14:paraId="39C18671" w14:textId="77777777" w:rsidR="00F86CD7" w:rsidRDefault="00F86CD7"/>
  </w:footnote>
  <w:footnote w:type="continuationNotice" w:id="1">
    <w:p w14:paraId="11EA4D84" w14:textId="77777777" w:rsidR="00F86CD7" w:rsidRDefault="00F86CD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8765F"/>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5DD8"/>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67F30"/>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7E99"/>
    <w:rsid w:val="00B801A9"/>
    <w:rsid w:val="00B842FA"/>
    <w:rsid w:val="00BA74B5"/>
    <w:rsid w:val="00BD2365"/>
    <w:rsid w:val="00BE6506"/>
    <w:rsid w:val="00BF4481"/>
    <w:rsid w:val="00BF4FB8"/>
    <w:rsid w:val="00BF5487"/>
    <w:rsid w:val="00C100D0"/>
    <w:rsid w:val="00C15855"/>
    <w:rsid w:val="00C20C4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86CD7"/>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4DC864E-C8B1-4C3A-B453-0BDFD8BF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2019-08-06T08:07:00Z</dcterms:created>
  <dcterms:modified xsi:type="dcterms:W3CDTF">2019-08-06T08:07:00Z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