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5D7EF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identify potential candidate who can become a call </w:t>
      </w:r>
      <w:proofErr w:type="spellStart"/>
      <w:r w:rsidRPr="003B5964">
        <w:rPr>
          <w:rFonts w:cs="Arial"/>
          <w:sz w:val="22"/>
          <w:szCs w:val="22"/>
        </w:rPr>
        <w:t>center</w:t>
      </w:r>
      <w:proofErr w:type="spellEnd"/>
      <w:r w:rsidRPr="003B5964">
        <w:rPr>
          <w:rFonts w:cs="Arial"/>
          <w:sz w:val="22"/>
          <w:szCs w:val="22"/>
        </w:rPr>
        <w:t xml:space="preserve"> agent based on the requirement of the Site that they will support.</w:t>
      </w:r>
    </w:p>
    <w:p w14:paraId="13DC2F5C"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Verify if target candidate </w:t>
      </w:r>
      <w:proofErr w:type="gramStart"/>
      <w:r w:rsidRPr="003B5964">
        <w:rPr>
          <w:rFonts w:cs="Arial"/>
          <w:sz w:val="22"/>
          <w:szCs w:val="22"/>
        </w:rPr>
        <w:t>possess</w:t>
      </w:r>
      <w:proofErr w:type="gramEnd"/>
      <w:r w:rsidRPr="003B5964">
        <w:rPr>
          <w:rFonts w:cs="Arial"/>
          <w:sz w:val="22"/>
          <w:szCs w:val="22"/>
        </w:rPr>
        <w:t xml:space="preserve"> the required qualifications.</w:t>
      </w:r>
    </w:p>
    <w:p w14:paraId="0111924D"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promote </w:t>
      </w:r>
      <w:r>
        <w:rPr>
          <w:rFonts w:cs="Arial"/>
          <w:sz w:val="22"/>
          <w:szCs w:val="22"/>
        </w:rPr>
        <w:t>Concentrix</w:t>
      </w:r>
      <w:r w:rsidRPr="003B5964">
        <w:rPr>
          <w:rFonts w:cs="Arial"/>
          <w:sz w:val="22"/>
          <w:szCs w:val="22"/>
        </w:rPr>
        <w:t xml:space="preserve"> as a brand and preferred BPO Employer.</w:t>
      </w:r>
    </w:p>
    <w:p w14:paraId="1A263817"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bring in 10 minimum applicants that will qualify based on </w:t>
      </w:r>
      <w:r>
        <w:rPr>
          <w:rFonts w:cs="Arial"/>
          <w:sz w:val="22"/>
          <w:szCs w:val="22"/>
        </w:rPr>
        <w:t>Concentrix</w:t>
      </w:r>
      <w:r w:rsidRPr="003B5964">
        <w:rPr>
          <w:rFonts w:cs="Arial"/>
          <w:sz w:val="22"/>
          <w:szCs w:val="22"/>
        </w:rPr>
        <w:t xml:space="preserve"> minimum qualifications.</w:t>
      </w:r>
    </w:p>
    <w:p w14:paraId="474292F6"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be able to convince and to set proper expectations to the candidates to undergo a </w:t>
      </w:r>
      <w:proofErr w:type="gramStart"/>
      <w:r w:rsidRPr="003B5964">
        <w:rPr>
          <w:rFonts w:cs="Arial"/>
          <w:sz w:val="22"/>
          <w:szCs w:val="22"/>
        </w:rPr>
        <w:t>one day</w:t>
      </w:r>
      <w:proofErr w:type="gramEnd"/>
      <w:r w:rsidRPr="003B5964">
        <w:rPr>
          <w:rFonts w:cs="Arial"/>
          <w:sz w:val="22"/>
          <w:szCs w:val="22"/>
        </w:rPr>
        <w:t xml:space="preserve"> recruitment hiring process.</w:t>
      </w:r>
    </w:p>
    <w:p w14:paraId="600CCD15"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Makes sure that he/ she hit or exceed his/ her daily target based on the agreement with the Sourcing team.</w:t>
      </w:r>
    </w:p>
    <w:p w14:paraId="66247B6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Track, verify and confirm if the candidates name was tagged to him/her.</w:t>
      </w:r>
    </w:p>
    <w:p w14:paraId="209E8039"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lastRenderedPageBreak/>
        <w:t>Provide regular feedback to Team Leader on status of his/her applicants.</w:t>
      </w:r>
    </w:p>
    <w:p w14:paraId="7BA9DCD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Ensure that he/she works on the prescribed time as assigned by the Sourcing team.</w:t>
      </w:r>
    </w:p>
    <w:p w14:paraId="3E898DDA"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Conducts his/her duty on the prescribed location.</w:t>
      </w:r>
    </w:p>
    <w:p w14:paraId="3E13C022"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Wears the prescribed working clothes and shoes.</w:t>
      </w:r>
    </w:p>
    <w:p w14:paraId="16BEAD5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 sure that proper grooming and hygiene is observed</w:t>
      </w:r>
      <w:r>
        <w:rPr>
          <w:rFonts w:cs="Arial"/>
          <w:sz w:val="22"/>
          <w:szCs w:val="22"/>
        </w:rPr>
        <w:t>.</w:t>
      </w:r>
    </w:p>
    <w:p w14:paraId="5326EFE5" w14:textId="77777777" w:rsidR="0097357D" w:rsidRPr="004A7BA2" w:rsidRDefault="0097357D" w:rsidP="0097357D">
      <w:pPr>
        <w:pStyle w:val="NoSpacing"/>
        <w:rPr>
          <w:rFonts w:ascii="Arial" w:hAnsi="Arial" w:cs="Arial"/>
        </w:rPr>
      </w:pPr>
    </w:p>
    <w:p w14:paraId="79E19B74" w14:textId="39504AAE"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CEA618" w14:textId="02D21D5E" w:rsidR="00597686" w:rsidRPr="006C422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97686" w:rsidRPr="000B60D8">
        <w:rPr>
          <w:rFonts w:eastAsia="MS Mincho" w:cs="Arial"/>
          <w:spacing w:val="-3"/>
          <w:sz w:val="22"/>
          <w:szCs w:val="22"/>
          <w:lang w:val="en-US"/>
        </w:rPr>
        <w:t xml:space="preserve">Employee will commence to perform the services of </w:t>
      </w:r>
      <w:r w:rsidR="00597686">
        <w:rPr>
          <w:rFonts w:eastAsia="MS Mincho" w:cs="Arial"/>
          <w:spacing w:val="-3"/>
          <w:sz w:val="22"/>
          <w:szCs w:val="22"/>
          <w:lang w:val="en-US"/>
        </w:rPr>
        <w:t>a</w:t>
      </w:r>
    </w:p>
    <w:p w14:paraId="02DAA5B5" w14:textId="255BDC06" w:rsidR="000B60D8" w:rsidRPr="00597686" w:rsidRDefault="00597686" w:rsidP="0059768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spacing w:val="-3"/>
          <w:sz w:val="22"/>
          <w:szCs w:val="22"/>
          <w:lang w:val="en-US"/>
        </w:rPr>
        <w:t xml:space="preserve">. </w:t>
      </w:r>
    </w:p>
    <w:p w14:paraId="4383AFE6" w14:textId="5285505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10B6099"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CC62D3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89A38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C4FE81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F670E03" w:rsidR="009B1AD0" w:rsidRDefault="00B15D65"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4928" behindDoc="0" locked="0" layoutInCell="1" allowOverlap="1" wp14:anchorId="2F013442" wp14:editId="55FB708C">
            <wp:simplePos x="0" y="0"/>
            <wp:positionH relativeFrom="column">
              <wp:posOffset>-257175</wp:posOffset>
            </wp:positionH>
            <wp:positionV relativeFrom="paragraph">
              <wp:posOffset>201295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2E699C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E1E138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457EE30"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2C88CE39" w:rsidR="001272B5"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5C3B4C" w14:textId="485B9D3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C03B3" w14:textId="4B16E25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F6D8D6" w14:textId="63E9556B"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7ED53F" w14:textId="61C79086"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005F30" w14:textId="69508D9A"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552CA1" w14:textId="77777777" w:rsidR="00B15D65" w:rsidRPr="0040263B"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D5E1CC2"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3B615B64"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3B73C5E8" w:rsidR="0040263B" w:rsidRDefault="0040263B" w:rsidP="009223B6">
      <w:pPr>
        <w:rPr>
          <w:rFonts w:eastAsia="MS Mincho" w:cs="Arial"/>
          <w:spacing w:val="-3"/>
          <w:sz w:val="22"/>
          <w:szCs w:val="22"/>
          <w:lang w:val="en-US"/>
        </w:rPr>
      </w:pPr>
    </w:p>
    <w:p w14:paraId="637C3078" w14:textId="2E5C479B" w:rsidR="00B15D65" w:rsidRDefault="00B15D65" w:rsidP="009223B6">
      <w:pPr>
        <w:rPr>
          <w:rFonts w:eastAsia="MS Mincho" w:cs="Arial"/>
          <w:spacing w:val="-3"/>
          <w:sz w:val="22"/>
          <w:szCs w:val="22"/>
          <w:lang w:val="en-US"/>
        </w:rPr>
      </w:pPr>
    </w:p>
    <w:p w14:paraId="2533E13F" w14:textId="289DF49B" w:rsidR="00B15D65" w:rsidRDefault="00B15D65" w:rsidP="009223B6">
      <w:pPr>
        <w:rPr>
          <w:rFonts w:eastAsia="MS Mincho" w:cs="Arial"/>
          <w:spacing w:val="-3"/>
          <w:sz w:val="22"/>
          <w:szCs w:val="22"/>
          <w:lang w:val="en-US"/>
        </w:rPr>
      </w:pPr>
    </w:p>
    <w:p w14:paraId="4EBDA929" w14:textId="5D0F7557" w:rsidR="00B15D65" w:rsidRDefault="00B15D65" w:rsidP="009223B6">
      <w:pPr>
        <w:rPr>
          <w:rFonts w:eastAsia="MS Mincho" w:cs="Arial"/>
          <w:spacing w:val="-3"/>
          <w:sz w:val="22"/>
          <w:szCs w:val="22"/>
          <w:lang w:val="en-US"/>
        </w:rPr>
      </w:pPr>
    </w:p>
    <w:p w14:paraId="35157694" w14:textId="77777777" w:rsidR="00B15D65" w:rsidRDefault="00B15D65" w:rsidP="009223B6">
      <w:pPr>
        <w:rPr>
          <w:rFonts w:eastAsia="MS Mincho" w:cs="Arial"/>
          <w:spacing w:val="-3"/>
          <w:sz w:val="22"/>
          <w:szCs w:val="22"/>
          <w:lang w:val="en-US"/>
        </w:rPr>
      </w:pPr>
    </w:p>
    <w:p w14:paraId="225B64A7" w14:textId="27310D06" w:rsidR="00B15D65" w:rsidRDefault="00B15D65" w:rsidP="009223B6">
      <w:pPr>
        <w:rPr>
          <w:rFonts w:eastAsia="MS Mincho" w:cs="Arial"/>
          <w:spacing w:val="-3"/>
          <w:sz w:val="22"/>
          <w:szCs w:val="22"/>
          <w:lang w:val="en-US"/>
        </w:rPr>
      </w:pPr>
    </w:p>
    <w:p w14:paraId="1FCD550E" w14:textId="2344C491" w:rsidR="00B15D65" w:rsidRDefault="00B15D65" w:rsidP="009223B6">
      <w:pPr>
        <w:rPr>
          <w:rFonts w:eastAsia="MS Mincho" w:cs="Arial"/>
          <w:spacing w:val="-3"/>
          <w:sz w:val="22"/>
          <w:szCs w:val="22"/>
          <w:lang w:val="en-US"/>
        </w:rPr>
      </w:pPr>
    </w:p>
    <w:p w14:paraId="2035B749" w14:textId="47C51F5F" w:rsidR="00B15D65" w:rsidRDefault="00B15D65" w:rsidP="009223B6">
      <w:pPr>
        <w:rPr>
          <w:rFonts w:eastAsia="MS Mincho" w:cs="Arial"/>
          <w:spacing w:val="-3"/>
          <w:sz w:val="22"/>
          <w:szCs w:val="22"/>
          <w:lang w:val="en-US"/>
        </w:rPr>
      </w:pPr>
    </w:p>
    <w:p w14:paraId="7A1D378A" w14:textId="77777777" w:rsidR="00B15D65" w:rsidRPr="003B5964" w:rsidRDefault="00B15D65" w:rsidP="00B15D65">
      <w:pPr>
        <w:ind w:right="-86"/>
        <w:jc w:val="center"/>
        <w:rPr>
          <w:rFonts w:cs="Arial"/>
          <w:b/>
          <w:sz w:val="22"/>
          <w:szCs w:val="22"/>
        </w:rPr>
      </w:pPr>
    </w:p>
    <w:p w14:paraId="4DE89FBE" w14:textId="77777777" w:rsidR="00B15D65" w:rsidRPr="003B5964" w:rsidRDefault="00B15D65" w:rsidP="00B15D65">
      <w:pPr>
        <w:ind w:right="-86"/>
        <w:jc w:val="center"/>
        <w:rPr>
          <w:rFonts w:cs="Arial"/>
          <w:b/>
          <w:sz w:val="22"/>
          <w:szCs w:val="22"/>
        </w:rPr>
      </w:pPr>
      <w:r w:rsidRPr="003B5964">
        <w:rPr>
          <w:rFonts w:cs="Arial"/>
          <w:b/>
          <w:sz w:val="22"/>
          <w:szCs w:val="22"/>
        </w:rPr>
        <w:t>HEAD HUNTER’S KPI</w:t>
      </w:r>
    </w:p>
    <w:p w14:paraId="70452A8A" w14:textId="77777777" w:rsidR="00B15D65" w:rsidRPr="003B5964" w:rsidRDefault="00B15D65" w:rsidP="00B15D65">
      <w:pPr>
        <w:ind w:right="-86"/>
        <w:jc w:val="center"/>
        <w:rPr>
          <w:rFonts w:cs="Arial"/>
          <w:b/>
          <w:sz w:val="22"/>
          <w:szCs w:val="22"/>
        </w:rPr>
      </w:pPr>
    </w:p>
    <w:p w14:paraId="287DED44" w14:textId="77777777" w:rsidR="00B15D65" w:rsidRPr="003B5964" w:rsidRDefault="00B15D65" w:rsidP="00B15D65">
      <w:pPr>
        <w:ind w:right="-86"/>
        <w:jc w:val="center"/>
        <w:rPr>
          <w:rFonts w:cs="Arial"/>
          <w:b/>
          <w:sz w:val="22"/>
          <w:szCs w:val="22"/>
        </w:rPr>
      </w:pPr>
    </w:p>
    <w:p w14:paraId="02040A5F" w14:textId="77777777" w:rsidR="00B15D65" w:rsidRPr="003B5964" w:rsidRDefault="00B15D65" w:rsidP="00B15D65">
      <w:pPr>
        <w:ind w:right="-86"/>
        <w:rPr>
          <w:rFonts w:cs="Arial"/>
          <w:b/>
          <w:sz w:val="22"/>
          <w:szCs w:val="22"/>
        </w:rPr>
      </w:pPr>
      <w:r w:rsidRPr="003B5964">
        <w:rPr>
          <w:rFonts w:cs="Arial"/>
          <w:b/>
          <w:sz w:val="22"/>
          <w:szCs w:val="22"/>
        </w:rPr>
        <w:t>●</w:t>
      </w:r>
      <w:r w:rsidRPr="003B5964">
        <w:rPr>
          <w:rFonts w:cs="Arial"/>
          <w:b/>
          <w:sz w:val="22"/>
          <w:szCs w:val="22"/>
        </w:rPr>
        <w:tab/>
      </w:r>
      <w:proofErr w:type="spellStart"/>
      <w:r w:rsidRPr="003B5964">
        <w:rPr>
          <w:rFonts w:cs="Arial"/>
          <w:b/>
          <w:sz w:val="22"/>
          <w:szCs w:val="22"/>
        </w:rPr>
        <w:t>Behavioral</w:t>
      </w:r>
      <w:proofErr w:type="spellEnd"/>
      <w:r w:rsidRPr="003B5964">
        <w:rPr>
          <w:rFonts w:cs="Arial"/>
          <w:b/>
          <w:sz w:val="22"/>
          <w:szCs w:val="22"/>
        </w:rPr>
        <w:t xml:space="preserve"> Clauses </w:t>
      </w:r>
    </w:p>
    <w:p w14:paraId="700E889E"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Absent / Late</w:t>
      </w:r>
    </w:p>
    <w:p w14:paraId="789C18BF" w14:textId="77777777" w:rsidR="00B15D65" w:rsidRPr="003B5964" w:rsidRDefault="00B15D65" w:rsidP="00B15D65">
      <w:pPr>
        <w:ind w:right="-86"/>
        <w:rPr>
          <w:rFonts w:cs="Arial"/>
          <w:sz w:val="22"/>
          <w:szCs w:val="22"/>
        </w:rPr>
      </w:pPr>
      <w:r w:rsidRPr="003B5964">
        <w:rPr>
          <w:rFonts w:cs="Arial"/>
          <w:sz w:val="22"/>
          <w:szCs w:val="22"/>
        </w:rPr>
        <w:tab/>
        <w:t>- No confirmation of deployment</w:t>
      </w:r>
    </w:p>
    <w:p w14:paraId="176E5831" w14:textId="77777777" w:rsidR="00B15D65" w:rsidRPr="003B5964" w:rsidRDefault="00B15D65" w:rsidP="00B15D65">
      <w:pPr>
        <w:ind w:right="-86"/>
        <w:rPr>
          <w:rFonts w:cs="Arial"/>
          <w:sz w:val="22"/>
          <w:szCs w:val="22"/>
        </w:rPr>
      </w:pPr>
    </w:p>
    <w:p w14:paraId="7F3A0C90" w14:textId="77777777" w:rsidR="00B15D65" w:rsidRPr="003B5964" w:rsidRDefault="00B15D65" w:rsidP="00B15D65">
      <w:pPr>
        <w:ind w:right="-86"/>
        <w:rPr>
          <w:rFonts w:cs="Arial"/>
          <w:b/>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1CDA9213" wp14:editId="0822946F">
            <wp:simplePos x="0" y="0"/>
            <wp:positionH relativeFrom="column">
              <wp:posOffset>-352425</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B5964">
        <w:rPr>
          <w:rFonts w:cs="Arial"/>
          <w:b/>
          <w:sz w:val="22"/>
          <w:szCs w:val="22"/>
        </w:rPr>
        <w:t>●</w:t>
      </w:r>
      <w:r w:rsidRPr="003B5964">
        <w:rPr>
          <w:rFonts w:cs="Arial"/>
          <w:b/>
          <w:sz w:val="22"/>
          <w:szCs w:val="22"/>
        </w:rPr>
        <w:tab/>
        <w:t>KPI</w:t>
      </w:r>
    </w:p>
    <w:p w14:paraId="7100FC6D"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xml:space="preserve">- 10 Qualified warm bodies per day </w:t>
      </w:r>
    </w:p>
    <w:p w14:paraId="4DE0D536"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605CF2"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eastAsia="MS Mincho" w:cs="Arial"/>
          <w:sz w:val="22"/>
          <w:szCs w:val="22"/>
          <w:lang w:val="en-US"/>
        </w:rPr>
        <w:tab/>
        <w:t xml:space="preserve">    </w:t>
      </w:r>
    </w:p>
    <w:p w14:paraId="70514DA9" w14:textId="77777777" w:rsidR="00B15D65" w:rsidRDefault="00B15D65" w:rsidP="009223B6">
      <w:pPr>
        <w:rPr>
          <w:rFonts w:eastAsia="MS Mincho" w:cs="Arial"/>
          <w:spacing w:val="-3"/>
          <w:sz w:val="22"/>
          <w:szCs w:val="22"/>
          <w:lang w:val="en-US"/>
        </w:rPr>
      </w:pPr>
    </w:p>
    <w:sectPr w:rsidR="00B15D6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8165C" w14:textId="77777777" w:rsidR="00F25441" w:rsidRDefault="00F25441">
      <w:r>
        <w:separator/>
      </w:r>
    </w:p>
  </w:endnote>
  <w:endnote w:type="continuationSeparator" w:id="0">
    <w:p w14:paraId="172457FB" w14:textId="77777777" w:rsidR="00F25441" w:rsidRDefault="00F2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58C9D" w14:textId="77777777" w:rsidR="00F25441" w:rsidRDefault="00F25441">
      <w:r>
        <w:separator/>
      </w:r>
    </w:p>
  </w:footnote>
  <w:footnote w:type="continuationSeparator" w:id="0">
    <w:p w14:paraId="7AF2AD62" w14:textId="77777777" w:rsidR="00F25441" w:rsidRDefault="00F25441">
      <w:r>
        <w:separator/>
      </w:r>
    </w:p>
    <w:p w14:paraId="4AF27074" w14:textId="77777777" w:rsidR="00F25441" w:rsidRDefault="00F25441"/>
  </w:footnote>
  <w:footnote w:type="continuationNotice" w:id="1">
    <w:p w14:paraId="55955DE4" w14:textId="77777777" w:rsidR="00F25441" w:rsidRDefault="00F2544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5D65"/>
    <w:rsid w:val="00B1622A"/>
    <w:rsid w:val="00B17060"/>
    <w:rsid w:val="00B45238"/>
    <w:rsid w:val="00B674E2"/>
    <w:rsid w:val="00B74D33"/>
    <w:rsid w:val="00B913D8"/>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1076"/>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25441"/>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12C149F-3E62-4210-8F3B-542D3AE1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2019-08-04T06:20:00Z</dcterms:created>
  <dcterms:modified xsi:type="dcterms:W3CDTF">2019-10-03T01:55:00Z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