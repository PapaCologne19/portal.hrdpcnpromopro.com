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C3778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C3778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C3778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D268959" w14:textId="77777777" w:rsidR="00D222AA" w:rsidRPr="00201D8A" w:rsidRDefault="00D222AA" w:rsidP="00C37789">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5A6FF47F" w14:textId="77777777" w:rsidR="00D222AA" w:rsidRPr="00201D8A" w:rsidRDefault="00D222AA" w:rsidP="00C37789">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14038BD3" w14:textId="77777777" w:rsidR="00D222AA" w:rsidRPr="00201D8A" w:rsidRDefault="00D222AA" w:rsidP="00C37789">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6717CF67" w14:textId="77777777" w:rsidR="00D222AA" w:rsidRPr="00201D8A" w:rsidRDefault="00D222AA" w:rsidP="00C37789">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177C93A3" w14:textId="77777777" w:rsidR="00D222AA" w:rsidRPr="00201D8A" w:rsidRDefault="00D222AA" w:rsidP="00C37789">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2138994D" w14:textId="77777777" w:rsidR="00D222AA" w:rsidRPr="00201D8A" w:rsidRDefault="00D222AA" w:rsidP="00C37789">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135DE496" w14:textId="77777777" w:rsidR="00D222AA" w:rsidRPr="00201D8A" w:rsidRDefault="00D222AA" w:rsidP="00C37789">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1416F828" w14:textId="77777777" w:rsidR="00D222AA" w:rsidRPr="007069F3" w:rsidRDefault="00D222AA" w:rsidP="00C37789">
      <w:pPr>
        <w:numPr>
          <w:ilvl w:val="0"/>
          <w:numId w:val="14"/>
        </w:numPr>
        <w:spacing w:line="240" w:lineRule="auto"/>
        <w:jc w:val="both"/>
        <w:rPr>
          <w:rFonts w:cs="Arial"/>
          <w:bCs/>
          <w:sz w:val="22"/>
          <w:szCs w:val="22"/>
        </w:rPr>
      </w:pPr>
      <w:r w:rsidRPr="00201D8A">
        <w:rPr>
          <w:rFonts w:cs="Arial"/>
          <w:bCs/>
          <w:sz w:val="22"/>
          <w:szCs w:val="22"/>
        </w:rPr>
        <w:t>Sources manpower in accordance with the requirements an</w:t>
      </w:r>
      <w:r>
        <w:rPr>
          <w:rFonts w:cs="Arial"/>
          <w:bCs/>
          <w:sz w:val="22"/>
          <w:szCs w:val="22"/>
        </w:rPr>
        <w:t>d specifications of the project;</w:t>
      </w:r>
      <w:r w:rsidRPr="00201D8A">
        <w:rPr>
          <w:rFonts w:cs="Arial"/>
          <w:bCs/>
          <w:sz w:val="22"/>
          <w:szCs w:val="22"/>
        </w:rPr>
        <w:t xml:space="preserve">       </w:t>
      </w:r>
    </w:p>
    <w:p w14:paraId="503AC9B5" w14:textId="77777777" w:rsidR="00D222AA" w:rsidRPr="00201D8A" w:rsidRDefault="00D222AA" w:rsidP="00C37789">
      <w:pPr>
        <w:numPr>
          <w:ilvl w:val="0"/>
          <w:numId w:val="14"/>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7A5900EA" w14:textId="3BE45AE8" w:rsidR="00D222AA" w:rsidRDefault="00D222AA" w:rsidP="00C37789">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42805271" w14:textId="4FE7A2EC" w:rsidR="00D222AA" w:rsidRDefault="00D222AA" w:rsidP="00D222AA">
      <w:pPr>
        <w:spacing w:line="240" w:lineRule="auto"/>
        <w:jc w:val="both"/>
        <w:rPr>
          <w:rFonts w:cs="Arial"/>
          <w:bCs/>
          <w:sz w:val="22"/>
          <w:szCs w:val="22"/>
        </w:rPr>
      </w:pPr>
    </w:p>
    <w:p w14:paraId="04622AD4" w14:textId="77777777" w:rsidR="00D222AA" w:rsidRPr="00201D8A" w:rsidRDefault="00D222AA" w:rsidP="00D222AA">
      <w:pPr>
        <w:spacing w:line="240" w:lineRule="auto"/>
        <w:jc w:val="both"/>
        <w:rPr>
          <w:rFonts w:cs="Arial"/>
          <w:bCs/>
          <w:sz w:val="22"/>
          <w:szCs w:val="22"/>
        </w:rPr>
      </w:pPr>
    </w:p>
    <w:p w14:paraId="4384FAE2" w14:textId="77777777" w:rsidR="00D222AA" w:rsidRDefault="00D222AA" w:rsidP="00C37789">
      <w:pPr>
        <w:numPr>
          <w:ilvl w:val="0"/>
          <w:numId w:val="14"/>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0B63CBC2" w14:textId="77777777" w:rsidR="00806671" w:rsidRPr="00806671" w:rsidRDefault="00806671" w:rsidP="00806671">
      <w:pPr>
        <w:spacing w:line="240" w:lineRule="auto"/>
        <w:jc w:val="both"/>
        <w:rPr>
          <w:rFonts w:cs="Arial"/>
          <w:sz w:val="22"/>
          <w:szCs w:val="22"/>
        </w:rPr>
      </w:pPr>
    </w:p>
    <w:p w14:paraId="79E19B74" w14:textId="28D702DA" w:rsidR="00E72A0F" w:rsidRPr="000B60D8" w:rsidRDefault="009B1AD0"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C3778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3345921" w14:textId="77777777" w:rsidR="00D222AA" w:rsidRPr="00201D8A" w:rsidRDefault="00D222AA" w:rsidP="00D222AA">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 xml:space="preserve">Employee shall receive </w:t>
      </w:r>
      <w:r w:rsidRPr="00A57EEB">
        <w:rPr>
          <w:rFonts w:eastAsia="MS Mincho" w:cs="Arial"/>
          <w:b/>
          <w:spacing w:val="-3"/>
          <w:sz w:val="22"/>
          <w:szCs w:val="22"/>
          <w:lang w:val="en-US"/>
        </w:rPr>
        <w:t xml:space="preserve">Php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with incentives if any</w:t>
      </w:r>
      <w:r w:rsidRPr="00201D8A">
        <w:rPr>
          <w:rFonts w:eastAsia="MS Mincho" w:cs="Arial"/>
          <w:spacing w:val="-3"/>
          <w:sz w:val="22"/>
          <w:szCs w:val="22"/>
          <w:lang w:val="en-US"/>
        </w:rPr>
        <w:t>,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FF4B2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23DA5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63C863C" w:rsidR="000B60D8" w:rsidRPr="0007191B" w:rsidRDefault="00D222AA"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0528" behindDoc="0" locked="0" layoutInCell="1" allowOverlap="1" wp14:anchorId="2F013442" wp14:editId="6787DAFB">
            <wp:simplePos x="0" y="0"/>
            <wp:positionH relativeFrom="column">
              <wp:posOffset>-295275</wp:posOffset>
            </wp:positionH>
            <wp:positionV relativeFrom="paragraph">
              <wp:posOffset>245745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1B64191"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68ACF3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4A635E9F" w:rsidR="00A72E0E" w:rsidRDefault="009B1AD0"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5C39D64E"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F82988D" w:rsidR="009B1AD0" w:rsidRPr="006C376F" w:rsidRDefault="009B1AD0"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3778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3778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C3778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22EA9EB6" w:rsid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DD761D8" w14:textId="6AD15802"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C2A3BEF" w14:textId="7B4A3FB9"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A7B9ECE" w14:textId="238835C1"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82FCB0" w14:textId="2B24C208"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C347B6F" w14:textId="44701296"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A85E65A" w14:textId="1DE2C6B7"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FEE20EA" w14:textId="77777777" w:rsidR="00D222AA" w:rsidRPr="007B50AE"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C3778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28C8CF4" w14:textId="77777777"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3424E" w14:textId="77777777" w:rsidR="00C37789" w:rsidRDefault="00C37789">
      <w:r>
        <w:separator/>
      </w:r>
    </w:p>
  </w:endnote>
  <w:endnote w:type="continuationSeparator" w:id="0">
    <w:p w14:paraId="257D0498" w14:textId="77777777" w:rsidR="00C37789" w:rsidRDefault="00C37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1855E" w14:textId="77777777" w:rsidR="00C37789" w:rsidRDefault="00C37789">
      <w:r>
        <w:separator/>
      </w:r>
    </w:p>
  </w:footnote>
  <w:footnote w:type="continuationSeparator" w:id="0">
    <w:p w14:paraId="0DA3E2A4" w14:textId="77777777" w:rsidR="00C37789" w:rsidRDefault="00C37789">
      <w:r>
        <w:separator/>
      </w:r>
    </w:p>
    <w:p w14:paraId="633A7189" w14:textId="77777777" w:rsidR="00C37789" w:rsidRDefault="00C37789"/>
  </w:footnote>
  <w:footnote w:type="continuationNotice" w:id="1">
    <w:p w14:paraId="4C4716D0" w14:textId="77777777" w:rsidR="00C37789" w:rsidRDefault="00C3778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06671"/>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801A9"/>
    <w:rsid w:val="00BA74B5"/>
    <w:rsid w:val="00BD2365"/>
    <w:rsid w:val="00BE6506"/>
    <w:rsid w:val="00BF4481"/>
    <w:rsid w:val="00BF4FB8"/>
    <w:rsid w:val="00BF5487"/>
    <w:rsid w:val="00C100D0"/>
    <w:rsid w:val="00C15855"/>
    <w:rsid w:val="00C32A34"/>
    <w:rsid w:val="00C33E73"/>
    <w:rsid w:val="00C343EA"/>
    <w:rsid w:val="00C37789"/>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4F6C3DDC-DAF9-49DF-AFF9-9414B07D7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2019-08-06T07:35:00Z</dcterms:created>
  <dcterms:modified xsi:type="dcterms:W3CDTF">2019-08-06T07:35:00Z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