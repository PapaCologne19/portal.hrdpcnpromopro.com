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A279E9">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A279E9">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898273" w14:textId="77777777" w:rsidR="009C0129" w:rsidRPr="009C0129" w:rsidRDefault="00F94627"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666E183" w14:textId="25F0D8A0" w:rsidR="009C0129" w:rsidRPr="00860A7C" w:rsidRDefault="00860A7C"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Pr>
          <w:rFonts w:cs="Arial"/>
          <w:sz w:val="22"/>
          <w:szCs w:val="28"/>
        </w:rPr>
        <w:t>Deploys the Refilling Assistant and discuss the correct procedures in refilling station to ensure 100% coverage for the day.</w:t>
      </w:r>
    </w:p>
    <w:p w14:paraId="23B3478C" w14:textId="5E3CD6DF" w:rsidR="00860A7C" w:rsidRPr="00860A7C" w:rsidRDefault="00860A7C"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Pr>
          <w:rFonts w:cs="Arial"/>
          <w:sz w:val="22"/>
          <w:szCs w:val="28"/>
        </w:rPr>
        <w:t>See to it that every refilling assistant deliver the right report procedures.</w:t>
      </w:r>
    </w:p>
    <w:p w14:paraId="5F0C0805" w14:textId="21F7D670" w:rsidR="00860A7C" w:rsidRPr="00860A7C" w:rsidRDefault="00860A7C"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Pr>
          <w:rFonts w:cs="Arial"/>
          <w:sz w:val="22"/>
          <w:szCs w:val="28"/>
        </w:rPr>
        <w:t>Collects, checks the correctness of summarizes the daily activity reports submitted by the refilling assistant before submitting it to the Project Manager.</w:t>
      </w:r>
    </w:p>
    <w:p w14:paraId="3BEA513E" w14:textId="7682EA9A" w:rsidR="00860A7C" w:rsidRPr="00860A7C" w:rsidRDefault="00860A7C"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Pr>
          <w:rFonts w:cs="Arial"/>
          <w:sz w:val="22"/>
          <w:szCs w:val="28"/>
        </w:rPr>
        <w:t>Checks fictitious entries if there are in any of the daily activity reports.</w:t>
      </w:r>
    </w:p>
    <w:p w14:paraId="176F1135" w14:textId="3184C0DF" w:rsidR="00860A7C" w:rsidRPr="00860A7C" w:rsidRDefault="00860A7C" w:rsidP="009C012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r>
        <w:rPr>
          <w:rFonts w:cs="Arial"/>
          <w:sz w:val="22"/>
          <w:szCs w:val="28"/>
        </w:rPr>
        <w:t>Reports to PCN Office during agreed time and date or as per instruction of Project and/or Account Officer.</w:t>
      </w:r>
    </w:p>
    <w:p w14:paraId="4CE7EAB3" w14:textId="2464ABA2" w:rsidR="00860A7C" w:rsidRDefault="00860A7C" w:rsidP="00860A7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p>
    <w:p w14:paraId="45191B20" w14:textId="6F327A15" w:rsidR="00860A7C" w:rsidRDefault="00860A7C" w:rsidP="00860A7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p>
    <w:p w14:paraId="7E826133" w14:textId="77777777" w:rsidR="00860A7C" w:rsidRPr="00860A7C" w:rsidRDefault="00860A7C" w:rsidP="00860A7C">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4"/>
          <w:lang w:val="en-US"/>
        </w:rPr>
      </w:pPr>
    </w:p>
    <w:p w14:paraId="414EAA69" w14:textId="77777777" w:rsidR="00336F3F" w:rsidRPr="00336F3F" w:rsidRDefault="00336F3F" w:rsidP="00336F3F">
      <w:pPr>
        <w:spacing w:line="240" w:lineRule="auto"/>
        <w:jc w:val="both"/>
        <w:rPr>
          <w:rFonts w:cs="Arial"/>
          <w:sz w:val="22"/>
          <w:szCs w:val="22"/>
        </w:rPr>
      </w:pPr>
    </w:p>
    <w:p w14:paraId="79E19B74" w14:textId="39504AAE" w:rsidR="00E72A0F" w:rsidRPr="000B60D8"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A279E9">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226CE0" w14:textId="469E46C2" w:rsidR="00261671" w:rsidRPr="00F35FA0"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605930" w:rsidRPr="00DD1A57">
        <w:rPr>
          <w:rFonts w:eastAsia="MS Mincho" w:cs="Arial"/>
          <w:color w:val="000000" w:themeColor="text1"/>
          <w:spacing w:val="-3"/>
          <w:sz w:val="22"/>
          <w:szCs w:val="22"/>
          <w:lang w:val="en-US"/>
        </w:rPr>
        <w:t xml:space="preserve">Employee will commence to perform the services in favor of </w:t>
      </w:r>
      <w:r w:rsidR="00605930" w:rsidRPr="00DD1A57">
        <w:rPr>
          <w:rFonts w:cs="Arial"/>
          <w:b/>
          <w:bCs/>
          <w:sz w:val="22"/>
        </w:rPr>
        <w:t>${Value3}</w:t>
      </w:r>
      <w:r w:rsidR="00605930" w:rsidRPr="00DD1A57">
        <w:rPr>
          <w:rFonts w:cs="Arial"/>
          <w:b/>
          <w:color w:val="000000" w:themeColor="text1"/>
          <w:sz w:val="22"/>
          <w:szCs w:val="22"/>
        </w:rPr>
        <w:t xml:space="preserve"> </w:t>
      </w:r>
      <w:r w:rsidR="00605930">
        <w:rPr>
          <w:rFonts w:eastAsia="MS Mincho" w:cs="Arial"/>
          <w:color w:val="000000" w:themeColor="text1"/>
          <w:spacing w:val="-3"/>
          <w:sz w:val="22"/>
          <w:szCs w:val="22"/>
          <w:lang w:val="en-US"/>
        </w:rPr>
        <w:t>for</w:t>
      </w:r>
      <w:r w:rsidR="00605930" w:rsidRPr="00DD1A57">
        <w:rPr>
          <w:rFonts w:eastAsia="MS Mincho" w:cs="Arial"/>
          <w:color w:val="000000" w:themeColor="text1"/>
          <w:spacing w:val="-3"/>
          <w:sz w:val="22"/>
          <w:szCs w:val="22"/>
          <w:lang w:val="en-US"/>
        </w:rPr>
        <w:t xml:space="preserve"> </w:t>
      </w:r>
      <w:r w:rsidR="00605930" w:rsidRPr="00DD1A57">
        <w:rPr>
          <w:rFonts w:cs="Arial"/>
          <w:b/>
          <w:bCs/>
          <w:sz w:val="22"/>
        </w:rPr>
        <w:t>${Value8}</w:t>
      </w:r>
      <w:r w:rsidR="00605930">
        <w:rPr>
          <w:rFonts w:cs="Arial"/>
          <w:b/>
          <w:bCs/>
          <w:sz w:val="22"/>
        </w:rPr>
        <w:t xml:space="preserve"> </w:t>
      </w:r>
      <w:r w:rsidR="00605930">
        <w:rPr>
          <w:rFonts w:cs="Arial"/>
          <w:sz w:val="22"/>
        </w:rPr>
        <w:t xml:space="preserve">to </w:t>
      </w:r>
      <w:r w:rsidR="00605930" w:rsidRPr="00DD1A57">
        <w:rPr>
          <w:rFonts w:cs="Arial"/>
          <w:b/>
          <w:bCs/>
          <w:sz w:val="22"/>
        </w:rPr>
        <w:t>${</w:t>
      </w:r>
      <w:r w:rsidR="00605930">
        <w:rPr>
          <w:rFonts w:cs="Arial"/>
          <w:b/>
          <w:bCs/>
          <w:sz w:val="22"/>
        </w:rPr>
        <w:t>Deo9</w:t>
      </w:r>
      <w:r w:rsidR="00605930" w:rsidRPr="00DD1A57">
        <w:rPr>
          <w:rFonts w:cs="Arial"/>
          <w:b/>
          <w:bCs/>
          <w:sz w:val="22"/>
        </w:rPr>
        <w:t>}</w:t>
      </w:r>
      <w:r w:rsidR="00605930">
        <w:rPr>
          <w:rFonts w:cs="Arial"/>
          <w:b/>
          <w:bCs/>
          <w:sz w:val="22"/>
        </w:rPr>
        <w:t>.</w:t>
      </w:r>
    </w:p>
    <w:p w14:paraId="34613869" w14:textId="77777777" w:rsidR="00F35FA0" w:rsidRDefault="00F35FA0" w:rsidP="00F35FA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601763C" w14:textId="77777777" w:rsidR="00F81A2D" w:rsidRPr="00353771" w:rsidRDefault="00F81A2D" w:rsidP="00F81A2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000000" w:themeColor="text1"/>
          <w:spacing w:val="-3"/>
          <w:sz w:val="22"/>
          <w:szCs w:val="22"/>
          <w:lang w:val="en-US"/>
        </w:rPr>
      </w:pPr>
      <w:r w:rsidRPr="00353771">
        <w:rPr>
          <w:rFonts w:eastAsia="MS Mincho" w:cs="Arial"/>
          <w:color w:val="000000" w:themeColor="text1"/>
          <w:spacing w:val="-3"/>
          <w:sz w:val="22"/>
          <w:szCs w:val="22"/>
          <w:lang w:val="en-US"/>
        </w:rPr>
        <w:t xml:space="preserve">Employee shall receive </w:t>
      </w:r>
      <w:r w:rsidRPr="00353771">
        <w:rPr>
          <w:rFonts w:eastAsia="MS Mincho" w:cs="Arial"/>
          <w:b/>
          <w:color w:val="000000" w:themeColor="text1"/>
          <w:spacing w:val="-3"/>
          <w:sz w:val="22"/>
          <w:szCs w:val="22"/>
          <w:lang w:val="en-US"/>
        </w:rPr>
        <w:t xml:space="preserve">Php </w:t>
      </w:r>
      <w:r w:rsidRPr="00353771">
        <w:rPr>
          <w:rFonts w:cs="Arial"/>
          <w:b/>
          <w:bCs/>
          <w:sz w:val="22"/>
        </w:rPr>
        <w:t>${Value10}</w:t>
      </w:r>
      <w:r w:rsidRPr="00353771">
        <w:rPr>
          <w:rFonts w:eastAsia="MS Mincho" w:cs="Arial"/>
          <w:color w:val="000000" w:themeColor="text1"/>
          <w:spacing w:val="-3"/>
          <w:sz w:val="22"/>
          <w:szCs w:val="22"/>
          <w:lang w:val="en-US"/>
        </w:rPr>
        <w:t xml:space="preserve"> per day, payable every </w:t>
      </w:r>
      <w:r w:rsidRPr="00353771">
        <w:rPr>
          <w:rFonts w:eastAsia="MS Mincho" w:cs="Arial"/>
          <w:b/>
          <w:color w:val="000000" w:themeColor="text1"/>
          <w:spacing w:val="-3"/>
          <w:sz w:val="22"/>
          <w:szCs w:val="22"/>
          <w:lang w:val="en-US"/>
        </w:rPr>
        <w:t>weekly cut-off</w:t>
      </w:r>
      <w:r w:rsidRPr="00353771">
        <w:rPr>
          <w:rFonts w:eastAsia="MS Mincho" w:cs="Arial"/>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364B906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D7C9F52" w14:textId="7AA2350F" w:rsidR="0064592B" w:rsidRPr="00324303" w:rsidRDefault="009C0129"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1441EB64">
            <wp:simplePos x="0" y="0"/>
            <wp:positionH relativeFrom="column">
              <wp:posOffset>-273050</wp:posOffset>
            </wp:positionH>
            <wp:positionV relativeFrom="paragraph">
              <wp:posOffset>167640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2580A4BB"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2AD6E576"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18E06986"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5610AE91"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5A57418C"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35109490" w:rsidR="009B1AD0"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538396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A279E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A279E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BD904F1" w:rsidR="00110305" w:rsidRDefault="005B121A" w:rsidP="00A279E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F2D0100" w14:textId="77777777" w:rsidR="009C0129" w:rsidRPr="00261671" w:rsidRDefault="009C0129"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3E54809A" w:rsidR="003F4DC2" w:rsidRDefault="005B121A"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AD66F48" w14:textId="6AD7DF2E" w:rsidR="00BE200B" w:rsidRDefault="00BE200B"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699D913" w14:textId="0729A75D" w:rsidR="00860A7C" w:rsidRDefault="00860A7C"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4065F31" w14:textId="637ED4C8" w:rsidR="00860A7C" w:rsidRDefault="00860A7C"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3B5F1C6" w14:textId="77777777" w:rsidR="00860A7C" w:rsidRDefault="00860A7C"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03F493EB"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102005AD"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0A7575C2" w:rsidR="00A03B16" w:rsidRPr="00014FD0" w:rsidRDefault="00860A7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1F7B36">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01821F6B" w:rsidR="00A03B16" w:rsidRPr="00014FD0" w:rsidRDefault="00860A7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260F65C"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009C0129">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37485" w14:textId="77777777" w:rsidR="00F17C57" w:rsidRDefault="00F17C57">
      <w:r>
        <w:separator/>
      </w:r>
    </w:p>
  </w:endnote>
  <w:endnote w:type="continuationSeparator" w:id="0">
    <w:p w14:paraId="27DFFE20" w14:textId="77777777" w:rsidR="00F17C57" w:rsidRDefault="00F17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abic Transparent">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5D6D5" w14:textId="77777777" w:rsidR="00F17C57" w:rsidRDefault="00F17C57">
      <w:r>
        <w:separator/>
      </w:r>
    </w:p>
  </w:footnote>
  <w:footnote w:type="continuationSeparator" w:id="0">
    <w:p w14:paraId="1F7F35BD" w14:textId="77777777" w:rsidR="00F17C57" w:rsidRDefault="00F17C57">
      <w:r>
        <w:separator/>
      </w:r>
    </w:p>
    <w:p w14:paraId="6E3D6029" w14:textId="77777777" w:rsidR="00F17C57" w:rsidRDefault="00F17C57"/>
  </w:footnote>
  <w:footnote w:type="continuationNotice" w:id="1">
    <w:p w14:paraId="437165D6" w14:textId="77777777" w:rsidR="00F17C57" w:rsidRDefault="00F17C5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45F45CCB"/>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2"/>
  </w:num>
  <w:num w:numId="10">
    <w:abstractNumId w:val="0"/>
  </w:num>
  <w:num w:numId="11">
    <w:abstractNumId w:val="11"/>
  </w:num>
  <w:num w:numId="12">
    <w:abstractNumId w:val="1"/>
  </w:num>
  <w:num w:numId="13">
    <w:abstractNumId w:val="4"/>
  </w:num>
  <w:num w:numId="14">
    <w:abstractNumId w:val="8"/>
  </w:num>
  <w:num w:numId="15">
    <w:abstractNumId w:val="13"/>
  </w:num>
  <w:num w:numId="16">
    <w:abstractNumId w:val="7"/>
  </w:num>
  <w:num w:numId="17">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05930"/>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0A7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C0129"/>
    <w:rsid w:val="009D723B"/>
    <w:rsid w:val="009E169D"/>
    <w:rsid w:val="009F2029"/>
    <w:rsid w:val="009F609F"/>
    <w:rsid w:val="009F6531"/>
    <w:rsid w:val="00A03B16"/>
    <w:rsid w:val="00A07DF9"/>
    <w:rsid w:val="00A13876"/>
    <w:rsid w:val="00A17383"/>
    <w:rsid w:val="00A279E9"/>
    <w:rsid w:val="00A55A40"/>
    <w:rsid w:val="00A56819"/>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D2365"/>
    <w:rsid w:val="00BE200B"/>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D7CF4"/>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17C57"/>
    <w:rsid w:val="00F23194"/>
    <w:rsid w:val="00F35FA0"/>
    <w:rsid w:val="00F4257A"/>
    <w:rsid w:val="00F678F3"/>
    <w:rsid w:val="00F81A2D"/>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D1F917AB-7260-4CB9-B488-F9045066E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4</TotalTime>
  <Pages>3</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3</cp:revision>
  <cp:lastPrinted>2018-05-17T03:45:00Z</cp:lastPrinted>
  <dcterms:created xsi:type="dcterms:W3CDTF">2019-09-03T07:42:00Z</dcterms:created>
  <dcterms:modified xsi:type="dcterms:W3CDTF">2020-07-14T01:02:00Z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