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75CEF">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75CEF">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075CE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C4F9540" w14:textId="77777777" w:rsidR="009B128E" w:rsidRPr="00D91A68"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Receives endorsement from Rec Ops;</w:t>
      </w:r>
    </w:p>
    <w:p w14:paraId="641D631B" w14:textId="77777777" w:rsidR="009B128E" w:rsidRPr="00D91A68"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Verify document and check account guide to determine required check;</w:t>
      </w:r>
    </w:p>
    <w:p w14:paraId="566FFF1D" w14:textId="77777777" w:rsidR="009B128E" w:rsidRPr="00D91A68"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Endorse to vendor;</w:t>
      </w:r>
    </w:p>
    <w:p w14:paraId="219AE27D" w14:textId="77777777" w:rsidR="009B128E" w:rsidRPr="00D91A68"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Update WD;</w:t>
      </w:r>
    </w:p>
    <w:p w14:paraId="4DEF9EEA" w14:textId="77777777" w:rsidR="009B128E" w:rsidRPr="00D91A68"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Monitor status of the request;</w:t>
      </w:r>
    </w:p>
    <w:p w14:paraId="7CB0581D" w14:textId="77777777" w:rsidR="009B128E" w:rsidRPr="00D91A68"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Receive report from vendor;</w:t>
      </w:r>
    </w:p>
    <w:p w14:paraId="143139F6" w14:textId="77777777" w:rsidR="009B128E" w:rsidRPr="00D91A68"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Send update to stakeholders;</w:t>
      </w:r>
    </w:p>
    <w:p w14:paraId="3F895BB9" w14:textId="77777777" w:rsidR="009B128E" w:rsidRPr="00E80840"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Callouts for negative results;</w:t>
      </w:r>
    </w:p>
    <w:p w14:paraId="13909B61" w14:textId="77777777" w:rsidR="009B128E" w:rsidRPr="00E80840" w:rsidRDefault="009B128E" w:rsidP="009B12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80840">
        <w:rPr>
          <w:rFonts w:eastAsia="MS Mincho" w:cs="Arial"/>
          <w:color w:val="000000" w:themeColor="text1"/>
          <w:spacing w:val="-3"/>
          <w:sz w:val="22"/>
          <w:szCs w:val="22"/>
          <w:lang w:val="en-US"/>
        </w:rPr>
        <w:t>Create Business Case.</w:t>
      </w:r>
    </w:p>
    <w:p w14:paraId="5326EFE5" w14:textId="1CF39500" w:rsidR="0097357D" w:rsidRDefault="0097357D" w:rsidP="0097357D">
      <w:pPr>
        <w:pStyle w:val="NoSpacing"/>
        <w:rPr>
          <w:rFonts w:ascii="Arial" w:hAnsi="Arial" w:cs="Arial"/>
        </w:rPr>
      </w:pPr>
    </w:p>
    <w:p w14:paraId="47A7E256" w14:textId="0EA2E612" w:rsidR="00975B39" w:rsidRDefault="00975B39" w:rsidP="0097357D">
      <w:pPr>
        <w:pStyle w:val="NoSpacing"/>
        <w:rPr>
          <w:rFonts w:ascii="Arial" w:hAnsi="Arial" w:cs="Arial"/>
        </w:rPr>
      </w:pPr>
    </w:p>
    <w:p w14:paraId="1A60F870" w14:textId="1527A77F" w:rsidR="00975B39" w:rsidRDefault="00975B39" w:rsidP="0097357D">
      <w:pPr>
        <w:pStyle w:val="NoSpacing"/>
        <w:rPr>
          <w:rFonts w:ascii="Arial" w:hAnsi="Arial" w:cs="Arial"/>
        </w:rPr>
      </w:pPr>
    </w:p>
    <w:p w14:paraId="2D517F91" w14:textId="77777777" w:rsidR="00975B39" w:rsidRPr="004A7BA2" w:rsidRDefault="00975B39" w:rsidP="0097357D">
      <w:pPr>
        <w:pStyle w:val="NoSpacing"/>
        <w:rPr>
          <w:rFonts w:ascii="Arial" w:hAnsi="Arial" w:cs="Arial"/>
        </w:rPr>
      </w:pPr>
    </w:p>
    <w:p w14:paraId="79E19B74" w14:textId="39504AAE" w:rsidR="00E72A0F" w:rsidRPr="000B60D8" w:rsidRDefault="009B1AD0"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075CEF">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9DA4D97" w:rsidR="000B60D8" w:rsidRPr="005A28F9" w:rsidRDefault="009B1AD0"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40263B" w:rsidRPr="00AC5BEA">
        <w:rPr>
          <w:rFonts w:eastAsia="MS Mincho" w:cs="Arial"/>
          <w:spacing w:val="-3"/>
          <w:sz w:val="22"/>
          <w:szCs w:val="22"/>
          <w:lang w:val="en-US"/>
        </w:rPr>
        <w:t xml:space="preserve">Employee will commence to perform the services in favor of </w:t>
      </w:r>
      <w:r w:rsidR="0040263B" w:rsidRPr="00B60291">
        <w:rPr>
          <w:rFonts w:cs="Arial"/>
          <w:b/>
          <w:bCs/>
          <w:sz w:val="22"/>
          <w:szCs w:val="22"/>
        </w:rPr>
        <w:t>${Value</w:t>
      </w:r>
      <w:r w:rsidR="0040263B">
        <w:rPr>
          <w:rFonts w:cs="Arial"/>
          <w:b/>
          <w:bCs/>
          <w:sz w:val="22"/>
          <w:szCs w:val="22"/>
        </w:rPr>
        <w:t>3</w:t>
      </w:r>
      <w:r w:rsidR="0040263B" w:rsidRPr="00B60291">
        <w:rPr>
          <w:rFonts w:cs="Arial"/>
          <w:b/>
          <w:bCs/>
          <w:sz w:val="22"/>
          <w:szCs w:val="22"/>
        </w:rPr>
        <w:t>}</w:t>
      </w:r>
      <w:r w:rsidR="0040263B" w:rsidRPr="00AC5BEA">
        <w:rPr>
          <w:rFonts w:eastAsia="MS Mincho" w:cs="Arial"/>
          <w:spacing w:val="-3"/>
          <w:sz w:val="22"/>
          <w:szCs w:val="22"/>
          <w:lang w:val="en-US"/>
        </w:rPr>
        <w:t xml:space="preserve"> from </w:t>
      </w:r>
      <w:r w:rsidR="0040263B" w:rsidRPr="00B60291">
        <w:rPr>
          <w:rFonts w:cs="Arial"/>
          <w:b/>
          <w:bCs/>
          <w:sz w:val="22"/>
          <w:szCs w:val="22"/>
        </w:rPr>
        <w:t>${Value</w:t>
      </w:r>
      <w:r w:rsidR="0040263B">
        <w:rPr>
          <w:rFonts w:cs="Arial"/>
          <w:b/>
          <w:bCs/>
          <w:sz w:val="22"/>
          <w:szCs w:val="22"/>
        </w:rPr>
        <w:t>8</w:t>
      </w:r>
      <w:r w:rsidR="0040263B" w:rsidRPr="00B60291">
        <w:rPr>
          <w:rFonts w:cs="Arial"/>
          <w:b/>
          <w:bCs/>
          <w:sz w:val="22"/>
          <w:szCs w:val="22"/>
        </w:rPr>
        <w:t>}</w:t>
      </w:r>
      <w:r w:rsidR="0040263B" w:rsidRPr="00AC5BEA">
        <w:rPr>
          <w:rFonts w:eastAsia="MS Mincho" w:cs="Arial"/>
          <w:spacing w:val="-3"/>
          <w:sz w:val="22"/>
          <w:szCs w:val="22"/>
          <w:lang w:val="en-US"/>
        </w:rPr>
        <w:t xml:space="preserve"> to </w:t>
      </w:r>
      <w:r w:rsidR="0040263B" w:rsidRPr="00B60291">
        <w:rPr>
          <w:rFonts w:cs="Arial"/>
          <w:b/>
          <w:bCs/>
          <w:sz w:val="22"/>
          <w:szCs w:val="22"/>
        </w:rPr>
        <w:t>${</w:t>
      </w:r>
      <w:r w:rsidR="0040263B">
        <w:rPr>
          <w:rFonts w:cs="Arial"/>
          <w:b/>
          <w:bCs/>
          <w:sz w:val="22"/>
          <w:szCs w:val="22"/>
        </w:rPr>
        <w:t>Deo9</w:t>
      </w:r>
      <w:r w:rsidR="0040263B" w:rsidRPr="00B60291">
        <w:rPr>
          <w:rFonts w:cs="Arial"/>
          <w:b/>
          <w:bCs/>
          <w:sz w:val="22"/>
          <w:szCs w:val="22"/>
        </w:rPr>
        <w:t>}</w:t>
      </w:r>
      <w:r w:rsidR="0040263B" w:rsidRPr="00AC5BEA">
        <w:rPr>
          <w:rFonts w:eastAsia="MS Mincho" w:cs="Arial"/>
          <w:spacing w:val="-3"/>
          <w:sz w:val="22"/>
          <w:szCs w:val="22"/>
          <w:lang w:val="en-US"/>
        </w:rPr>
        <w:t>.</w:t>
      </w:r>
    </w:p>
    <w:p w14:paraId="4383AFE6" w14:textId="48EDCDC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38D923E"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10A7774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375F53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5AF681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D94749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82F95F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CF1A23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EEF348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349E7AD" w:rsidR="009B1AD0" w:rsidRDefault="00975B39"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024" behindDoc="0" locked="0" layoutInCell="1" allowOverlap="1" wp14:anchorId="2F013442" wp14:editId="5C009486">
            <wp:simplePos x="0" y="0"/>
            <wp:positionH relativeFrom="column">
              <wp:posOffset>-352425</wp:posOffset>
            </wp:positionH>
            <wp:positionV relativeFrom="paragraph">
              <wp:posOffset>81280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303BDE" w:rsidR="009B1AD0" w:rsidRDefault="009B1AD0"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0405D7A" w:rsidR="009B1AD0" w:rsidRDefault="00A72E0E"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BF2B96F" w:rsidR="00A72E0E" w:rsidRDefault="00A72E0E" w:rsidP="00075CE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075CE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075CE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2FFF63B" w14:textId="77777777" w:rsidR="000332F5" w:rsidRPr="0040263B" w:rsidRDefault="000332F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1739AE40"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DE98DB" w14:textId="689AC799" w:rsidR="00975B39" w:rsidRDefault="00975B39"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4E821B6" w14:textId="2861F087" w:rsidR="00975B39" w:rsidRDefault="00975B39"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55215E" w14:textId="77777777" w:rsidR="00975B39" w:rsidRPr="003F4DC2" w:rsidRDefault="00975B39"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A699A22" w:rsidR="00A03B16" w:rsidRPr="00014FD0" w:rsidRDefault="00ED31A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11CC5FBF" w:rsidR="00A03B16" w:rsidRPr="00014FD0" w:rsidRDefault="00ED31A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GoBack"/>
      <w:bookmarkEnd w:id="4"/>
    </w:p>
    <w:p w14:paraId="28FED236" w14:textId="4320C56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009B128E">
        <w:rPr>
          <w:rFonts w:eastAsia="MS Mincho" w:cs="Arial"/>
          <w:color w:val="000000" w:themeColor="text1"/>
          <w:sz w:val="22"/>
          <w:szCs w:val="20"/>
          <w:lang w:val="en-US"/>
        </w:rPr>
        <w:tab/>
      </w:r>
      <w:r w:rsidRPr="00014FD0">
        <w:rPr>
          <w:rFonts w:eastAsia="MS Mincho" w:cs="Arial"/>
          <w:color w:val="000000" w:themeColor="text1"/>
          <w:sz w:val="22"/>
          <w:szCs w:val="20"/>
          <w:lang w:val="en-US"/>
        </w:rPr>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40961B56" w:rsidR="0040263B" w:rsidRDefault="0040263B" w:rsidP="009223B6">
      <w:pPr>
        <w:rPr>
          <w:rFonts w:eastAsia="MS Mincho" w:cs="Arial"/>
          <w:spacing w:val="-3"/>
          <w:sz w:val="22"/>
          <w:szCs w:val="22"/>
          <w:lang w:val="en-US"/>
        </w:rPr>
      </w:pPr>
    </w:p>
    <w:p w14:paraId="59A38D47" w14:textId="726FD13B" w:rsidR="000332F5" w:rsidRDefault="000332F5" w:rsidP="009223B6">
      <w:pPr>
        <w:rPr>
          <w:rFonts w:eastAsia="MS Mincho" w:cs="Arial"/>
          <w:spacing w:val="-3"/>
          <w:sz w:val="22"/>
          <w:szCs w:val="22"/>
          <w:lang w:val="en-US"/>
        </w:rPr>
      </w:pPr>
    </w:p>
    <w:p w14:paraId="6449EFE6" w14:textId="30F5E3CA" w:rsidR="000332F5" w:rsidRDefault="000332F5" w:rsidP="009223B6">
      <w:pPr>
        <w:rPr>
          <w:rFonts w:eastAsia="MS Mincho" w:cs="Arial"/>
          <w:spacing w:val="-3"/>
          <w:sz w:val="22"/>
          <w:szCs w:val="22"/>
          <w:lang w:val="en-US"/>
        </w:rPr>
      </w:pPr>
    </w:p>
    <w:sectPr w:rsidR="000332F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998E5" w14:textId="77777777" w:rsidR="00144F5A" w:rsidRDefault="00144F5A">
      <w:r>
        <w:separator/>
      </w:r>
    </w:p>
  </w:endnote>
  <w:endnote w:type="continuationSeparator" w:id="0">
    <w:p w14:paraId="35CF6344" w14:textId="77777777" w:rsidR="00144F5A" w:rsidRDefault="00144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D772D" w14:textId="77777777" w:rsidR="00144F5A" w:rsidRDefault="00144F5A">
      <w:r>
        <w:separator/>
      </w:r>
    </w:p>
  </w:footnote>
  <w:footnote w:type="continuationSeparator" w:id="0">
    <w:p w14:paraId="4F8EE11D" w14:textId="77777777" w:rsidR="00144F5A" w:rsidRDefault="00144F5A">
      <w:r>
        <w:separator/>
      </w:r>
    </w:p>
    <w:p w14:paraId="375EECE7" w14:textId="77777777" w:rsidR="00144F5A" w:rsidRDefault="00144F5A"/>
  </w:footnote>
  <w:footnote w:type="continuationNotice" w:id="1">
    <w:p w14:paraId="27A4B8DC" w14:textId="77777777" w:rsidR="00144F5A" w:rsidRDefault="00144F5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332F5"/>
    <w:rsid w:val="00051B30"/>
    <w:rsid w:val="0007191B"/>
    <w:rsid w:val="00075CEF"/>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44F5A"/>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223B6"/>
    <w:rsid w:val="009401B8"/>
    <w:rsid w:val="0094484A"/>
    <w:rsid w:val="009514ED"/>
    <w:rsid w:val="00952E24"/>
    <w:rsid w:val="00963AEC"/>
    <w:rsid w:val="0097357D"/>
    <w:rsid w:val="00975B39"/>
    <w:rsid w:val="00986E0B"/>
    <w:rsid w:val="009A6DF8"/>
    <w:rsid w:val="009A7DB6"/>
    <w:rsid w:val="009B128E"/>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2608B"/>
    <w:rsid w:val="00C32A34"/>
    <w:rsid w:val="00C33E73"/>
    <w:rsid w:val="00C343EA"/>
    <w:rsid w:val="00C432DC"/>
    <w:rsid w:val="00C6038E"/>
    <w:rsid w:val="00C750B2"/>
    <w:rsid w:val="00C92AC9"/>
    <w:rsid w:val="00C94A44"/>
    <w:rsid w:val="00C94E6C"/>
    <w:rsid w:val="00CB3D92"/>
    <w:rsid w:val="00CD76CC"/>
    <w:rsid w:val="00CE25F9"/>
    <w:rsid w:val="00D217C5"/>
    <w:rsid w:val="00D23110"/>
    <w:rsid w:val="00D54533"/>
    <w:rsid w:val="00D573DF"/>
    <w:rsid w:val="00D9178C"/>
    <w:rsid w:val="00DA105C"/>
    <w:rsid w:val="00DB191D"/>
    <w:rsid w:val="00DD1A57"/>
    <w:rsid w:val="00DD46FF"/>
    <w:rsid w:val="00DE0409"/>
    <w:rsid w:val="00E02F05"/>
    <w:rsid w:val="00E5216F"/>
    <w:rsid w:val="00E5640D"/>
    <w:rsid w:val="00E56556"/>
    <w:rsid w:val="00E57EFF"/>
    <w:rsid w:val="00E72A0F"/>
    <w:rsid w:val="00E806BF"/>
    <w:rsid w:val="00E828F3"/>
    <w:rsid w:val="00E97382"/>
    <w:rsid w:val="00EB1EB7"/>
    <w:rsid w:val="00EB6CA4"/>
    <w:rsid w:val="00ED31AF"/>
    <w:rsid w:val="00ED55B5"/>
    <w:rsid w:val="00F0533A"/>
    <w:rsid w:val="00F100B1"/>
    <w:rsid w:val="00F1084F"/>
    <w:rsid w:val="00F110A6"/>
    <w:rsid w:val="00F23194"/>
    <w:rsid w:val="00F678F3"/>
    <w:rsid w:val="00F94627"/>
    <w:rsid w:val="00FA2CB5"/>
    <w:rsid w:val="00FB3806"/>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6F979DA-65E0-4BD0-B1A7-9F73A157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2019-10-03T03:14:00Z</dcterms:created>
  <dcterms:modified xsi:type="dcterms:W3CDTF">2019-10-03T03:14:00Z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