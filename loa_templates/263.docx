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1393CD5" w14:textId="77777777" w:rsidR="005E46D1" w:rsidRPr="00D90C70" w:rsidRDefault="005E46D1" w:rsidP="005E46D1">
      <w:pPr>
        <w:pStyle w:val="yiv9177742737msolistparagraph"/>
        <w:numPr>
          <w:ilvl w:val="0"/>
          <w:numId w:val="14"/>
        </w:numPr>
        <w:spacing w:before="0" w:beforeAutospacing="0" w:after="0" w:afterAutospacing="0"/>
        <w:jc w:val="both"/>
        <w:rPr>
          <w:rFonts w:ascii="Arial" w:hAnsi="Arial" w:cs="Arial"/>
          <w:sz w:val="22"/>
          <w:szCs w:val="22"/>
        </w:rPr>
      </w:pPr>
      <w:r w:rsidRPr="00D90C70">
        <w:rPr>
          <w:rFonts w:ascii="Arial" w:hAnsi="Arial" w:cs="Arial"/>
          <w:sz w:val="22"/>
          <w:szCs w:val="22"/>
        </w:rPr>
        <w:t>Do call outs from leads gathered by the Channel POC;</w:t>
      </w:r>
    </w:p>
    <w:p w14:paraId="4BDF9916" w14:textId="77777777" w:rsidR="005E46D1" w:rsidRPr="00D90C70" w:rsidRDefault="005E46D1" w:rsidP="005E46D1">
      <w:pPr>
        <w:pStyle w:val="yiv9177742737msolistparagraph"/>
        <w:numPr>
          <w:ilvl w:val="0"/>
          <w:numId w:val="14"/>
        </w:numPr>
        <w:spacing w:before="0" w:beforeAutospacing="0" w:after="0" w:afterAutospacing="0"/>
        <w:jc w:val="both"/>
        <w:rPr>
          <w:rFonts w:ascii="Arial" w:hAnsi="Arial" w:cs="Arial"/>
          <w:sz w:val="22"/>
          <w:szCs w:val="22"/>
        </w:rPr>
      </w:pPr>
      <w:r w:rsidRPr="00D90C70">
        <w:rPr>
          <w:rFonts w:ascii="Arial" w:hAnsi="Arial" w:cs="Arial"/>
          <w:sz w:val="22"/>
          <w:szCs w:val="22"/>
        </w:rPr>
        <w:t>Adhere to the predetermined target and;</w:t>
      </w:r>
    </w:p>
    <w:p w14:paraId="1A3D6ADC" w14:textId="5C00B56F" w:rsidR="005E46D1" w:rsidRPr="00336F3F" w:rsidRDefault="005E46D1" w:rsidP="005E46D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90C70">
        <w:rPr>
          <w:rFonts w:cs="Arial"/>
          <w:sz w:val="22"/>
          <w:szCs w:val="22"/>
        </w:rPr>
        <w:t>Responsible to keep track and monitor his/her invites and show up.</w:t>
      </w:r>
    </w:p>
    <w:p w14:paraId="4F837908" w14:textId="77777777" w:rsidR="009979DC" w:rsidRPr="009979DC" w:rsidRDefault="009979DC" w:rsidP="009979DC">
      <w:pPr>
        <w:spacing w:line="240" w:lineRule="auto"/>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223D585D"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73B6FC" w14:textId="403FBB29"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7FBF706" w14:textId="484086EF"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E854BEC" w14:textId="0ABE996B"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105AF0" w14:textId="077D8474"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54F12C1" w14:textId="77777777" w:rsidR="005E46D1" w:rsidRDefault="005E46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911986" w14:textId="2731E47E" w:rsidR="007844F7" w:rsidRPr="006C4220" w:rsidRDefault="009B1AD0" w:rsidP="007844F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7844F7" w:rsidRPr="000B60D8">
        <w:rPr>
          <w:rFonts w:eastAsia="MS Mincho" w:cs="Arial"/>
          <w:spacing w:val="-3"/>
          <w:sz w:val="22"/>
          <w:szCs w:val="22"/>
          <w:lang w:val="en-US"/>
        </w:rPr>
        <w:t>Employee will commence to perform the services of</w:t>
      </w:r>
      <w:r w:rsidR="007844F7">
        <w:rPr>
          <w:rFonts w:eastAsia="MS Mincho" w:cs="Arial"/>
          <w:spacing w:val="-3"/>
          <w:sz w:val="22"/>
          <w:szCs w:val="22"/>
          <w:lang w:val="en-US"/>
        </w:rPr>
        <w:t xml:space="preserve"> a</w:t>
      </w:r>
      <w:bookmarkStart w:id="1" w:name="_GoBack"/>
      <w:bookmarkEnd w:id="1"/>
      <w:r w:rsidR="007844F7" w:rsidRPr="000B60D8">
        <w:rPr>
          <w:rFonts w:eastAsia="MS Mincho" w:cs="Arial"/>
          <w:spacing w:val="-3"/>
          <w:sz w:val="22"/>
          <w:szCs w:val="22"/>
          <w:lang w:val="en-US"/>
        </w:rPr>
        <w:t xml:space="preserve"> </w:t>
      </w:r>
    </w:p>
    <w:p w14:paraId="201A17C8" w14:textId="101F98B4" w:rsidR="00DA5351" w:rsidRPr="007844F7" w:rsidRDefault="007844F7" w:rsidP="007844F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D90C70">
        <w:rPr>
          <w:rFonts w:eastAsia="MS Mincho" w:cs="Arial"/>
          <w:b/>
          <w:spacing w:val="-3"/>
          <w:sz w:val="22"/>
          <w:szCs w:val="22"/>
          <w:lang w:val="en-US"/>
        </w:rPr>
        <w:t>.</w:t>
      </w:r>
    </w:p>
    <w:p w14:paraId="3A05E606" w14:textId="77777777" w:rsidR="005E46D1" w:rsidRDefault="005E46D1" w:rsidP="005E46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DC4EB7" w14:textId="77777777" w:rsidR="006A276C" w:rsidRPr="004A32D7" w:rsidRDefault="006A276C" w:rsidP="006A276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4A32D7">
        <w:rPr>
          <w:rFonts w:eastAsia="MS Mincho" w:cs="Arial"/>
          <w:color w:val="000000" w:themeColor="text1"/>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4A32D7">
        <w:rPr>
          <w:rFonts w:eastAsia="MS Mincho" w:cs="Arial"/>
          <w:color w:val="000000" w:themeColor="text1"/>
          <w:spacing w:val="-3"/>
          <w:sz w:val="22"/>
          <w:szCs w:val="22"/>
          <w:lang w:val="en-US"/>
        </w:rPr>
        <w:t xml:space="preserve"> per day, payable </w:t>
      </w:r>
      <w:proofErr w:type="gramStart"/>
      <w:r w:rsidRPr="004A32D7">
        <w:rPr>
          <w:rFonts w:eastAsia="MS Mincho" w:cs="Arial"/>
          <w:color w:val="000000" w:themeColor="text1"/>
          <w:spacing w:val="-3"/>
          <w:sz w:val="22"/>
          <w:szCs w:val="22"/>
          <w:lang w:val="en-US"/>
        </w:rPr>
        <w:t xml:space="preserve">every  </w:t>
      </w:r>
      <w:r w:rsidRPr="006A276C">
        <w:rPr>
          <w:rFonts w:eastAsia="MS Mincho" w:cs="Arial"/>
          <w:b/>
          <w:bCs/>
          <w:color w:val="000000" w:themeColor="text1"/>
          <w:spacing w:val="-3"/>
          <w:sz w:val="22"/>
          <w:szCs w:val="22"/>
          <w:lang w:val="en-US"/>
        </w:rPr>
        <w:t>10</w:t>
      </w:r>
      <w:proofErr w:type="gramEnd"/>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and  </w:t>
      </w:r>
      <w:r w:rsidRPr="006A276C">
        <w:rPr>
          <w:rFonts w:eastAsia="MS Mincho" w:cs="Arial"/>
          <w:b/>
          <w:bCs/>
          <w:color w:val="000000" w:themeColor="text1"/>
          <w:spacing w:val="-3"/>
          <w:sz w:val="22"/>
          <w:szCs w:val="22"/>
          <w:lang w:val="en-US"/>
        </w:rPr>
        <w:t>25</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6FDF7EA7"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248BEA5B"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A86E97F"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FEBC36D"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632A909B"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7CDFF7D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2C07B877"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CD3548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1FA5490"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A43AEDB"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6AA5CA8" w:rsidR="00A72E0E" w:rsidRPr="00A72E0E" w:rsidRDefault="005E46D1"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728" behindDoc="0" locked="0" layoutInCell="1" allowOverlap="1" wp14:anchorId="2F013442" wp14:editId="7FFF29A3">
            <wp:simplePos x="0" y="0"/>
            <wp:positionH relativeFrom="column">
              <wp:posOffset>-377825</wp:posOffset>
            </wp:positionH>
            <wp:positionV relativeFrom="paragraph">
              <wp:posOffset>118745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569585D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FDD431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F112F92"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58D52039"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7267FA3"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A35011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EEB033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60C79321"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B684D13" w14:textId="6D19DE6A" w:rsidR="009979DC" w:rsidRPr="005E46D1"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663A1A1" w14:textId="77777777" w:rsidR="009979DC" w:rsidRPr="00261671"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1476698B"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BBB5AA" w14:textId="45350F21"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F922CB2" w14:textId="4FB644AC"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E754E7B" w14:textId="7B814967"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E9ECAE" w14:textId="12956F1B"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D420AD" w14:textId="2D01C5F5"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142225" w14:textId="77777777" w:rsidR="005E46D1" w:rsidRDefault="005E46D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7B11749"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65662C13" w14:textId="77777777" w:rsidR="006A276C" w:rsidRDefault="006A276C" w:rsidP="00BE200B">
      <w:pPr>
        <w:rPr>
          <w:rFonts w:eastAsia="MS Mincho" w:cs="Arial"/>
          <w:spacing w:val="-3"/>
          <w:sz w:val="22"/>
          <w:szCs w:val="22"/>
          <w:lang w:val="en-US"/>
        </w:rPr>
      </w:pPr>
    </w:p>
    <w:sectPr w:rsidR="006A276C"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E3934" w14:textId="77777777" w:rsidR="00837194" w:rsidRDefault="00837194">
      <w:r>
        <w:separator/>
      </w:r>
    </w:p>
  </w:endnote>
  <w:endnote w:type="continuationSeparator" w:id="0">
    <w:p w14:paraId="4CD02E81" w14:textId="77777777" w:rsidR="00837194" w:rsidRDefault="0083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CF4DE" w14:textId="77777777" w:rsidR="00837194" w:rsidRDefault="00837194">
      <w:r>
        <w:separator/>
      </w:r>
    </w:p>
  </w:footnote>
  <w:footnote w:type="continuationSeparator" w:id="0">
    <w:p w14:paraId="2B6A36FA" w14:textId="77777777" w:rsidR="00837194" w:rsidRDefault="00837194">
      <w:r>
        <w:separator/>
      </w:r>
    </w:p>
    <w:p w14:paraId="24CBDE1A" w14:textId="77777777" w:rsidR="00837194" w:rsidRDefault="00837194"/>
  </w:footnote>
  <w:footnote w:type="continuationNotice" w:id="1">
    <w:p w14:paraId="73734ABA" w14:textId="77777777" w:rsidR="00837194" w:rsidRDefault="0083719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4"/>
  </w:num>
  <w:num w:numId="10">
    <w:abstractNumId w:val="2"/>
  </w:num>
  <w:num w:numId="11">
    <w:abstractNumId w:val="13"/>
  </w:num>
  <w:num w:numId="12">
    <w:abstractNumId w:val="3"/>
  </w:num>
  <w:num w:numId="13">
    <w:abstractNumId w:val="6"/>
  </w:num>
  <w:num w:numId="14">
    <w:abstractNumId w:val="11"/>
  </w:num>
  <w:num w:numId="15">
    <w:abstractNumId w:val="15"/>
  </w:num>
  <w:num w:numId="16">
    <w:abstractNumId w:val="10"/>
  </w:num>
  <w:num w:numId="17">
    <w:abstractNumId w:val="16"/>
  </w:num>
  <w:num w:numId="18">
    <w:abstractNumId w:val="1"/>
  </w:num>
  <w:num w:numId="19">
    <w:abstractNumId w:val="17"/>
  </w:num>
  <w:num w:numId="20">
    <w:abstractNumId w:val="18"/>
  </w:num>
  <w:num w:numId="21">
    <w:abstractNumId w:val="7"/>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30F85"/>
    <w:rsid w:val="00837194"/>
    <w:rsid w:val="008466B7"/>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6AD2235-63AA-4AE0-892E-0BEEF976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2019-08-04T15:46:00Z</dcterms:created>
  <dcterms:modified xsi:type="dcterms:W3CDTF">2019-08-04T15:46:00Z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