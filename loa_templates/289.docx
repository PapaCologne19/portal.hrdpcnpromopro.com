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3C87590"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In charge of operating cash registers, managing financial transactions, and balancing drawers;</w:t>
      </w:r>
    </w:p>
    <w:p w14:paraId="0C52C319"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Receive payment by cash, check, credit cards, vouchers, or automatic debits.</w:t>
      </w:r>
    </w:p>
    <w:p w14:paraId="5E1348E2"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Issue receipts, refunds, credits, or change due to customers;</w:t>
      </w:r>
    </w:p>
    <w:p w14:paraId="24DFE5C9"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Count money in cash drawers at the beginning of shifts to ensure that amounts are correct and that there is adequate change;</w:t>
      </w:r>
    </w:p>
    <w:p w14:paraId="3C7F2823"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Maintain clean and orderly checkout areas;</w:t>
      </w:r>
    </w:p>
    <w:p w14:paraId="75339191"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Establish or identify prices of goods, services or admission, and tabulate bills using calculators, cash registers, or optical price scan;</w:t>
      </w:r>
    </w:p>
    <w:p w14:paraId="5664531F"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 xml:space="preserve">Resolve customer complaints; </w:t>
      </w:r>
    </w:p>
    <w:p w14:paraId="61D5B862"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Answer customers’ questions, and provide information on procedures or policies;</w:t>
      </w:r>
    </w:p>
    <w:p w14:paraId="5F0F658F"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lastRenderedPageBreak/>
        <w:t>Calculate total payments received during a time period, and reconcile this with total sales;</w:t>
      </w:r>
    </w:p>
    <w:p w14:paraId="6CB8169B"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Compute and record totals of transactions;</w:t>
      </w:r>
    </w:p>
    <w:p w14:paraId="6D483B95"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Keep periodic balance sheets of amounts and numbers of transactions;</w:t>
      </w:r>
    </w:p>
    <w:p w14:paraId="0722A5F7"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Bag, box, wrap, or gift- wrap merchandise, and prepare packages for shipment;</w:t>
      </w:r>
    </w:p>
    <w:p w14:paraId="57459852"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Process merchandise returns and exchanges;</w:t>
      </w:r>
    </w:p>
    <w:p w14:paraId="0993BA19" w14:textId="77777777" w:rsidR="00151906" w:rsidRDefault="00151906" w:rsidP="00151906">
      <w:pPr>
        <w:numPr>
          <w:ilvl w:val="0"/>
          <w:numId w:val="27"/>
        </w:numPr>
        <w:spacing w:line="240" w:lineRule="auto"/>
        <w:jc w:val="both"/>
        <w:rPr>
          <w:rFonts w:cs="Arial"/>
          <w:sz w:val="22"/>
          <w:szCs w:val="22"/>
        </w:rPr>
      </w:pPr>
      <w:r w:rsidRPr="00F972C4">
        <w:rPr>
          <w:rFonts w:cs="Arial"/>
          <w:sz w:val="22"/>
          <w:szCs w:val="22"/>
        </w:rPr>
        <w:t>Request information or assistance using paging systems;</w:t>
      </w:r>
    </w:p>
    <w:p w14:paraId="36097F3C" w14:textId="0356F56D" w:rsidR="00D4198A" w:rsidRDefault="00151906" w:rsidP="00151906">
      <w:pPr>
        <w:numPr>
          <w:ilvl w:val="0"/>
          <w:numId w:val="27"/>
        </w:numPr>
        <w:spacing w:line="240" w:lineRule="auto"/>
        <w:jc w:val="both"/>
        <w:rPr>
          <w:rFonts w:cs="Arial"/>
          <w:sz w:val="22"/>
          <w:szCs w:val="22"/>
        </w:rPr>
      </w:pPr>
      <w:r w:rsidRPr="00151906">
        <w:rPr>
          <w:rFonts w:cs="Arial"/>
          <w:sz w:val="22"/>
          <w:szCs w:val="22"/>
        </w:rPr>
        <w:t>Compile and maintain non- monetary reports and records.</w:t>
      </w:r>
    </w:p>
    <w:p w14:paraId="23C5664B" w14:textId="77777777" w:rsidR="00151906" w:rsidRPr="00151906" w:rsidRDefault="00151906" w:rsidP="00151906">
      <w:pPr>
        <w:spacing w:line="240" w:lineRule="auto"/>
        <w:ind w:left="1080"/>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5BE8BF57"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692208" w:rsidRPr="00F972C4">
        <w:rPr>
          <w:rFonts w:eastAsia="MS Mincho" w:cs="Arial"/>
          <w:spacing w:val="-3"/>
          <w:sz w:val="22"/>
          <w:szCs w:val="22"/>
          <w:lang w:val="en-US"/>
        </w:rPr>
        <w:t xml:space="preserve">Employee will commence to perform the services in favor of </w:t>
      </w:r>
      <w:r w:rsidR="00692208" w:rsidRPr="00B60291">
        <w:rPr>
          <w:rFonts w:cs="Arial"/>
          <w:b/>
          <w:bCs/>
          <w:sz w:val="22"/>
          <w:szCs w:val="22"/>
        </w:rPr>
        <w:t>${Value</w:t>
      </w:r>
      <w:r w:rsidR="00692208">
        <w:rPr>
          <w:rFonts w:cs="Arial"/>
          <w:b/>
          <w:bCs/>
          <w:sz w:val="22"/>
          <w:szCs w:val="22"/>
        </w:rPr>
        <w:t>3</w:t>
      </w:r>
      <w:r w:rsidR="00692208" w:rsidRPr="00B60291">
        <w:rPr>
          <w:rFonts w:cs="Arial"/>
          <w:b/>
          <w:bCs/>
          <w:sz w:val="22"/>
          <w:szCs w:val="22"/>
        </w:rPr>
        <w:t>}</w:t>
      </w:r>
      <w:r w:rsidR="00692208" w:rsidRPr="00F972C4">
        <w:rPr>
          <w:rFonts w:cs="Arial"/>
          <w:b/>
          <w:sz w:val="22"/>
          <w:szCs w:val="22"/>
        </w:rPr>
        <w:t xml:space="preserve"> </w:t>
      </w:r>
      <w:r w:rsidR="00692208" w:rsidRPr="00F972C4">
        <w:rPr>
          <w:rFonts w:eastAsia="MS Mincho" w:cs="Arial"/>
          <w:spacing w:val="-3"/>
          <w:sz w:val="22"/>
          <w:szCs w:val="22"/>
          <w:lang w:val="en-US"/>
        </w:rPr>
        <w:t xml:space="preserve">from </w:t>
      </w:r>
      <w:r w:rsidR="00692208" w:rsidRPr="00B60291">
        <w:rPr>
          <w:rFonts w:cs="Arial"/>
          <w:b/>
          <w:bCs/>
          <w:sz w:val="22"/>
          <w:szCs w:val="22"/>
        </w:rPr>
        <w:t>${Value</w:t>
      </w:r>
      <w:r w:rsidR="00692208">
        <w:rPr>
          <w:rFonts w:cs="Arial"/>
          <w:b/>
          <w:bCs/>
          <w:sz w:val="22"/>
          <w:szCs w:val="22"/>
        </w:rPr>
        <w:t>8</w:t>
      </w:r>
      <w:r w:rsidR="00692208" w:rsidRPr="00B60291">
        <w:rPr>
          <w:rFonts w:cs="Arial"/>
          <w:b/>
          <w:bCs/>
          <w:sz w:val="22"/>
          <w:szCs w:val="22"/>
        </w:rPr>
        <w:t>}</w:t>
      </w:r>
      <w:r w:rsidR="00692208">
        <w:rPr>
          <w:rFonts w:eastAsia="MS Mincho" w:cs="Arial"/>
          <w:b/>
          <w:spacing w:val="-3"/>
          <w:sz w:val="22"/>
          <w:szCs w:val="22"/>
          <w:lang w:val="en-US"/>
        </w:rPr>
        <w:t xml:space="preserve"> </w:t>
      </w:r>
      <w:r w:rsidR="00692208" w:rsidRPr="00853F3E">
        <w:rPr>
          <w:rFonts w:eastAsia="MS Mincho" w:cs="Arial"/>
          <w:spacing w:val="-3"/>
          <w:sz w:val="22"/>
          <w:szCs w:val="22"/>
          <w:lang w:val="en-US"/>
        </w:rPr>
        <w:t>to</w:t>
      </w:r>
      <w:r w:rsidR="00692208">
        <w:rPr>
          <w:rFonts w:eastAsia="MS Mincho" w:cs="Arial"/>
          <w:b/>
          <w:spacing w:val="-3"/>
          <w:sz w:val="22"/>
          <w:szCs w:val="22"/>
          <w:lang w:val="en-US"/>
        </w:rPr>
        <w:t xml:space="preserve"> </w:t>
      </w:r>
      <w:r w:rsidR="00692208" w:rsidRPr="00B60291">
        <w:rPr>
          <w:rFonts w:cs="Arial"/>
          <w:b/>
          <w:bCs/>
          <w:sz w:val="22"/>
          <w:szCs w:val="22"/>
        </w:rPr>
        <w:t>${</w:t>
      </w:r>
      <w:r w:rsidR="00692208">
        <w:rPr>
          <w:rFonts w:cs="Arial"/>
          <w:b/>
          <w:bCs/>
          <w:sz w:val="22"/>
          <w:szCs w:val="22"/>
        </w:rPr>
        <w:t>Deo9</w:t>
      </w:r>
      <w:r w:rsidR="00692208" w:rsidRPr="00B60291">
        <w:rPr>
          <w:rFonts w:cs="Arial"/>
          <w:b/>
          <w:bCs/>
          <w:sz w:val="22"/>
          <w:szCs w:val="22"/>
        </w:rPr>
        <w:t>}</w:t>
      </w:r>
      <w:r w:rsidR="00692208" w:rsidRPr="007A18C3">
        <w:rPr>
          <w:rFonts w:eastAsia="MS Mincho" w:cs="Arial"/>
          <w:b/>
          <w:spacing w:val="-3"/>
          <w:sz w:val="22"/>
          <w:szCs w:val="22"/>
          <w:lang w:val="en-US"/>
        </w:rPr>
        <w:t>.</w:t>
      </w:r>
      <w:bookmarkStart w:id="1" w:name="_GoBack"/>
      <w:bookmarkEnd w:id="1"/>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2F48D01" w:rsidR="000B60D8" w:rsidRDefault="00151906"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657EDF25">
            <wp:simplePos x="0" y="0"/>
            <wp:positionH relativeFrom="column">
              <wp:posOffset>-361950</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71D1A0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D662B2"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1A302E4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DDE825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1C53D6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7CDBD3B"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7B01A91"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50E94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1AD22D71" w:rsid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C2605DF" w14:textId="018B8734"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CE950E" w14:textId="703918A5"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736016" w14:textId="77777777" w:rsidR="00151906" w:rsidRP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2BDA0" w14:textId="77777777" w:rsidR="00333AA8" w:rsidRDefault="00333AA8">
      <w:r>
        <w:separator/>
      </w:r>
    </w:p>
  </w:endnote>
  <w:endnote w:type="continuationSeparator" w:id="0">
    <w:p w14:paraId="2EFC872B" w14:textId="77777777" w:rsidR="00333AA8" w:rsidRDefault="0033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24E25" w14:textId="77777777" w:rsidR="00333AA8" w:rsidRDefault="00333AA8">
      <w:r>
        <w:separator/>
      </w:r>
    </w:p>
  </w:footnote>
  <w:footnote w:type="continuationSeparator" w:id="0">
    <w:p w14:paraId="58840B8D" w14:textId="77777777" w:rsidR="00333AA8" w:rsidRDefault="00333AA8">
      <w:r>
        <w:separator/>
      </w:r>
    </w:p>
    <w:p w14:paraId="5CBC0393" w14:textId="77777777" w:rsidR="00333AA8" w:rsidRDefault="00333AA8"/>
  </w:footnote>
  <w:footnote w:type="continuationNotice" w:id="1">
    <w:p w14:paraId="03E83B8E" w14:textId="77777777" w:rsidR="00333AA8" w:rsidRDefault="00333AA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33AA8"/>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86A03"/>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DE10275-C442-41C6-8243-61A33345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2019-08-06T02:33:00Z</dcterms:created>
  <dcterms:modified xsi:type="dcterms:W3CDTF">2019-08-06T02:33:00Z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