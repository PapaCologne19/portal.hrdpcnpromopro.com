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E9876A2" w14:textId="13AF1D6E" w:rsidR="006E5442" w:rsidRPr="00AD31A4" w:rsidRDefault="00F94627" w:rsidP="00AD31A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008CAA5" w14:textId="6126C898" w:rsidR="00AD31A4" w:rsidRDefault="00AD31A4" w:rsidP="00AD31A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Planogram Execution Audit</w:t>
      </w:r>
    </w:p>
    <w:p w14:paraId="27EA5E57" w14:textId="602DE643" w:rsidR="00AD31A4" w:rsidRDefault="00AD31A4" w:rsidP="00AD31A4">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Planogram Compliance</w:t>
      </w:r>
    </w:p>
    <w:p w14:paraId="5BE77F24" w14:textId="31CAF414" w:rsidR="00AD31A4" w:rsidRDefault="00AD31A4" w:rsidP="00AD31A4">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Stock forwarding for Primary and Secondary Displays.</w:t>
      </w:r>
    </w:p>
    <w:p w14:paraId="50FA66D8" w14:textId="391FB2CC" w:rsidR="00AD31A4" w:rsidRDefault="00AD31A4" w:rsidP="00AD31A4">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Planogram movement (POG Meter Execution)</w:t>
      </w:r>
    </w:p>
    <w:p w14:paraId="101B14AE" w14:textId="50766C10" w:rsidR="00AD31A4" w:rsidRDefault="00AD31A4" w:rsidP="00AD31A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Stock Room Checking</w:t>
      </w:r>
    </w:p>
    <w:p w14:paraId="6A1C92CD" w14:textId="75689BF5" w:rsidR="00AD31A4" w:rsidRDefault="00AD31A4" w:rsidP="00AD31A4">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Check stock room inventory vs inventory report.</w:t>
      </w:r>
    </w:p>
    <w:p w14:paraId="4933FF50" w14:textId="4DE2344F" w:rsidR="00AD31A4" w:rsidRDefault="00AD31A4" w:rsidP="00AD31A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DPS</w:t>
      </w:r>
    </w:p>
    <w:p w14:paraId="61C30719" w14:textId="0A48D13B" w:rsidR="00AD31A4" w:rsidRDefault="00AD31A4" w:rsidP="00AD31A4">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OSA [</w:t>
      </w:r>
      <w:proofErr w:type="spellStart"/>
      <w:r>
        <w:rPr>
          <w:rFonts w:eastAsia="MS Mincho" w:cs="Arial"/>
          <w:spacing w:val="-3"/>
          <w:sz w:val="22"/>
          <w:szCs w:val="22"/>
          <w:lang w:val="en-US"/>
        </w:rPr>
        <w:t>eOSA</w:t>
      </w:r>
      <w:proofErr w:type="spellEnd"/>
      <w:r>
        <w:rPr>
          <w:rFonts w:eastAsia="MS Mincho" w:cs="Arial"/>
          <w:spacing w:val="-3"/>
          <w:sz w:val="22"/>
          <w:szCs w:val="22"/>
          <w:lang w:val="en-US"/>
        </w:rPr>
        <w:t xml:space="preserve">] c/o </w:t>
      </w:r>
      <w:proofErr w:type="spellStart"/>
      <w:r>
        <w:rPr>
          <w:rFonts w:eastAsia="MS Mincho" w:cs="Arial"/>
          <w:spacing w:val="-3"/>
          <w:sz w:val="22"/>
          <w:szCs w:val="22"/>
          <w:lang w:val="en-US"/>
        </w:rPr>
        <w:t>refiller</w:t>
      </w:r>
      <w:proofErr w:type="spellEnd"/>
      <w:r>
        <w:rPr>
          <w:rFonts w:eastAsia="MS Mincho" w:cs="Arial"/>
          <w:spacing w:val="-3"/>
          <w:sz w:val="22"/>
          <w:szCs w:val="22"/>
          <w:lang w:val="en-US"/>
        </w:rPr>
        <w:t>.</w:t>
      </w:r>
    </w:p>
    <w:p w14:paraId="268F7271" w14:textId="714BF782" w:rsidR="00AD31A4" w:rsidRDefault="00AD31A4" w:rsidP="00AD31A4">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SOS (Dept)</w:t>
      </w:r>
    </w:p>
    <w:p w14:paraId="2B7280DD" w14:textId="4FFF6021" w:rsidR="00AD31A4" w:rsidRDefault="00AD31A4" w:rsidP="00AD31A4">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Secondary Displays</w:t>
      </w:r>
    </w:p>
    <w:p w14:paraId="42FA3220" w14:textId="61A5860F" w:rsidR="00AD31A4" w:rsidRDefault="00AD31A4" w:rsidP="00AD31A4">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Shelf Standard</w:t>
      </w:r>
    </w:p>
    <w:p w14:paraId="1226F985" w14:textId="77777777" w:rsidR="00022375" w:rsidRPr="00AD31A4" w:rsidRDefault="00022375" w:rsidP="00AD31A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5EAA317" w14:textId="208BE430" w:rsidR="00AD31A4" w:rsidRDefault="00AD31A4" w:rsidP="00AD31A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OSA / NPI Monitoring </w:t>
      </w:r>
    </w:p>
    <w:p w14:paraId="31BDBB76" w14:textId="3E507083" w:rsidR="00AD31A4" w:rsidRDefault="00AD31A4" w:rsidP="00AD31A4">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OOS Google Survey</w:t>
      </w:r>
    </w:p>
    <w:p w14:paraId="2789D268" w14:textId="77777777" w:rsidR="00AD31A4" w:rsidRDefault="00AD31A4" w:rsidP="00AD31A4">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Photo documentation of OOS shelves.</w:t>
      </w:r>
    </w:p>
    <w:p w14:paraId="564A38DC" w14:textId="77777777" w:rsidR="00AD31A4" w:rsidRDefault="00AD31A4" w:rsidP="00AD31A4">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Request copy of shipping manifests. (Balance Dept)</w:t>
      </w:r>
    </w:p>
    <w:p w14:paraId="58CBE97D" w14:textId="77777777" w:rsidR="00AD31A4" w:rsidRDefault="00AD31A4" w:rsidP="00AD31A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Merch Execution</w:t>
      </w:r>
    </w:p>
    <w:p w14:paraId="675C536D" w14:textId="4963100E" w:rsidR="00AD31A4" w:rsidRDefault="00AD31A4" w:rsidP="00AD31A4">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Merch deployment</w:t>
      </w:r>
    </w:p>
    <w:p w14:paraId="6215C9C6" w14:textId="37657A0C" w:rsidR="00AD31A4" w:rsidRDefault="00AD31A4" w:rsidP="00AD31A4">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Stickering</w:t>
      </w:r>
    </w:p>
    <w:p w14:paraId="4B07E9E3" w14:textId="1B98B699" w:rsidR="00AD31A4" w:rsidRDefault="00AD31A4" w:rsidP="00AD31A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Merch Audit</w:t>
      </w:r>
    </w:p>
    <w:p w14:paraId="4CA1C4E7" w14:textId="153C18D2" w:rsidR="00AD31A4" w:rsidRDefault="00AD31A4" w:rsidP="00AD31A4">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Merch and DA Monitoring</w:t>
      </w:r>
    </w:p>
    <w:p w14:paraId="3D90DF45" w14:textId="50FE452A" w:rsidR="00AD31A4" w:rsidRDefault="00AD31A4" w:rsidP="00AD31A4">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Request for Repairs/Replacements/KV Updates</w:t>
      </w:r>
    </w:p>
    <w:p w14:paraId="39AD5D8A" w14:textId="066B54A5" w:rsidR="00AD31A4" w:rsidRDefault="00AD31A4" w:rsidP="00AD31A4">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Process Installation permits</w:t>
      </w:r>
    </w:p>
    <w:p w14:paraId="5E9AE0DB" w14:textId="2D373902" w:rsidR="00AD31A4" w:rsidRDefault="00AD31A4" w:rsidP="00AD31A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Meetings</w:t>
      </w:r>
    </w:p>
    <w:p w14:paraId="3A92CA1C" w14:textId="07CBB21B" w:rsidR="00AD31A4" w:rsidRDefault="00AD31A4" w:rsidP="00AD31A4">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Discussion of concerns with Store Managers</w:t>
      </w:r>
    </w:p>
    <w:p w14:paraId="2C7C6324" w14:textId="3438DD68" w:rsidR="00AD31A4" w:rsidRDefault="00AD31A4" w:rsidP="00AD31A4">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Relationship building with store </w:t>
      </w:r>
      <w:proofErr w:type="spellStart"/>
      <w:r>
        <w:rPr>
          <w:rFonts w:eastAsia="MS Mincho" w:cs="Arial"/>
          <w:spacing w:val="-3"/>
          <w:sz w:val="22"/>
          <w:szCs w:val="22"/>
          <w:lang w:val="en-US"/>
        </w:rPr>
        <w:t>personel</w:t>
      </w:r>
      <w:proofErr w:type="spellEnd"/>
      <w:r>
        <w:rPr>
          <w:rFonts w:eastAsia="MS Mincho" w:cs="Arial"/>
          <w:spacing w:val="-3"/>
          <w:sz w:val="22"/>
          <w:szCs w:val="22"/>
          <w:lang w:val="en-US"/>
        </w:rPr>
        <w:t>.</w:t>
      </w:r>
    </w:p>
    <w:p w14:paraId="0492A79E" w14:textId="695690BC" w:rsidR="00AD31A4" w:rsidRDefault="001E2A37" w:rsidP="00AD31A4">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Get updates from </w:t>
      </w:r>
      <w:proofErr w:type="spellStart"/>
      <w:r>
        <w:rPr>
          <w:rFonts w:eastAsia="MS Mincho" w:cs="Arial"/>
          <w:spacing w:val="-3"/>
          <w:sz w:val="22"/>
          <w:szCs w:val="22"/>
          <w:lang w:val="en-US"/>
        </w:rPr>
        <w:t>CatEx</w:t>
      </w:r>
      <w:proofErr w:type="spellEnd"/>
      <w:r>
        <w:rPr>
          <w:rFonts w:eastAsia="MS Mincho" w:cs="Arial"/>
          <w:spacing w:val="-3"/>
          <w:sz w:val="22"/>
          <w:szCs w:val="22"/>
          <w:lang w:val="en-US"/>
        </w:rPr>
        <w:t xml:space="preserve"> and Bas on store/product/shopper related concerns.</w:t>
      </w:r>
    </w:p>
    <w:p w14:paraId="38FB668C" w14:textId="0670094D" w:rsidR="001E2A37" w:rsidRDefault="001E2A37" w:rsidP="001E2A37">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Check Competition</w:t>
      </w:r>
    </w:p>
    <w:p w14:paraId="1321812D" w14:textId="7AC334DC" w:rsidR="001E2A37" w:rsidRDefault="001E2A37" w:rsidP="001E2A37">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Price Surveys/</w:t>
      </w:r>
      <w:proofErr w:type="spellStart"/>
      <w:r>
        <w:rPr>
          <w:rFonts w:eastAsia="MS Mincho" w:cs="Arial"/>
          <w:spacing w:val="-3"/>
          <w:sz w:val="22"/>
          <w:szCs w:val="22"/>
          <w:lang w:val="en-US"/>
        </w:rPr>
        <w:t>Compet</w:t>
      </w:r>
      <w:proofErr w:type="spellEnd"/>
      <w:r>
        <w:rPr>
          <w:rFonts w:eastAsia="MS Mincho" w:cs="Arial"/>
          <w:spacing w:val="-3"/>
          <w:sz w:val="22"/>
          <w:szCs w:val="22"/>
          <w:lang w:val="en-US"/>
        </w:rPr>
        <w:t xml:space="preserve"> SRP Survey</w:t>
      </w:r>
    </w:p>
    <w:p w14:paraId="2DCFE87D" w14:textId="447A8C04" w:rsidR="001E2A37" w:rsidRDefault="001E2A37" w:rsidP="001E2A37">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Competitor Reports</w:t>
      </w:r>
    </w:p>
    <w:p w14:paraId="2C5A5EE1" w14:textId="1D35E8B5" w:rsidR="001E2A37" w:rsidRPr="00AD31A4" w:rsidRDefault="001E2A37" w:rsidP="001E2A37">
      <w:pPr>
        <w:pStyle w:val="ListParagraph"/>
        <w:numPr>
          <w:ilvl w:val="1"/>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Photo Documentation</w:t>
      </w:r>
    </w:p>
    <w:p w14:paraId="2EF92FB3" w14:textId="484C85C4" w:rsidR="00AD31A4" w:rsidRPr="00AD31A4" w:rsidRDefault="00AD31A4" w:rsidP="00AD31A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79E19B74" w14:textId="0D0E524B"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86D3296" w:rsidR="001272B5" w:rsidRPr="00DD1A57" w:rsidRDefault="0026306A"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0680CCF5">
            <wp:simplePos x="0" y="0"/>
            <wp:positionH relativeFrom="column">
              <wp:posOffset>-314325</wp:posOffset>
            </wp:positionH>
            <wp:positionV relativeFrom="paragraph">
              <wp:posOffset>102870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90D86" w:rsidRPr="000646CD">
        <w:rPr>
          <w:rFonts w:cs="Arial"/>
          <w:b/>
          <w:bCs/>
          <w:sz w:val="22"/>
          <w:szCs w:val="22"/>
        </w:rPr>
        <w:t>${Value</w:t>
      </w:r>
      <w:r w:rsidR="00090D86">
        <w:rPr>
          <w:rFonts w:cs="Arial"/>
          <w:b/>
          <w:bCs/>
          <w:sz w:val="22"/>
          <w:szCs w:val="22"/>
        </w:rPr>
        <w:t>7</w:t>
      </w:r>
      <w:r w:rsidR="00090D86"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6C3BB3F3"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26306A" w:rsidRPr="0026306A">
        <w:rPr>
          <w:rFonts w:eastAsia="MS Mincho" w:cs="Arial"/>
          <w:color w:val="000000" w:themeColor="text1"/>
          <w:spacing w:val="-3"/>
          <w:sz w:val="22"/>
          <w:szCs w:val="22"/>
          <w:lang w:val="en-US"/>
        </w:rPr>
        <w:t>Employee will commence to perform the services of a</w:t>
      </w:r>
      <w:r w:rsidR="0026306A" w:rsidRPr="0026306A">
        <w:rPr>
          <w:rFonts w:cs="Arial"/>
          <w:color w:val="000000" w:themeColor="text1"/>
          <w:sz w:val="22"/>
          <w:szCs w:val="22"/>
        </w:rPr>
        <w:t xml:space="preserve"> </w:t>
      </w:r>
      <w:r w:rsidR="0026306A" w:rsidRPr="0026306A">
        <w:rPr>
          <w:rFonts w:cs="Arial"/>
          <w:b/>
          <w:bCs/>
          <w:sz w:val="22"/>
        </w:rPr>
        <w:t>${Value6}</w:t>
      </w:r>
      <w:r w:rsidR="0026306A" w:rsidRPr="0026306A">
        <w:rPr>
          <w:rFonts w:cs="Arial"/>
          <w:b/>
          <w:color w:val="000000" w:themeColor="text1"/>
          <w:sz w:val="22"/>
          <w:szCs w:val="22"/>
        </w:rPr>
        <w:t xml:space="preserve"> </w:t>
      </w:r>
      <w:r w:rsidR="0026306A" w:rsidRPr="0026306A">
        <w:rPr>
          <w:rFonts w:eastAsia="MS Mincho" w:cs="Arial"/>
          <w:color w:val="000000" w:themeColor="text1"/>
          <w:spacing w:val="-3"/>
          <w:sz w:val="22"/>
          <w:szCs w:val="22"/>
          <w:lang w:val="en-US"/>
        </w:rPr>
        <w:t xml:space="preserve">from </w:t>
      </w:r>
      <w:r w:rsidR="0026306A" w:rsidRPr="0026306A">
        <w:rPr>
          <w:rFonts w:cs="Arial"/>
          <w:b/>
          <w:bCs/>
          <w:sz w:val="22"/>
        </w:rPr>
        <w:t>${Value8}</w:t>
      </w:r>
      <w:r w:rsidR="0026306A" w:rsidRPr="0026306A">
        <w:rPr>
          <w:rFonts w:eastAsia="MS Mincho" w:cs="Arial"/>
          <w:b/>
          <w:color w:val="000000" w:themeColor="text1"/>
          <w:spacing w:val="-3"/>
          <w:sz w:val="22"/>
          <w:szCs w:val="22"/>
          <w:lang w:val="en-US"/>
        </w:rPr>
        <w:t xml:space="preserve"> </w:t>
      </w:r>
      <w:r w:rsidR="0026306A" w:rsidRPr="0026306A">
        <w:rPr>
          <w:rFonts w:eastAsia="MS Mincho" w:cs="Arial"/>
          <w:color w:val="000000" w:themeColor="text1"/>
          <w:spacing w:val="-3"/>
          <w:sz w:val="22"/>
          <w:szCs w:val="22"/>
          <w:lang w:val="en-US"/>
        </w:rPr>
        <w:t>to</w:t>
      </w:r>
      <w:r w:rsidR="0026306A" w:rsidRPr="0026306A">
        <w:rPr>
          <w:rFonts w:eastAsia="MS Mincho" w:cs="Arial"/>
          <w:b/>
          <w:color w:val="000000" w:themeColor="text1"/>
          <w:spacing w:val="-3"/>
          <w:sz w:val="22"/>
          <w:szCs w:val="22"/>
          <w:lang w:val="en-US"/>
        </w:rPr>
        <w:t xml:space="preserve"> </w:t>
      </w:r>
      <w:r w:rsidR="0026306A" w:rsidRPr="0026306A">
        <w:rPr>
          <w:rFonts w:cs="Arial"/>
          <w:b/>
          <w:bCs/>
          <w:sz w:val="22"/>
        </w:rPr>
        <w:t>${Deo9}</w:t>
      </w:r>
      <w:r w:rsidR="0026306A" w:rsidRPr="0026306A">
        <w:rPr>
          <w:rFonts w:eastAsia="MS Mincho" w:cs="Arial"/>
          <w:b/>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3F71160C"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772EE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4A08D9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07B23AE6"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6AACF6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82D2C50" w:rsidR="00690087"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6D14CC44" w14:textId="77777777" w:rsidR="001E2A37" w:rsidRPr="001E2A37" w:rsidRDefault="001E2A37" w:rsidP="001E2A37">
      <w:pPr>
        <w:pStyle w:val="ListParagraph"/>
        <w:rPr>
          <w:rFonts w:eastAsia="MS Mincho" w:cs="Arial"/>
          <w:spacing w:val="-3"/>
          <w:sz w:val="22"/>
          <w:szCs w:val="22"/>
          <w:lang w:val="en-US"/>
        </w:rPr>
      </w:pPr>
    </w:p>
    <w:p w14:paraId="3809DA9F" w14:textId="1789F290" w:rsidR="001E2A37" w:rsidRDefault="001E2A37" w:rsidP="001E2A37">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95F2A84" w14:textId="77777777" w:rsidR="001E2A37" w:rsidRPr="001E2A37" w:rsidRDefault="001E2A37" w:rsidP="001E2A37">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03BEB17" w14:textId="77777777"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11CDF73F" w:rsidR="00A03B16" w:rsidRPr="00014FD0" w:rsidRDefault="001E2A3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FD2D5DA" w:rsidR="00A03B16" w:rsidRPr="00014FD0" w:rsidRDefault="001E2A3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2D31D69" w14:textId="52FFA4C9"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C329F0" w14:textId="7454EEFA" w:rsidR="00690087" w:rsidRPr="00022375" w:rsidRDefault="00A03B16" w:rsidP="0002237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sectPr w:rsidR="00690087" w:rsidRPr="00022375"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3180B" w14:textId="77777777" w:rsidR="00137A44" w:rsidRDefault="00137A44">
      <w:r>
        <w:separator/>
      </w:r>
    </w:p>
  </w:endnote>
  <w:endnote w:type="continuationSeparator" w:id="0">
    <w:p w14:paraId="22269802" w14:textId="77777777" w:rsidR="00137A44" w:rsidRDefault="00137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5DFC5" w14:textId="77777777" w:rsidR="00137A44" w:rsidRDefault="00137A44">
      <w:r>
        <w:separator/>
      </w:r>
    </w:p>
  </w:footnote>
  <w:footnote w:type="continuationSeparator" w:id="0">
    <w:p w14:paraId="37440BCD" w14:textId="77777777" w:rsidR="00137A44" w:rsidRDefault="00137A44">
      <w:r>
        <w:separator/>
      </w:r>
    </w:p>
    <w:p w14:paraId="48858147" w14:textId="77777777" w:rsidR="00137A44" w:rsidRDefault="00137A44"/>
  </w:footnote>
  <w:footnote w:type="continuationNotice" w:id="1">
    <w:p w14:paraId="2ECF3016" w14:textId="77777777" w:rsidR="00137A44" w:rsidRDefault="00137A4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3"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3"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6"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8"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9"/>
  </w:num>
  <w:num w:numId="2">
    <w:abstractNumId w:val="19"/>
  </w:num>
  <w:num w:numId="3">
    <w:abstractNumId w:val="19"/>
  </w:num>
  <w:num w:numId="4">
    <w:abstractNumId w:val="19"/>
  </w:num>
  <w:num w:numId="5">
    <w:abstractNumId w:val="4"/>
  </w:num>
  <w:num w:numId="6">
    <w:abstractNumId w:val="5"/>
  </w:num>
  <w:num w:numId="7">
    <w:abstractNumId w:val="23"/>
  </w:num>
  <w:num w:numId="8">
    <w:abstractNumId w:val="16"/>
  </w:num>
  <w:num w:numId="9">
    <w:abstractNumId w:val="37"/>
  </w:num>
  <w:num w:numId="10">
    <w:abstractNumId w:val="0"/>
  </w:num>
  <w:num w:numId="11">
    <w:abstractNumId w:val="32"/>
  </w:num>
  <w:num w:numId="12">
    <w:abstractNumId w:val="32"/>
  </w:num>
  <w:num w:numId="13">
    <w:abstractNumId w:val="32"/>
  </w:num>
  <w:num w:numId="14">
    <w:abstractNumId w:val="25"/>
  </w:num>
  <w:num w:numId="15">
    <w:abstractNumId w:val="39"/>
  </w:num>
  <w:num w:numId="16">
    <w:abstractNumId w:val="26"/>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1"/>
  </w:num>
  <w:num w:numId="28">
    <w:abstractNumId w:val="2"/>
  </w:num>
  <w:num w:numId="29">
    <w:abstractNumId w:val="38"/>
  </w:num>
  <w:num w:numId="30">
    <w:abstractNumId w:val="17"/>
  </w:num>
  <w:num w:numId="31">
    <w:abstractNumId w:val="28"/>
  </w:num>
  <w:num w:numId="32">
    <w:abstractNumId w:val="34"/>
  </w:num>
  <w:num w:numId="33">
    <w:abstractNumId w:val="20"/>
  </w:num>
  <w:num w:numId="34">
    <w:abstractNumId w:val="9"/>
  </w:num>
  <w:num w:numId="35">
    <w:abstractNumId w:val="14"/>
  </w:num>
  <w:num w:numId="36">
    <w:abstractNumId w:val="24"/>
  </w:num>
  <w:num w:numId="37">
    <w:abstractNumId w:val="18"/>
  </w:num>
  <w:num w:numId="38">
    <w:abstractNumId w:val="29"/>
  </w:num>
  <w:num w:numId="39">
    <w:abstractNumId w:val="36"/>
  </w:num>
  <w:num w:numId="40">
    <w:abstractNumId w:val="30"/>
  </w:num>
  <w:num w:numId="41">
    <w:abstractNumId w:val="6"/>
  </w:num>
  <w:num w:numId="42">
    <w:abstractNumId w:val="15"/>
  </w:num>
  <w:num w:numId="43">
    <w:abstractNumId w:val="33"/>
  </w:num>
  <w:num w:numId="44">
    <w:abstractNumId w:val="22"/>
  </w:num>
  <w:num w:numId="45">
    <w:abstractNumId w:val="27"/>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0CE3"/>
    <w:rsid w:val="00012628"/>
    <w:rsid w:val="00020481"/>
    <w:rsid w:val="00022375"/>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37A44"/>
    <w:rsid w:val="00191C02"/>
    <w:rsid w:val="00196321"/>
    <w:rsid w:val="001C17F8"/>
    <w:rsid w:val="001E2A37"/>
    <w:rsid w:val="001E3694"/>
    <w:rsid w:val="001F3175"/>
    <w:rsid w:val="002032D0"/>
    <w:rsid w:val="0020383E"/>
    <w:rsid w:val="002129D7"/>
    <w:rsid w:val="00221AAB"/>
    <w:rsid w:val="002314D8"/>
    <w:rsid w:val="00236AC7"/>
    <w:rsid w:val="002547FF"/>
    <w:rsid w:val="002613FE"/>
    <w:rsid w:val="0026306A"/>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31A4"/>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20F70"/>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614736-280F-4745-8E2B-7B15EB05E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30</TotalTime>
  <Pages>3</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5</cp:revision>
  <cp:lastPrinted>2018-05-17T03:45:00Z</cp:lastPrinted>
  <dcterms:created xsi:type="dcterms:W3CDTF">2019-08-02T06:56:00Z</dcterms:created>
  <dcterms:modified xsi:type="dcterms:W3CDTF">2020-08-05T02:15:00Z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