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3E1E5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3E1E5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3E1E5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6892587"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1671758D"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9B75CF8"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2A765928"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19471CD0"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582923C3"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3D4DE5A1" w14:textId="77777777" w:rsidR="003D39EE" w:rsidRPr="00A26B6F" w:rsidRDefault="003D39EE" w:rsidP="003E1E58">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706F19A4" w14:textId="77777777" w:rsidR="003D39EE" w:rsidRDefault="003D39EE" w:rsidP="003E1E58">
      <w:pPr>
        <w:numPr>
          <w:ilvl w:val="0"/>
          <w:numId w:val="14"/>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r w:rsidRPr="00201D8A">
        <w:rPr>
          <w:rFonts w:cs="Arial"/>
          <w:bCs/>
          <w:sz w:val="22"/>
          <w:szCs w:val="22"/>
        </w:rPr>
        <w:t xml:space="preserve">     </w:t>
      </w:r>
    </w:p>
    <w:p w14:paraId="7137A5B5" w14:textId="77777777" w:rsidR="003D39EE" w:rsidRDefault="003D39EE" w:rsidP="003D39EE">
      <w:pPr>
        <w:spacing w:line="240" w:lineRule="auto"/>
        <w:ind w:left="1080"/>
        <w:jc w:val="both"/>
        <w:rPr>
          <w:rFonts w:cs="Arial"/>
          <w:bCs/>
          <w:sz w:val="22"/>
          <w:szCs w:val="22"/>
        </w:rPr>
      </w:pPr>
    </w:p>
    <w:p w14:paraId="7EDCF7C7" w14:textId="77777777" w:rsidR="003D39EE" w:rsidRDefault="003D39EE" w:rsidP="003D39EE">
      <w:pPr>
        <w:spacing w:line="240" w:lineRule="auto"/>
        <w:jc w:val="both"/>
        <w:rPr>
          <w:rFonts w:cs="Arial"/>
          <w:bCs/>
          <w:sz w:val="22"/>
          <w:szCs w:val="22"/>
        </w:rPr>
      </w:pPr>
      <w:r>
        <w:rPr>
          <w:rFonts w:cs="Arial"/>
          <w:bCs/>
          <w:sz w:val="22"/>
          <w:szCs w:val="22"/>
        </w:rPr>
        <w:t xml:space="preserve">                      </w:t>
      </w:r>
    </w:p>
    <w:p w14:paraId="7E1A8433" w14:textId="77777777" w:rsidR="003D39EE" w:rsidRPr="00201D8A" w:rsidRDefault="003D39EE" w:rsidP="003D39EE">
      <w:pPr>
        <w:spacing w:line="240" w:lineRule="auto"/>
        <w:jc w:val="both"/>
        <w:rPr>
          <w:rFonts w:cs="Arial"/>
          <w:bCs/>
          <w:sz w:val="22"/>
          <w:szCs w:val="22"/>
        </w:rPr>
      </w:pPr>
    </w:p>
    <w:p w14:paraId="5A4EA2EB"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15CCFE18" w14:textId="77777777" w:rsidR="003D39EE" w:rsidRPr="00201D8A" w:rsidRDefault="003D39EE" w:rsidP="003E1E58">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4BC746CD" w14:textId="314E7A8D" w:rsidR="007B50AE" w:rsidRPr="003D39EE" w:rsidRDefault="003D39EE" w:rsidP="003E1E58">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490EE699" w14:textId="77777777" w:rsidR="007B50AE" w:rsidRPr="002C036E" w:rsidRDefault="007B50AE" w:rsidP="002C036E">
      <w:pPr>
        <w:spacing w:line="240" w:lineRule="auto"/>
        <w:jc w:val="both"/>
        <w:rPr>
          <w:rFonts w:cs="Arial"/>
          <w:sz w:val="22"/>
          <w:szCs w:val="22"/>
        </w:rPr>
      </w:pPr>
    </w:p>
    <w:p w14:paraId="79E19B74" w14:textId="28D702DA" w:rsidR="00E72A0F" w:rsidRPr="000B60D8" w:rsidRDefault="009B1AD0"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3E1E5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4DC68C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8CDE1A" w14:textId="77777777"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AF3261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AE45797" w:rsidR="009B1AD0" w:rsidRDefault="003D39EE"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5408" behindDoc="0" locked="0" layoutInCell="1" allowOverlap="1" wp14:anchorId="2F013442" wp14:editId="1A56331D">
            <wp:simplePos x="0" y="0"/>
            <wp:positionH relativeFrom="column">
              <wp:posOffset>-457200</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578BE0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C808E6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480105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8088919" w:rsidR="00A72E0E" w:rsidRDefault="009B1AD0"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3E1E5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3E1E5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3E1E5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816EE9E" w14:textId="1C1B81B6"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4BEB45" w14:textId="098DB333"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206C0B" w14:textId="22DDA489"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FDDAA3" w14:textId="44B961E7"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EDA7B9" w14:textId="36481EA7"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CCBA39" w14:textId="5410D01B"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0C8CE1" w14:textId="77777777" w:rsidR="003D39EE" w:rsidRP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3E1E5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BE177" w14:textId="77777777" w:rsidR="003E1E58" w:rsidRDefault="003E1E58">
      <w:r>
        <w:separator/>
      </w:r>
    </w:p>
  </w:endnote>
  <w:endnote w:type="continuationSeparator" w:id="0">
    <w:p w14:paraId="1A9D8C8F" w14:textId="77777777" w:rsidR="003E1E58" w:rsidRDefault="003E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F22E" w14:textId="77777777" w:rsidR="003E1E58" w:rsidRDefault="003E1E58">
      <w:r>
        <w:separator/>
      </w:r>
    </w:p>
  </w:footnote>
  <w:footnote w:type="continuationSeparator" w:id="0">
    <w:p w14:paraId="2EA92897" w14:textId="77777777" w:rsidR="003E1E58" w:rsidRDefault="003E1E58">
      <w:r>
        <w:separator/>
      </w:r>
    </w:p>
    <w:p w14:paraId="2A86E420" w14:textId="77777777" w:rsidR="003E1E58" w:rsidRDefault="003E1E58"/>
  </w:footnote>
  <w:footnote w:type="continuationNotice" w:id="1">
    <w:p w14:paraId="2368513E" w14:textId="77777777" w:rsidR="003E1E58" w:rsidRDefault="003E1E5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1E58"/>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256B900-1060-4908-96BC-3F7B5C9D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2019-08-06T07:06:00Z</dcterms:created>
  <dcterms:modified xsi:type="dcterms:W3CDTF">2019-08-06T07:06:00Z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