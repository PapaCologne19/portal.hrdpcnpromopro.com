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144ECD"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571FFC17"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sampling</w:t>
      </w:r>
      <w:r w:rsidRPr="002D20B2">
        <w:rPr>
          <w:rFonts w:cs="Arial"/>
          <w:sz w:val="22"/>
          <w:szCs w:val="22"/>
        </w:rPr>
        <w:t xml:space="preserve"> to e</w:t>
      </w:r>
      <w:r>
        <w:rPr>
          <w:rFonts w:cs="Arial"/>
          <w:sz w:val="22"/>
          <w:szCs w:val="22"/>
        </w:rPr>
        <w:t>nsure 100% coverage for the day;</w:t>
      </w:r>
    </w:p>
    <w:p w14:paraId="0116F499"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sampler’s and helper’s;</w:t>
      </w:r>
      <w:r w:rsidRPr="002D20B2">
        <w:rPr>
          <w:rFonts w:cs="Arial"/>
          <w:sz w:val="22"/>
          <w:szCs w:val="22"/>
        </w:rPr>
        <w:t xml:space="preserve"> </w:t>
      </w:r>
    </w:p>
    <w:p w14:paraId="68B236D2"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17EDFAB2"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1FB74CE4"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560D9294" w14:textId="77777777" w:rsidR="006A0242" w:rsidRPr="00396763"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61BD2A1B" w14:textId="77777777" w:rsidR="006A0242" w:rsidRPr="00B168F1"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71DB1DEE" w14:textId="77777777" w:rsidR="006A0242" w:rsidRPr="006A0242" w:rsidRDefault="006A0242"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E1824E6" w14:textId="77777777" w:rsidR="006A0242" w:rsidRPr="00465A73" w:rsidRDefault="006A0242"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4C8C0E" w14:textId="77777777" w:rsidR="006A0242" w:rsidRPr="001E28AB"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t>Communicates to PCN Main Office any deviation from the guidelines prior to taking action;</w:t>
      </w:r>
    </w:p>
    <w:p w14:paraId="36A5E2B5" w14:textId="77777777" w:rsidR="006A0242" w:rsidRPr="00465A73"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14F709B5" w14:textId="77777777" w:rsidR="006A0242" w:rsidRPr="00465A73"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643C10F6" w14:textId="77777777" w:rsidR="006A0242" w:rsidRPr="002D20B2" w:rsidRDefault="006A0242" w:rsidP="006A024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6F638DA6" w14:textId="77777777" w:rsidR="006A0242" w:rsidRPr="002D20B2" w:rsidRDefault="006A0242" w:rsidP="006A0242">
      <w:pPr>
        <w:spacing w:line="240" w:lineRule="auto"/>
        <w:ind w:left="1080"/>
        <w:rPr>
          <w:rFonts w:cs="Arial"/>
          <w:sz w:val="22"/>
          <w:szCs w:val="22"/>
        </w:rPr>
      </w:pPr>
      <w:r w:rsidRPr="002D20B2">
        <w:rPr>
          <w:rFonts w:cs="Arial"/>
          <w:sz w:val="22"/>
          <w:szCs w:val="22"/>
        </w:rPr>
        <w:t>- Theft or loss of materials and other supplies;</w:t>
      </w:r>
    </w:p>
    <w:p w14:paraId="593E02CD" w14:textId="77777777" w:rsidR="006A0242" w:rsidRPr="002D20B2" w:rsidRDefault="006A0242" w:rsidP="006A0242">
      <w:pPr>
        <w:spacing w:line="240" w:lineRule="auto"/>
        <w:ind w:left="720" w:firstLine="360"/>
        <w:rPr>
          <w:rFonts w:cs="Arial"/>
          <w:sz w:val="22"/>
          <w:szCs w:val="22"/>
        </w:rPr>
      </w:pPr>
      <w:r w:rsidRPr="002D20B2">
        <w:rPr>
          <w:rFonts w:cs="Arial"/>
          <w:sz w:val="22"/>
          <w:szCs w:val="22"/>
        </w:rPr>
        <w:t>- Consumer complaints;</w:t>
      </w:r>
    </w:p>
    <w:p w14:paraId="3AFE6916" w14:textId="77777777" w:rsidR="006A0242" w:rsidRPr="00396763" w:rsidRDefault="006A0242" w:rsidP="006A0242">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6B9EA0" w14:textId="3C9B379B" w:rsidR="00941391" w:rsidRPr="006A0242" w:rsidRDefault="009B1AD0" w:rsidP="00FB52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6A0242" w:rsidRPr="00BD249D">
        <w:rPr>
          <w:rFonts w:eastAsia="MS Mincho" w:cs="Arial"/>
          <w:spacing w:val="-3"/>
          <w:sz w:val="22"/>
          <w:szCs w:val="22"/>
          <w:lang w:val="en-US"/>
        </w:rPr>
        <w:t xml:space="preserve">Employee will commence to perform the services in favor of </w:t>
      </w:r>
      <w:r w:rsidR="006A0242" w:rsidRPr="00B60291">
        <w:rPr>
          <w:rFonts w:cs="Arial"/>
          <w:b/>
          <w:bCs/>
          <w:sz w:val="22"/>
          <w:szCs w:val="22"/>
        </w:rPr>
        <w:t>${Value</w:t>
      </w:r>
      <w:r w:rsidR="006A0242">
        <w:rPr>
          <w:rFonts w:cs="Arial"/>
          <w:b/>
          <w:bCs/>
          <w:sz w:val="22"/>
          <w:szCs w:val="22"/>
        </w:rPr>
        <w:t>3</w:t>
      </w:r>
      <w:r w:rsidR="006A0242" w:rsidRPr="00B60291">
        <w:rPr>
          <w:rFonts w:cs="Arial"/>
          <w:b/>
          <w:bCs/>
          <w:sz w:val="22"/>
          <w:szCs w:val="22"/>
        </w:rPr>
        <w:t>}</w:t>
      </w:r>
      <w:r w:rsidR="006A0242" w:rsidRPr="00BD249D">
        <w:rPr>
          <w:rFonts w:eastAsia="MS Mincho" w:cs="Arial"/>
          <w:spacing w:val="-3"/>
          <w:sz w:val="22"/>
          <w:szCs w:val="22"/>
          <w:lang w:val="en-US"/>
        </w:rPr>
        <w:t xml:space="preserve"> </w:t>
      </w:r>
      <w:r w:rsidR="006A0242">
        <w:rPr>
          <w:rFonts w:eastAsia="MS Mincho" w:cs="Arial"/>
          <w:spacing w:val="-3"/>
          <w:sz w:val="22"/>
          <w:szCs w:val="22"/>
          <w:lang w:val="en-US"/>
        </w:rPr>
        <w:t xml:space="preserve">from </w:t>
      </w:r>
      <w:r w:rsidR="006A0242" w:rsidRPr="00B60291">
        <w:rPr>
          <w:rFonts w:cs="Arial"/>
          <w:b/>
          <w:bCs/>
          <w:sz w:val="22"/>
          <w:szCs w:val="22"/>
        </w:rPr>
        <w:t>${Value</w:t>
      </w:r>
      <w:r w:rsidR="006A0242">
        <w:rPr>
          <w:rFonts w:cs="Arial"/>
          <w:b/>
          <w:bCs/>
          <w:sz w:val="22"/>
          <w:szCs w:val="22"/>
        </w:rPr>
        <w:t>8</w:t>
      </w:r>
      <w:r w:rsidR="006A0242" w:rsidRPr="00B60291">
        <w:rPr>
          <w:rFonts w:cs="Arial"/>
          <w:b/>
          <w:bCs/>
          <w:sz w:val="22"/>
          <w:szCs w:val="22"/>
        </w:rPr>
        <w:t>}</w:t>
      </w:r>
      <w:r w:rsidR="006A0242">
        <w:rPr>
          <w:rFonts w:eastAsia="MS Mincho" w:cs="Arial"/>
          <w:b/>
          <w:spacing w:val="-3"/>
          <w:sz w:val="22"/>
          <w:szCs w:val="22"/>
          <w:lang w:val="en-US"/>
        </w:rPr>
        <w:t xml:space="preserve"> </w:t>
      </w:r>
      <w:r w:rsidR="006A0242" w:rsidRPr="007207B4">
        <w:rPr>
          <w:rFonts w:eastAsia="MS Mincho" w:cs="Arial"/>
          <w:spacing w:val="-3"/>
          <w:sz w:val="22"/>
          <w:szCs w:val="22"/>
          <w:lang w:val="en-US"/>
        </w:rPr>
        <w:t>to</w:t>
      </w:r>
      <w:r w:rsidR="006A0242">
        <w:rPr>
          <w:rFonts w:eastAsia="MS Mincho" w:cs="Arial"/>
          <w:b/>
          <w:spacing w:val="-3"/>
          <w:sz w:val="22"/>
          <w:szCs w:val="22"/>
          <w:lang w:val="en-US"/>
        </w:rPr>
        <w:t xml:space="preserve"> </w:t>
      </w:r>
      <w:r w:rsidR="006A0242" w:rsidRPr="00B60291">
        <w:rPr>
          <w:rFonts w:cs="Arial"/>
          <w:b/>
          <w:bCs/>
          <w:sz w:val="22"/>
          <w:szCs w:val="22"/>
        </w:rPr>
        <w:t>${</w:t>
      </w:r>
      <w:r w:rsidR="006A0242">
        <w:rPr>
          <w:rFonts w:cs="Arial"/>
          <w:b/>
          <w:bCs/>
          <w:sz w:val="22"/>
          <w:szCs w:val="22"/>
        </w:rPr>
        <w:t>Deo9</w:t>
      </w:r>
      <w:r w:rsidR="006A0242" w:rsidRPr="00B60291">
        <w:rPr>
          <w:rFonts w:cs="Arial"/>
          <w:b/>
          <w:bCs/>
          <w:sz w:val="22"/>
          <w:szCs w:val="22"/>
        </w:rPr>
        <w:t>}</w:t>
      </w:r>
      <w:r w:rsidR="006A0242">
        <w:rPr>
          <w:rFonts w:eastAsia="MS Mincho" w:cs="Arial"/>
          <w:b/>
          <w:spacing w:val="-3"/>
          <w:sz w:val="22"/>
          <w:szCs w:val="22"/>
          <w:lang w:val="en-US"/>
        </w:rPr>
        <w:t>.</w:t>
      </w:r>
    </w:p>
    <w:p w14:paraId="29B11332" w14:textId="0C2A515E" w:rsidR="006A0242" w:rsidRPr="006A0242" w:rsidRDefault="008D1B18" w:rsidP="006A024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1856" behindDoc="0" locked="0" layoutInCell="1" allowOverlap="1" wp14:anchorId="2F013442" wp14:editId="418CE9A9">
            <wp:simplePos x="0" y="0"/>
            <wp:positionH relativeFrom="column">
              <wp:posOffset>-311150</wp:posOffset>
            </wp:positionH>
            <wp:positionV relativeFrom="paragraph">
              <wp:posOffset>58420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5DCD248" w14:textId="5125844F" w:rsidR="006A0242" w:rsidRPr="00F702A2" w:rsidRDefault="006A0242" w:rsidP="006A02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B60291">
        <w:rPr>
          <w:rFonts w:cs="Arial"/>
          <w:b/>
          <w:bCs/>
          <w:sz w:val="22"/>
          <w:szCs w:val="22"/>
        </w:rPr>
        <w:t>${</w:t>
      </w:r>
      <w:r>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CDCB8FA" w14:textId="40F694F6"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35C2C5C8"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Da</w:t>
      </w:r>
      <w:bookmarkStart w:id="1" w:name="_GoBack"/>
      <w:bookmarkEnd w:id="1"/>
      <w:r w:rsidR="00941391" w:rsidRPr="00324303">
        <w:rPr>
          <w:rFonts w:eastAsia="MS Mincho" w:cs="Arial"/>
          <w:spacing w:val="-3"/>
          <w:sz w:val="22"/>
          <w:szCs w:val="22"/>
        </w:rPr>
        <w:t xml:space="preserve">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65EEE984" w14:textId="77777777" w:rsidR="00E24B87" w:rsidRPr="00261671"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2CBDAFD" w14:textId="6DB0D936"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307F9" w14:textId="77777777" w:rsidR="0051582A" w:rsidRDefault="0051582A">
      <w:r>
        <w:separator/>
      </w:r>
    </w:p>
  </w:endnote>
  <w:endnote w:type="continuationSeparator" w:id="0">
    <w:p w14:paraId="2F1CF445" w14:textId="77777777" w:rsidR="0051582A" w:rsidRDefault="0051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D1070" w14:textId="77777777" w:rsidR="0051582A" w:rsidRDefault="0051582A">
      <w:r>
        <w:separator/>
      </w:r>
    </w:p>
  </w:footnote>
  <w:footnote w:type="continuationSeparator" w:id="0">
    <w:p w14:paraId="10D206A4" w14:textId="77777777" w:rsidR="0051582A" w:rsidRDefault="0051582A">
      <w:r>
        <w:separator/>
      </w:r>
    </w:p>
    <w:p w14:paraId="64558370" w14:textId="77777777" w:rsidR="0051582A" w:rsidRDefault="0051582A"/>
  </w:footnote>
  <w:footnote w:type="continuationNotice" w:id="1">
    <w:p w14:paraId="049A35E1" w14:textId="77777777" w:rsidR="0051582A" w:rsidRDefault="0051582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1582A"/>
    <w:rsid w:val="0052105C"/>
    <w:rsid w:val="00532C8F"/>
    <w:rsid w:val="00540F92"/>
    <w:rsid w:val="00543B47"/>
    <w:rsid w:val="005471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7580F70-A3B6-4442-A923-A2252E9E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2019-08-04T16:06:00Z</dcterms:created>
  <dcterms:modified xsi:type="dcterms:W3CDTF">2019-08-04T16:07:00Z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