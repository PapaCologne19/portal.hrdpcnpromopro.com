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39296"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4B08D17" w14:textId="77777777" w:rsidR="00A462BA" w:rsidRPr="000167A6" w:rsidRDefault="00A462BA" w:rsidP="00A462BA">
      <w:pPr>
        <w:numPr>
          <w:ilvl w:val="0"/>
          <w:numId w:val="14"/>
        </w:numPr>
        <w:spacing w:line="240" w:lineRule="auto"/>
        <w:rPr>
          <w:rFonts w:cs="Arial"/>
          <w:sz w:val="22"/>
          <w:szCs w:val="22"/>
        </w:rPr>
      </w:pPr>
      <w:r w:rsidRPr="000167A6">
        <w:rPr>
          <w:rFonts w:cs="Arial"/>
          <w:sz w:val="22"/>
          <w:szCs w:val="22"/>
        </w:rPr>
        <w:t xml:space="preserve">Collates and encodes transaction </w:t>
      </w:r>
      <w:proofErr w:type="gramStart"/>
      <w:r w:rsidRPr="000167A6">
        <w:rPr>
          <w:rFonts w:cs="Arial"/>
          <w:sz w:val="22"/>
          <w:szCs w:val="22"/>
        </w:rPr>
        <w:t>request ,</w:t>
      </w:r>
      <w:proofErr w:type="gramEnd"/>
    </w:p>
    <w:p w14:paraId="14219B00" w14:textId="77777777" w:rsidR="00A462BA" w:rsidRPr="000167A6" w:rsidRDefault="00A462BA" w:rsidP="00A462BA">
      <w:pPr>
        <w:numPr>
          <w:ilvl w:val="0"/>
          <w:numId w:val="14"/>
        </w:numPr>
        <w:spacing w:line="240" w:lineRule="auto"/>
        <w:rPr>
          <w:rFonts w:cs="Arial"/>
          <w:sz w:val="22"/>
          <w:szCs w:val="22"/>
        </w:rPr>
      </w:pPr>
      <w:r w:rsidRPr="000167A6">
        <w:rPr>
          <w:rFonts w:cs="Arial"/>
          <w:sz w:val="22"/>
          <w:szCs w:val="22"/>
        </w:rPr>
        <w:t xml:space="preserve">Produces accurate </w:t>
      </w:r>
      <w:proofErr w:type="gramStart"/>
      <w:r w:rsidRPr="000167A6">
        <w:rPr>
          <w:rFonts w:cs="Arial"/>
          <w:sz w:val="22"/>
          <w:szCs w:val="22"/>
        </w:rPr>
        <w:t>LOA’s ,</w:t>
      </w:r>
      <w:proofErr w:type="gramEnd"/>
      <w:r w:rsidRPr="000167A6">
        <w:rPr>
          <w:rFonts w:cs="Arial"/>
          <w:sz w:val="22"/>
          <w:szCs w:val="22"/>
        </w:rPr>
        <w:t xml:space="preserve"> Intro Letters, Certifications as needed;</w:t>
      </w:r>
    </w:p>
    <w:p w14:paraId="68441B33" w14:textId="77777777" w:rsidR="00A462BA" w:rsidRPr="000167A6" w:rsidRDefault="00A462BA" w:rsidP="00A462BA">
      <w:pPr>
        <w:numPr>
          <w:ilvl w:val="0"/>
          <w:numId w:val="14"/>
        </w:numPr>
        <w:spacing w:line="240" w:lineRule="auto"/>
        <w:rPr>
          <w:rFonts w:cs="Arial"/>
          <w:sz w:val="22"/>
          <w:szCs w:val="22"/>
        </w:rPr>
      </w:pPr>
      <w:r w:rsidRPr="000167A6">
        <w:rPr>
          <w:rFonts w:cs="Arial"/>
          <w:sz w:val="22"/>
          <w:szCs w:val="22"/>
        </w:rPr>
        <w:t>Meet the given deadline at all times;</w:t>
      </w:r>
    </w:p>
    <w:p w14:paraId="17D46951" w14:textId="77777777" w:rsidR="00A462BA" w:rsidRPr="000167A6" w:rsidRDefault="00A462BA" w:rsidP="00A462BA">
      <w:pPr>
        <w:numPr>
          <w:ilvl w:val="0"/>
          <w:numId w:val="14"/>
        </w:numPr>
        <w:spacing w:line="240" w:lineRule="auto"/>
        <w:rPr>
          <w:rFonts w:cs="Arial"/>
          <w:sz w:val="22"/>
          <w:szCs w:val="22"/>
        </w:rPr>
      </w:pPr>
      <w:r w:rsidRPr="000167A6">
        <w:rPr>
          <w:rFonts w:cs="Arial"/>
          <w:sz w:val="22"/>
          <w:szCs w:val="22"/>
        </w:rPr>
        <w:t>File and secure all reports given to you;</w:t>
      </w:r>
    </w:p>
    <w:p w14:paraId="4AD91095" w14:textId="77777777" w:rsidR="00A462BA" w:rsidRPr="000167A6" w:rsidRDefault="00A462BA" w:rsidP="00A462BA">
      <w:pPr>
        <w:numPr>
          <w:ilvl w:val="0"/>
          <w:numId w:val="14"/>
        </w:numPr>
        <w:spacing w:line="240" w:lineRule="auto"/>
        <w:rPr>
          <w:rFonts w:cs="Arial"/>
          <w:sz w:val="22"/>
          <w:szCs w:val="22"/>
        </w:rPr>
      </w:pPr>
      <w:r w:rsidRPr="000167A6">
        <w:rPr>
          <w:rFonts w:cs="Arial"/>
          <w:sz w:val="22"/>
          <w:szCs w:val="22"/>
        </w:rPr>
        <w:t>Coordinates with all the concerned departments in the conduct of their work;</w:t>
      </w:r>
    </w:p>
    <w:p w14:paraId="045DFAE6" w14:textId="77777777" w:rsidR="00A462BA" w:rsidRPr="000167A6" w:rsidRDefault="00A462BA" w:rsidP="00A462BA">
      <w:pPr>
        <w:numPr>
          <w:ilvl w:val="0"/>
          <w:numId w:val="14"/>
        </w:numPr>
        <w:spacing w:line="240" w:lineRule="auto"/>
        <w:rPr>
          <w:rFonts w:cs="Arial"/>
          <w:sz w:val="22"/>
          <w:szCs w:val="22"/>
        </w:rPr>
      </w:pPr>
      <w:r w:rsidRPr="000167A6">
        <w:rPr>
          <w:rFonts w:cs="Arial"/>
          <w:sz w:val="22"/>
          <w:szCs w:val="22"/>
        </w:rPr>
        <w:t>Reports to work on time;</w:t>
      </w:r>
    </w:p>
    <w:p w14:paraId="246F0A12" w14:textId="77777777" w:rsidR="00A462BA" w:rsidRPr="000167A6" w:rsidRDefault="00A462BA" w:rsidP="00A462BA">
      <w:pPr>
        <w:numPr>
          <w:ilvl w:val="0"/>
          <w:numId w:val="14"/>
        </w:numPr>
        <w:spacing w:line="240" w:lineRule="auto"/>
        <w:rPr>
          <w:rFonts w:cs="Arial"/>
          <w:sz w:val="22"/>
          <w:szCs w:val="22"/>
        </w:rPr>
      </w:pPr>
      <w:r w:rsidRPr="000167A6">
        <w:rPr>
          <w:rFonts w:cs="Arial"/>
          <w:sz w:val="22"/>
          <w:szCs w:val="22"/>
        </w:rPr>
        <w:t>Maintains confidentiality at all times;</w:t>
      </w:r>
    </w:p>
    <w:p w14:paraId="52E21713" w14:textId="77777777" w:rsidR="00A462BA" w:rsidRPr="000167A6" w:rsidRDefault="00A462BA" w:rsidP="00A462BA">
      <w:pPr>
        <w:numPr>
          <w:ilvl w:val="0"/>
          <w:numId w:val="14"/>
        </w:numPr>
        <w:spacing w:line="240" w:lineRule="auto"/>
        <w:rPr>
          <w:rFonts w:cs="Arial"/>
          <w:sz w:val="22"/>
          <w:szCs w:val="22"/>
        </w:rPr>
      </w:pPr>
      <w:r w:rsidRPr="000167A6">
        <w:rPr>
          <w:rFonts w:cs="Arial"/>
          <w:sz w:val="22"/>
          <w:szCs w:val="22"/>
        </w:rPr>
        <w:t>Reports to your immediate supervisor at all times and;</w:t>
      </w:r>
    </w:p>
    <w:p w14:paraId="469C1921" w14:textId="77777777" w:rsidR="00A462BA" w:rsidRPr="000167A6" w:rsidRDefault="00A462BA" w:rsidP="00A462BA">
      <w:pPr>
        <w:numPr>
          <w:ilvl w:val="0"/>
          <w:numId w:val="14"/>
        </w:numPr>
        <w:spacing w:line="240" w:lineRule="auto"/>
        <w:rPr>
          <w:rFonts w:ascii="Arial Narrow" w:hAnsi="Arial Narrow"/>
          <w:sz w:val="22"/>
          <w:szCs w:val="22"/>
        </w:rPr>
      </w:pPr>
      <w:r w:rsidRPr="000167A6">
        <w:rPr>
          <w:rFonts w:cs="Arial"/>
          <w:sz w:val="22"/>
          <w:szCs w:val="22"/>
        </w:rPr>
        <w:t>Wears appropriate office attire and company ID while inside office premises.</w:t>
      </w:r>
    </w:p>
    <w:p w14:paraId="5293DADA" w14:textId="52DF8F35" w:rsidR="000A383F" w:rsidRDefault="000A383F" w:rsidP="00CF1DE6">
      <w:pPr>
        <w:spacing w:line="240" w:lineRule="auto"/>
        <w:ind w:right="-180"/>
        <w:jc w:val="both"/>
        <w:rPr>
          <w:rFonts w:cs="Arial"/>
          <w:sz w:val="22"/>
          <w:szCs w:val="22"/>
        </w:rPr>
      </w:pPr>
    </w:p>
    <w:p w14:paraId="6585B8D9" w14:textId="56113971" w:rsidR="00A462BA" w:rsidRDefault="00A462BA" w:rsidP="00CF1DE6">
      <w:pPr>
        <w:spacing w:line="240" w:lineRule="auto"/>
        <w:ind w:right="-180"/>
        <w:jc w:val="both"/>
        <w:rPr>
          <w:rFonts w:cs="Arial"/>
          <w:sz w:val="22"/>
          <w:szCs w:val="22"/>
        </w:rPr>
      </w:pPr>
    </w:p>
    <w:p w14:paraId="6DD5915E" w14:textId="3536C3E0" w:rsidR="00A462BA" w:rsidRDefault="00A462BA" w:rsidP="00CF1DE6">
      <w:pPr>
        <w:spacing w:line="240" w:lineRule="auto"/>
        <w:ind w:right="-180"/>
        <w:jc w:val="both"/>
        <w:rPr>
          <w:rFonts w:cs="Arial"/>
          <w:sz w:val="22"/>
          <w:szCs w:val="22"/>
        </w:rPr>
      </w:pPr>
    </w:p>
    <w:p w14:paraId="1105449D" w14:textId="77777777" w:rsidR="00A462BA" w:rsidRDefault="00A462BA" w:rsidP="00CF1DE6">
      <w:pPr>
        <w:spacing w:line="240" w:lineRule="auto"/>
        <w:ind w:right="-180"/>
        <w:jc w:val="both"/>
        <w:rPr>
          <w:rFonts w:cs="Arial"/>
          <w:sz w:val="22"/>
          <w:szCs w:val="22"/>
        </w:rPr>
      </w:pPr>
    </w:p>
    <w:p w14:paraId="7C145C1B" w14:textId="341E8294" w:rsidR="00C22A1A" w:rsidRDefault="00C22A1A" w:rsidP="00CF1DE6">
      <w:pPr>
        <w:spacing w:line="240" w:lineRule="auto"/>
        <w:ind w:right="-180"/>
        <w:jc w:val="both"/>
        <w:rPr>
          <w:rFonts w:cs="Arial"/>
          <w:sz w:val="22"/>
          <w:szCs w:val="22"/>
        </w:rPr>
      </w:pPr>
    </w:p>
    <w:p w14:paraId="5B9B30CF" w14:textId="77777777" w:rsidR="00C22A1A" w:rsidRPr="00CF1DE6" w:rsidRDefault="00C22A1A" w:rsidP="00CF1DE6">
      <w:pPr>
        <w:spacing w:line="240" w:lineRule="auto"/>
        <w:ind w:right="-180"/>
        <w:jc w:val="both"/>
        <w:rPr>
          <w:rFonts w:cs="Arial"/>
          <w:sz w:val="22"/>
          <w:szCs w:val="22"/>
        </w:rPr>
      </w:pPr>
    </w:p>
    <w:p w14:paraId="60E79FBB" w14:textId="77777777" w:rsidR="000A383F" w:rsidRPr="00941391" w:rsidRDefault="000A383F"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532157DD" w14:textId="77777777" w:rsidR="00CF1DE6" w:rsidRPr="00C22A1A" w:rsidRDefault="00CF1DE6" w:rsidP="00C22A1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w:t>
      </w:r>
      <w:bookmarkStart w:id="1" w:name="_GoBack"/>
      <w:bookmarkEnd w:id="1"/>
      <w:r w:rsidRPr="00324303">
        <w:rPr>
          <w:rFonts w:eastAsia="MS Mincho" w:cs="Arial"/>
          <w:color w:val="000000" w:themeColor="text1"/>
          <w:spacing w:val="-3"/>
          <w:sz w:val="22"/>
          <w:szCs w:val="22"/>
        </w:rPr>
        <w:t>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2" w:name="_Hlk15856665"/>
      <w:r w:rsidRPr="00324303">
        <w:rPr>
          <w:rFonts w:eastAsia="MS Mincho" w:cs="Arial"/>
          <w:spacing w:val="-3"/>
          <w:sz w:val="22"/>
          <w:szCs w:val="22"/>
        </w:rPr>
        <w:t xml:space="preserve">P </w:t>
      </w:r>
      <w:bookmarkStart w:id="3"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0FD116F6"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bookmarkEnd w:id="2"/>
    <w:bookmarkEnd w:id="3"/>
    <w:p w14:paraId="1996E018" w14:textId="33E84597" w:rsidR="009B1AD0" w:rsidRDefault="00A462BA"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632" behindDoc="0" locked="0" layoutInCell="1" allowOverlap="1" wp14:anchorId="58502520" wp14:editId="4396A812">
            <wp:simplePos x="0" y="0"/>
            <wp:positionH relativeFrom="column">
              <wp:posOffset>-314325</wp:posOffset>
            </wp:positionH>
            <wp:positionV relativeFrom="paragraph">
              <wp:posOffset>185420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C1FB03D" w14:textId="5C4A92A2"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E0F028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E68CEB5"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6A18BD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78E5131"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44FBBF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4FBF81B" w14:textId="1058656C" w:rsidR="00CF1DE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14ABF93C" w14:textId="24851FE8"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25C819" w14:textId="77777777"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3AD30" w14:textId="77777777" w:rsidR="000F3B69" w:rsidRDefault="000F3B69">
      <w:r>
        <w:separator/>
      </w:r>
    </w:p>
  </w:endnote>
  <w:endnote w:type="continuationSeparator" w:id="0">
    <w:p w14:paraId="2417AF29" w14:textId="77777777" w:rsidR="000F3B69" w:rsidRDefault="000F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31088" w14:textId="77777777" w:rsidR="000F3B69" w:rsidRDefault="000F3B69">
      <w:r>
        <w:separator/>
      </w:r>
    </w:p>
  </w:footnote>
  <w:footnote w:type="continuationSeparator" w:id="0">
    <w:p w14:paraId="75CB5D8C" w14:textId="77777777" w:rsidR="000F3B69" w:rsidRDefault="000F3B69">
      <w:r>
        <w:separator/>
      </w:r>
    </w:p>
    <w:p w14:paraId="15D0B6F4" w14:textId="77777777" w:rsidR="000F3B69" w:rsidRDefault="000F3B69"/>
  </w:footnote>
  <w:footnote w:type="continuationNotice" w:id="1">
    <w:p w14:paraId="4D4BEA92" w14:textId="77777777" w:rsidR="000F3B69" w:rsidRDefault="000F3B6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383F"/>
    <w:rsid w:val="000A75D1"/>
    <w:rsid w:val="000B0DFF"/>
    <w:rsid w:val="000B60D8"/>
    <w:rsid w:val="000C1654"/>
    <w:rsid w:val="000E37A9"/>
    <w:rsid w:val="000F3B69"/>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54EA3"/>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462BA"/>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5586"/>
    <w:rsid w:val="00B1622A"/>
    <w:rsid w:val="00B17060"/>
    <w:rsid w:val="00B45238"/>
    <w:rsid w:val="00B6476A"/>
    <w:rsid w:val="00B674E2"/>
    <w:rsid w:val="00B74D33"/>
    <w:rsid w:val="00BB60DC"/>
    <w:rsid w:val="00BD2365"/>
    <w:rsid w:val="00BE200B"/>
    <w:rsid w:val="00BE6506"/>
    <w:rsid w:val="00BF4FB8"/>
    <w:rsid w:val="00BF5487"/>
    <w:rsid w:val="00C100D0"/>
    <w:rsid w:val="00C15855"/>
    <w:rsid w:val="00C22A1A"/>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CF1DE6"/>
    <w:rsid w:val="00D217C5"/>
    <w:rsid w:val="00D23110"/>
    <w:rsid w:val="00D25166"/>
    <w:rsid w:val="00D54533"/>
    <w:rsid w:val="00D573DF"/>
    <w:rsid w:val="00D65D92"/>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521C5F48-2921-49E9-B419-238CBAE5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2019-08-04T16:34:00Z</dcterms:created>
  <dcterms:modified xsi:type="dcterms:W3CDTF">2019-08-04T16:34:00Z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